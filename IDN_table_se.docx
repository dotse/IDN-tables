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B1D43" w14:textId="77777777" w:rsidR="00E95DFE" w:rsidRDefault="00453EBD" w:rsidP="005007F6">
      <w:pPr>
        <w:pStyle w:val="Heading1"/>
      </w:pPr>
      <w:r w:rsidRPr="00453EBD">
        <w:t>Valid Domain Name characters</w:t>
      </w:r>
      <w:r w:rsidR="00926FEC">
        <w:t xml:space="preserve"> under .se</w:t>
      </w:r>
    </w:p>
    <w:p w14:paraId="4D3E4CF6" w14:textId="77777777" w:rsidR="00453EBD" w:rsidRDefault="00453EBD" w:rsidP="003E03F2">
      <w:r w:rsidRPr="00453EBD">
        <w:t xml:space="preserve">.se supports domain names using the characters below. Some restrictions </w:t>
      </w:r>
      <w:r w:rsidR="009172F3">
        <w:t xml:space="preserve">on the combination of the characters </w:t>
      </w:r>
      <w:r w:rsidRPr="00453EBD">
        <w:t>apply, which are listed below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809"/>
        <w:gridCol w:w="4670"/>
        <w:gridCol w:w="617"/>
      </w:tblGrid>
      <w:tr w:rsidR="00810A51" w:rsidRPr="00453EBD" w14:paraId="7FD46ED1" w14:textId="77777777" w:rsidTr="009D4A57">
        <w:trPr>
          <w:tblHeader/>
        </w:trPr>
        <w:tc>
          <w:tcPr>
            <w:tcW w:w="1667" w:type="dxa"/>
            <w:shd w:val="clear" w:color="auto" w:fill="BFBFBF" w:themeFill="background1" w:themeFillShade="BF"/>
          </w:tcPr>
          <w:p w14:paraId="6A1B46FE" w14:textId="77777777" w:rsidR="00453EBD" w:rsidRPr="00810A51" w:rsidRDefault="00453EBD" w:rsidP="003E03F2">
            <w:pPr>
              <w:pStyle w:val="Tableheader"/>
            </w:pPr>
            <w:r w:rsidRPr="00810A51">
              <w:t>Unicode</w:t>
            </w:r>
          </w:p>
        </w:tc>
        <w:tc>
          <w:tcPr>
            <w:tcW w:w="809" w:type="dxa"/>
            <w:shd w:val="clear" w:color="auto" w:fill="BFBFBF" w:themeFill="background1" w:themeFillShade="BF"/>
          </w:tcPr>
          <w:p w14:paraId="337F5F02" w14:textId="77777777" w:rsidR="00453EBD" w:rsidRPr="00810A51" w:rsidRDefault="00453EBD" w:rsidP="003E03F2">
            <w:pPr>
              <w:pStyle w:val="Tableheader"/>
            </w:pPr>
            <w:r w:rsidRPr="00810A51">
              <w:t>Char</w:t>
            </w:r>
            <w:r w:rsidR="006677A6">
              <w:t>.</w:t>
            </w:r>
          </w:p>
        </w:tc>
        <w:tc>
          <w:tcPr>
            <w:tcW w:w="4670" w:type="dxa"/>
            <w:shd w:val="clear" w:color="auto" w:fill="BFBFBF" w:themeFill="background1" w:themeFillShade="BF"/>
          </w:tcPr>
          <w:p w14:paraId="386C964F" w14:textId="77777777" w:rsidR="00453EBD" w:rsidRPr="00810A51" w:rsidRDefault="00453EBD" w:rsidP="003E03F2">
            <w:pPr>
              <w:pStyle w:val="Tableheader"/>
            </w:pPr>
            <w:r w:rsidRPr="00810A51">
              <w:t xml:space="preserve">Name of </w:t>
            </w:r>
            <w:r w:rsidR="006677A6">
              <w:t>character</w:t>
            </w:r>
          </w:p>
        </w:tc>
        <w:tc>
          <w:tcPr>
            <w:tcW w:w="617" w:type="dxa"/>
            <w:shd w:val="clear" w:color="auto" w:fill="BFBFBF" w:themeFill="background1" w:themeFillShade="BF"/>
          </w:tcPr>
          <w:p w14:paraId="38CF3296" w14:textId="77777777" w:rsidR="00453EBD" w:rsidRPr="00453EBD" w:rsidRDefault="00453EBD" w:rsidP="003E03F2">
            <w:pPr>
              <w:pStyle w:val="Tableheader"/>
            </w:pPr>
            <w:r w:rsidRPr="00810A51">
              <w:t>Set</w:t>
            </w:r>
          </w:p>
        </w:tc>
      </w:tr>
      <w:tr w:rsidR="00810A51" w:rsidRPr="00453EBD" w14:paraId="2D3D8C44" w14:textId="77777777" w:rsidTr="009D4A57">
        <w:tc>
          <w:tcPr>
            <w:tcW w:w="1667" w:type="dxa"/>
          </w:tcPr>
          <w:p w14:paraId="13AC4F53" w14:textId="77777777" w:rsidR="00453EBD" w:rsidRPr="00453EBD" w:rsidRDefault="00453EBD" w:rsidP="003E03F2">
            <w:pPr>
              <w:pStyle w:val="Tabletext"/>
            </w:pPr>
            <w:r w:rsidRPr="00453EBD">
              <w:t>U+002D</w:t>
            </w:r>
          </w:p>
        </w:tc>
        <w:tc>
          <w:tcPr>
            <w:tcW w:w="809" w:type="dxa"/>
          </w:tcPr>
          <w:p w14:paraId="546BDF52" w14:textId="77777777" w:rsidR="00453EBD" w:rsidRPr="00453EBD" w:rsidRDefault="00453EBD" w:rsidP="003E03F2">
            <w:pPr>
              <w:pStyle w:val="Tabletext"/>
            </w:pPr>
            <w:r w:rsidRPr="00453EBD">
              <w:t>-</w:t>
            </w:r>
          </w:p>
        </w:tc>
        <w:tc>
          <w:tcPr>
            <w:tcW w:w="4670" w:type="dxa"/>
          </w:tcPr>
          <w:p w14:paraId="49632128" w14:textId="77777777" w:rsidR="00453EBD" w:rsidRPr="00453EBD" w:rsidRDefault="00453EBD" w:rsidP="003E03F2">
            <w:pPr>
              <w:pStyle w:val="Tabletext"/>
            </w:pPr>
            <w:r w:rsidRPr="00453EBD">
              <w:t>Hyphen-Minus</w:t>
            </w:r>
          </w:p>
        </w:tc>
        <w:tc>
          <w:tcPr>
            <w:tcW w:w="617" w:type="dxa"/>
          </w:tcPr>
          <w:p w14:paraId="7AFBE999" w14:textId="77777777" w:rsidR="00453EBD" w:rsidRPr="00453EBD" w:rsidRDefault="00453EBD" w:rsidP="003E03F2">
            <w:pPr>
              <w:pStyle w:val="Tabletext"/>
            </w:pPr>
            <w:proofErr w:type="spellStart"/>
            <w:r w:rsidRPr="00453EBD">
              <w:t>Hyph</w:t>
            </w:r>
            <w:proofErr w:type="spellEnd"/>
          </w:p>
        </w:tc>
      </w:tr>
      <w:tr w:rsidR="00810A51" w:rsidRPr="00453EBD" w14:paraId="2A05B83A" w14:textId="77777777" w:rsidTr="009D4A57">
        <w:tc>
          <w:tcPr>
            <w:tcW w:w="1667" w:type="dxa"/>
          </w:tcPr>
          <w:p w14:paraId="2D3AE5F2" w14:textId="77777777" w:rsidR="00453EBD" w:rsidRPr="00453EBD" w:rsidRDefault="00453EBD" w:rsidP="003E03F2">
            <w:pPr>
              <w:pStyle w:val="Tabletext"/>
            </w:pPr>
            <w:r w:rsidRPr="00453EBD">
              <w:t>U+0030 – U+0039</w:t>
            </w:r>
          </w:p>
        </w:tc>
        <w:tc>
          <w:tcPr>
            <w:tcW w:w="809" w:type="dxa"/>
          </w:tcPr>
          <w:p w14:paraId="47943534" w14:textId="77777777" w:rsidR="00453EBD" w:rsidRPr="00453EBD" w:rsidRDefault="00453EBD" w:rsidP="003E03F2">
            <w:pPr>
              <w:pStyle w:val="Tabletext"/>
            </w:pPr>
            <w:r w:rsidRPr="00453EBD">
              <w:t>0 – 9</w:t>
            </w:r>
          </w:p>
        </w:tc>
        <w:tc>
          <w:tcPr>
            <w:tcW w:w="4670" w:type="dxa"/>
          </w:tcPr>
          <w:p w14:paraId="1BC9DFE3" w14:textId="77777777" w:rsidR="00453EBD" w:rsidRPr="00453EBD" w:rsidRDefault="00453EBD" w:rsidP="003E03F2">
            <w:pPr>
              <w:pStyle w:val="Tabletext"/>
            </w:pPr>
            <w:r w:rsidRPr="00453EBD">
              <w:t>Digit Zero – Nine</w:t>
            </w:r>
          </w:p>
        </w:tc>
        <w:tc>
          <w:tcPr>
            <w:tcW w:w="617" w:type="dxa"/>
          </w:tcPr>
          <w:p w14:paraId="2A9ED2B2" w14:textId="77777777" w:rsidR="00453EBD" w:rsidRPr="00453EBD" w:rsidRDefault="00453EBD" w:rsidP="003E03F2">
            <w:pPr>
              <w:pStyle w:val="Tabletext"/>
            </w:pPr>
            <w:r w:rsidRPr="00453EBD">
              <w:t>Digits</w:t>
            </w:r>
          </w:p>
        </w:tc>
      </w:tr>
      <w:tr w:rsidR="00810A51" w:rsidRPr="00453EBD" w14:paraId="611E0AD1" w14:textId="77777777" w:rsidTr="009D4A57">
        <w:tc>
          <w:tcPr>
            <w:tcW w:w="1667" w:type="dxa"/>
          </w:tcPr>
          <w:p w14:paraId="38796070" w14:textId="77777777" w:rsidR="00453EBD" w:rsidRPr="00453EBD" w:rsidRDefault="00453EBD" w:rsidP="003E03F2">
            <w:pPr>
              <w:pStyle w:val="Tabletext"/>
            </w:pPr>
            <w:r w:rsidRPr="00453EBD">
              <w:t>U+0061 – U+007</w:t>
            </w:r>
            <w:r w:rsidR="009F3E96">
              <w:t>A</w:t>
            </w:r>
          </w:p>
        </w:tc>
        <w:tc>
          <w:tcPr>
            <w:tcW w:w="809" w:type="dxa"/>
          </w:tcPr>
          <w:p w14:paraId="23757A96" w14:textId="77777777" w:rsidR="00453EBD" w:rsidRPr="00453EBD" w:rsidRDefault="00453EBD" w:rsidP="003E03F2">
            <w:pPr>
              <w:pStyle w:val="Tabletext"/>
            </w:pPr>
            <w:r w:rsidRPr="00453EBD">
              <w:t>a – z</w:t>
            </w:r>
          </w:p>
        </w:tc>
        <w:tc>
          <w:tcPr>
            <w:tcW w:w="4670" w:type="dxa"/>
          </w:tcPr>
          <w:p w14:paraId="6CEC946C" w14:textId="77777777" w:rsidR="00453EBD" w:rsidRPr="00453EBD" w:rsidRDefault="00453EBD" w:rsidP="003E03F2">
            <w:pPr>
              <w:pStyle w:val="Tabletext"/>
            </w:pPr>
            <w:r w:rsidRPr="00453EBD">
              <w:t>Latin small letter A – Z</w:t>
            </w:r>
          </w:p>
        </w:tc>
        <w:tc>
          <w:tcPr>
            <w:tcW w:w="617" w:type="dxa"/>
          </w:tcPr>
          <w:p w14:paraId="4B06DB76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4CF1DFAA" w14:textId="77777777" w:rsidTr="009D4A57">
        <w:tc>
          <w:tcPr>
            <w:tcW w:w="1667" w:type="dxa"/>
          </w:tcPr>
          <w:p w14:paraId="5891E2AB" w14:textId="77777777" w:rsidR="00453EBD" w:rsidRPr="00453EBD" w:rsidRDefault="00453EBD" w:rsidP="003E03F2">
            <w:pPr>
              <w:pStyle w:val="Tabletext"/>
            </w:pPr>
            <w:r w:rsidRPr="00453EBD">
              <w:t>U+00E0</w:t>
            </w:r>
          </w:p>
        </w:tc>
        <w:tc>
          <w:tcPr>
            <w:tcW w:w="809" w:type="dxa"/>
          </w:tcPr>
          <w:p w14:paraId="6FB1A5CA" w14:textId="77777777" w:rsidR="00453EBD" w:rsidRPr="00453EBD" w:rsidRDefault="00453EBD" w:rsidP="003E03F2">
            <w:pPr>
              <w:pStyle w:val="Tabletext"/>
            </w:pPr>
            <w:r w:rsidRPr="00453EBD">
              <w:t>à</w:t>
            </w:r>
          </w:p>
        </w:tc>
        <w:tc>
          <w:tcPr>
            <w:tcW w:w="4670" w:type="dxa"/>
          </w:tcPr>
          <w:p w14:paraId="0D323743" w14:textId="77777777" w:rsidR="00453EBD" w:rsidRPr="00453EBD" w:rsidRDefault="00453EBD" w:rsidP="003E03F2">
            <w:pPr>
              <w:pStyle w:val="Tabletext"/>
            </w:pPr>
            <w:r w:rsidRPr="00453EBD">
              <w:t>Latin small letter A with grave</w:t>
            </w:r>
          </w:p>
        </w:tc>
        <w:tc>
          <w:tcPr>
            <w:tcW w:w="617" w:type="dxa"/>
          </w:tcPr>
          <w:p w14:paraId="5A7EC900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2740604" w14:textId="77777777" w:rsidTr="009D4A57">
        <w:tc>
          <w:tcPr>
            <w:tcW w:w="1667" w:type="dxa"/>
          </w:tcPr>
          <w:p w14:paraId="761E4E5A" w14:textId="77777777" w:rsidR="00453EBD" w:rsidRPr="00453EBD" w:rsidRDefault="00453EBD" w:rsidP="003E03F2">
            <w:pPr>
              <w:pStyle w:val="Tabletext"/>
            </w:pPr>
            <w:r w:rsidRPr="00453EBD">
              <w:t>U+00E1</w:t>
            </w:r>
          </w:p>
        </w:tc>
        <w:tc>
          <w:tcPr>
            <w:tcW w:w="809" w:type="dxa"/>
          </w:tcPr>
          <w:p w14:paraId="03B0CB7C" w14:textId="77777777" w:rsidR="00453EBD" w:rsidRPr="00453EBD" w:rsidRDefault="00453EBD" w:rsidP="003E03F2">
            <w:pPr>
              <w:pStyle w:val="Tabletext"/>
            </w:pPr>
            <w:r w:rsidRPr="00453EBD">
              <w:t>á</w:t>
            </w:r>
          </w:p>
        </w:tc>
        <w:tc>
          <w:tcPr>
            <w:tcW w:w="4670" w:type="dxa"/>
          </w:tcPr>
          <w:p w14:paraId="307B0008" w14:textId="77777777" w:rsidR="00453EBD" w:rsidRPr="00453EBD" w:rsidRDefault="00453EBD" w:rsidP="003E03F2">
            <w:pPr>
              <w:pStyle w:val="Tabletext"/>
            </w:pPr>
            <w:r w:rsidRPr="00453EBD">
              <w:t>Latin small letter A with acute</w:t>
            </w:r>
          </w:p>
        </w:tc>
        <w:tc>
          <w:tcPr>
            <w:tcW w:w="617" w:type="dxa"/>
          </w:tcPr>
          <w:p w14:paraId="79BCFE48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38DB7075" w14:textId="77777777" w:rsidTr="009D4A57">
        <w:tc>
          <w:tcPr>
            <w:tcW w:w="1667" w:type="dxa"/>
          </w:tcPr>
          <w:p w14:paraId="1817BD05" w14:textId="77777777" w:rsidR="00453EBD" w:rsidRPr="00453EBD" w:rsidRDefault="00453EBD" w:rsidP="003E03F2">
            <w:pPr>
              <w:pStyle w:val="Tabletext"/>
            </w:pPr>
            <w:r w:rsidRPr="00453EBD">
              <w:t>U+00E2</w:t>
            </w:r>
          </w:p>
        </w:tc>
        <w:tc>
          <w:tcPr>
            <w:tcW w:w="809" w:type="dxa"/>
          </w:tcPr>
          <w:p w14:paraId="61BB1C11" w14:textId="77777777" w:rsidR="00453EBD" w:rsidRPr="00453EBD" w:rsidRDefault="00453EBD" w:rsidP="003E03F2">
            <w:pPr>
              <w:pStyle w:val="Tabletext"/>
            </w:pPr>
            <w:r w:rsidRPr="00453EBD">
              <w:t>â</w:t>
            </w:r>
          </w:p>
        </w:tc>
        <w:tc>
          <w:tcPr>
            <w:tcW w:w="4670" w:type="dxa"/>
          </w:tcPr>
          <w:p w14:paraId="62309B4E" w14:textId="77777777" w:rsidR="00453EBD" w:rsidRPr="00453EBD" w:rsidRDefault="00453EBD" w:rsidP="003E03F2">
            <w:pPr>
              <w:pStyle w:val="Tabletext"/>
            </w:pPr>
            <w:r w:rsidRPr="00453EBD">
              <w:t>Latin small letter A with circumflex</w:t>
            </w:r>
          </w:p>
        </w:tc>
        <w:tc>
          <w:tcPr>
            <w:tcW w:w="617" w:type="dxa"/>
          </w:tcPr>
          <w:p w14:paraId="7DC2E516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D33FD91" w14:textId="77777777" w:rsidTr="009D4A57">
        <w:tc>
          <w:tcPr>
            <w:tcW w:w="1667" w:type="dxa"/>
          </w:tcPr>
          <w:p w14:paraId="55760EE5" w14:textId="77777777" w:rsidR="00453EBD" w:rsidRPr="00453EBD" w:rsidRDefault="00453EBD" w:rsidP="003E03F2">
            <w:pPr>
              <w:pStyle w:val="Tabletext"/>
            </w:pPr>
            <w:r w:rsidRPr="00453EBD">
              <w:t>U+00E4</w:t>
            </w:r>
          </w:p>
        </w:tc>
        <w:tc>
          <w:tcPr>
            <w:tcW w:w="809" w:type="dxa"/>
          </w:tcPr>
          <w:p w14:paraId="2D265197" w14:textId="77777777" w:rsidR="00453EBD" w:rsidRPr="00453EBD" w:rsidRDefault="00453EBD" w:rsidP="003E03F2">
            <w:pPr>
              <w:pStyle w:val="Tabletext"/>
            </w:pPr>
            <w:r w:rsidRPr="00453EBD">
              <w:t>ä</w:t>
            </w:r>
          </w:p>
        </w:tc>
        <w:tc>
          <w:tcPr>
            <w:tcW w:w="4670" w:type="dxa"/>
          </w:tcPr>
          <w:p w14:paraId="3214E500" w14:textId="77777777" w:rsidR="00453EBD" w:rsidRPr="00453EBD" w:rsidRDefault="00453EBD" w:rsidP="003E03F2">
            <w:pPr>
              <w:pStyle w:val="Tabletext"/>
            </w:pPr>
            <w:r w:rsidRPr="00453EBD">
              <w:t xml:space="preserve">Latin small letter A with </w:t>
            </w:r>
            <w:proofErr w:type="spellStart"/>
            <w:r w:rsidRPr="00453EBD">
              <w:t>diaeresis</w:t>
            </w:r>
            <w:proofErr w:type="spellEnd"/>
          </w:p>
        </w:tc>
        <w:tc>
          <w:tcPr>
            <w:tcW w:w="617" w:type="dxa"/>
          </w:tcPr>
          <w:p w14:paraId="66A1EDFD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243C158A" w14:textId="77777777" w:rsidTr="009D4A57">
        <w:tc>
          <w:tcPr>
            <w:tcW w:w="1667" w:type="dxa"/>
          </w:tcPr>
          <w:p w14:paraId="7E938AC6" w14:textId="77777777" w:rsidR="00453EBD" w:rsidRPr="00453EBD" w:rsidRDefault="00453EBD" w:rsidP="003E03F2">
            <w:pPr>
              <w:pStyle w:val="Tabletext"/>
            </w:pPr>
            <w:r w:rsidRPr="00453EBD">
              <w:t>U+00E5</w:t>
            </w:r>
          </w:p>
        </w:tc>
        <w:tc>
          <w:tcPr>
            <w:tcW w:w="809" w:type="dxa"/>
          </w:tcPr>
          <w:p w14:paraId="7D3FCBBB" w14:textId="77777777" w:rsidR="00453EBD" w:rsidRPr="00453EBD" w:rsidRDefault="00453EBD" w:rsidP="003E03F2">
            <w:pPr>
              <w:pStyle w:val="Tabletext"/>
            </w:pPr>
            <w:r w:rsidRPr="00453EBD">
              <w:t>å</w:t>
            </w:r>
          </w:p>
        </w:tc>
        <w:tc>
          <w:tcPr>
            <w:tcW w:w="4670" w:type="dxa"/>
          </w:tcPr>
          <w:p w14:paraId="1377C43D" w14:textId="77777777" w:rsidR="00453EBD" w:rsidRPr="00453EBD" w:rsidRDefault="00453EBD" w:rsidP="003E03F2">
            <w:pPr>
              <w:pStyle w:val="Tabletext"/>
            </w:pPr>
            <w:r w:rsidRPr="00453EBD">
              <w:t>Latin small letter A with ring above</w:t>
            </w:r>
          </w:p>
        </w:tc>
        <w:tc>
          <w:tcPr>
            <w:tcW w:w="617" w:type="dxa"/>
          </w:tcPr>
          <w:p w14:paraId="74B02303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18B37A18" w14:textId="77777777" w:rsidTr="009D4A57">
        <w:tc>
          <w:tcPr>
            <w:tcW w:w="1667" w:type="dxa"/>
          </w:tcPr>
          <w:p w14:paraId="301314E4" w14:textId="77777777" w:rsidR="00453EBD" w:rsidRPr="00453EBD" w:rsidRDefault="00453EBD" w:rsidP="003E03F2">
            <w:pPr>
              <w:pStyle w:val="Tabletext"/>
            </w:pPr>
            <w:r w:rsidRPr="00453EBD">
              <w:t>U+00E6</w:t>
            </w:r>
          </w:p>
        </w:tc>
        <w:tc>
          <w:tcPr>
            <w:tcW w:w="809" w:type="dxa"/>
          </w:tcPr>
          <w:p w14:paraId="67154CC9" w14:textId="77777777" w:rsidR="00453EBD" w:rsidRPr="00453EBD" w:rsidRDefault="00453EBD" w:rsidP="003E03F2">
            <w:pPr>
              <w:pStyle w:val="Tabletext"/>
            </w:pPr>
            <w:r w:rsidRPr="00453EBD">
              <w:t>æ</w:t>
            </w:r>
          </w:p>
        </w:tc>
        <w:tc>
          <w:tcPr>
            <w:tcW w:w="4670" w:type="dxa"/>
          </w:tcPr>
          <w:p w14:paraId="372FB2AE" w14:textId="77777777" w:rsidR="00453EBD" w:rsidRPr="00453EBD" w:rsidRDefault="00453EBD" w:rsidP="003E03F2">
            <w:pPr>
              <w:pStyle w:val="Tabletext"/>
            </w:pPr>
            <w:r w:rsidRPr="00453EBD">
              <w:t>Latin small letter AE</w:t>
            </w:r>
          </w:p>
        </w:tc>
        <w:tc>
          <w:tcPr>
            <w:tcW w:w="617" w:type="dxa"/>
          </w:tcPr>
          <w:p w14:paraId="3BE69A1F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C261EEC" w14:textId="77777777" w:rsidTr="009D4A57">
        <w:tc>
          <w:tcPr>
            <w:tcW w:w="1667" w:type="dxa"/>
          </w:tcPr>
          <w:p w14:paraId="385FB499" w14:textId="77777777" w:rsidR="00453EBD" w:rsidRPr="00453EBD" w:rsidRDefault="00453EBD" w:rsidP="003E03F2">
            <w:pPr>
              <w:pStyle w:val="Tabletext"/>
            </w:pPr>
            <w:r w:rsidRPr="00453EBD">
              <w:t>U+00E7</w:t>
            </w:r>
          </w:p>
        </w:tc>
        <w:tc>
          <w:tcPr>
            <w:tcW w:w="809" w:type="dxa"/>
          </w:tcPr>
          <w:p w14:paraId="4AA02F2B" w14:textId="77777777" w:rsidR="00453EBD" w:rsidRPr="00453EBD" w:rsidRDefault="00453EBD" w:rsidP="003E03F2">
            <w:pPr>
              <w:pStyle w:val="Tabletext"/>
            </w:pPr>
            <w:r w:rsidRPr="00453EBD">
              <w:t>ç</w:t>
            </w:r>
          </w:p>
        </w:tc>
        <w:tc>
          <w:tcPr>
            <w:tcW w:w="4670" w:type="dxa"/>
          </w:tcPr>
          <w:p w14:paraId="7E3E5970" w14:textId="77777777" w:rsidR="00453EBD" w:rsidRPr="00453EBD" w:rsidRDefault="00453EBD" w:rsidP="003E03F2">
            <w:pPr>
              <w:pStyle w:val="Tabletext"/>
            </w:pPr>
            <w:r w:rsidRPr="00453EBD">
              <w:t>Latin small letter C with cedilla</w:t>
            </w:r>
          </w:p>
        </w:tc>
        <w:tc>
          <w:tcPr>
            <w:tcW w:w="617" w:type="dxa"/>
          </w:tcPr>
          <w:p w14:paraId="38FA0F34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3F18F88D" w14:textId="77777777" w:rsidTr="009D4A57">
        <w:tc>
          <w:tcPr>
            <w:tcW w:w="1667" w:type="dxa"/>
          </w:tcPr>
          <w:p w14:paraId="0D7D2632" w14:textId="77777777" w:rsidR="00453EBD" w:rsidRPr="00453EBD" w:rsidRDefault="00453EBD" w:rsidP="003E03F2">
            <w:pPr>
              <w:pStyle w:val="Tabletext"/>
            </w:pPr>
            <w:r w:rsidRPr="00453EBD">
              <w:t>U+00E8</w:t>
            </w:r>
          </w:p>
        </w:tc>
        <w:tc>
          <w:tcPr>
            <w:tcW w:w="809" w:type="dxa"/>
          </w:tcPr>
          <w:p w14:paraId="152EF35B" w14:textId="77777777" w:rsidR="00453EBD" w:rsidRPr="00453EBD" w:rsidRDefault="00453EBD" w:rsidP="003E03F2">
            <w:pPr>
              <w:pStyle w:val="Tabletext"/>
            </w:pPr>
            <w:r w:rsidRPr="00453EBD">
              <w:t>è</w:t>
            </w:r>
          </w:p>
        </w:tc>
        <w:tc>
          <w:tcPr>
            <w:tcW w:w="4670" w:type="dxa"/>
          </w:tcPr>
          <w:p w14:paraId="453A9D76" w14:textId="77777777" w:rsidR="00453EBD" w:rsidRPr="00453EBD" w:rsidRDefault="00453EBD" w:rsidP="003E03F2">
            <w:pPr>
              <w:pStyle w:val="Tabletext"/>
            </w:pPr>
            <w:r w:rsidRPr="00453EBD">
              <w:t>Latin small letter E with grave</w:t>
            </w:r>
          </w:p>
        </w:tc>
        <w:tc>
          <w:tcPr>
            <w:tcW w:w="617" w:type="dxa"/>
          </w:tcPr>
          <w:p w14:paraId="74B78291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08CCBF3A" w14:textId="77777777" w:rsidTr="009D4A57">
        <w:tc>
          <w:tcPr>
            <w:tcW w:w="1667" w:type="dxa"/>
          </w:tcPr>
          <w:p w14:paraId="3C040713" w14:textId="77777777" w:rsidR="00453EBD" w:rsidRPr="00453EBD" w:rsidRDefault="00453EBD" w:rsidP="003E03F2">
            <w:pPr>
              <w:pStyle w:val="Tabletext"/>
            </w:pPr>
            <w:r w:rsidRPr="00453EBD">
              <w:t>U+00E9</w:t>
            </w:r>
          </w:p>
        </w:tc>
        <w:tc>
          <w:tcPr>
            <w:tcW w:w="809" w:type="dxa"/>
          </w:tcPr>
          <w:p w14:paraId="0190332E" w14:textId="77777777" w:rsidR="00453EBD" w:rsidRPr="00453EBD" w:rsidRDefault="00453EBD" w:rsidP="003E03F2">
            <w:pPr>
              <w:pStyle w:val="Tabletext"/>
            </w:pPr>
            <w:r w:rsidRPr="00453EBD">
              <w:t>é</w:t>
            </w:r>
          </w:p>
        </w:tc>
        <w:tc>
          <w:tcPr>
            <w:tcW w:w="4670" w:type="dxa"/>
          </w:tcPr>
          <w:p w14:paraId="140825EF" w14:textId="77777777" w:rsidR="00453EBD" w:rsidRPr="00453EBD" w:rsidRDefault="00453EBD" w:rsidP="003E03F2">
            <w:pPr>
              <w:pStyle w:val="Tabletext"/>
            </w:pPr>
            <w:r w:rsidRPr="00453EBD">
              <w:t>Latin small letter E with acute</w:t>
            </w:r>
          </w:p>
        </w:tc>
        <w:tc>
          <w:tcPr>
            <w:tcW w:w="617" w:type="dxa"/>
          </w:tcPr>
          <w:p w14:paraId="17A3FA79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150E75AD" w14:textId="77777777" w:rsidTr="009D4A57">
        <w:tc>
          <w:tcPr>
            <w:tcW w:w="1667" w:type="dxa"/>
          </w:tcPr>
          <w:p w14:paraId="31D0C5F0" w14:textId="77777777" w:rsidR="00453EBD" w:rsidRPr="00453EBD" w:rsidRDefault="00453EBD" w:rsidP="003E03F2">
            <w:pPr>
              <w:pStyle w:val="Tabletext"/>
            </w:pPr>
            <w:r w:rsidRPr="00453EBD">
              <w:t>U+00EA</w:t>
            </w:r>
          </w:p>
        </w:tc>
        <w:tc>
          <w:tcPr>
            <w:tcW w:w="809" w:type="dxa"/>
          </w:tcPr>
          <w:p w14:paraId="31464A50" w14:textId="77777777" w:rsidR="00453EBD" w:rsidRPr="00453EBD" w:rsidRDefault="00453EBD" w:rsidP="003E03F2">
            <w:pPr>
              <w:pStyle w:val="Tabletext"/>
            </w:pPr>
            <w:r w:rsidRPr="00453EBD">
              <w:t>ê</w:t>
            </w:r>
          </w:p>
        </w:tc>
        <w:tc>
          <w:tcPr>
            <w:tcW w:w="4670" w:type="dxa"/>
          </w:tcPr>
          <w:p w14:paraId="709DB125" w14:textId="77777777" w:rsidR="00453EBD" w:rsidRPr="00453EBD" w:rsidRDefault="00453EBD" w:rsidP="003E03F2">
            <w:pPr>
              <w:pStyle w:val="Tabletext"/>
            </w:pPr>
            <w:r w:rsidRPr="00453EBD">
              <w:t>Latin small letter E with circumflex</w:t>
            </w:r>
          </w:p>
        </w:tc>
        <w:tc>
          <w:tcPr>
            <w:tcW w:w="617" w:type="dxa"/>
          </w:tcPr>
          <w:p w14:paraId="6CA1C4F9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0FD3738C" w14:textId="77777777" w:rsidTr="009D4A57">
        <w:tc>
          <w:tcPr>
            <w:tcW w:w="1667" w:type="dxa"/>
          </w:tcPr>
          <w:p w14:paraId="66C53301" w14:textId="77777777" w:rsidR="00453EBD" w:rsidRPr="00453EBD" w:rsidRDefault="00453EBD" w:rsidP="003E03F2">
            <w:pPr>
              <w:pStyle w:val="Tabletext"/>
            </w:pPr>
            <w:r w:rsidRPr="00453EBD">
              <w:t>U+00EB</w:t>
            </w:r>
          </w:p>
        </w:tc>
        <w:tc>
          <w:tcPr>
            <w:tcW w:w="809" w:type="dxa"/>
          </w:tcPr>
          <w:p w14:paraId="3642A04E" w14:textId="77777777" w:rsidR="00453EBD" w:rsidRPr="00453EBD" w:rsidRDefault="00453EBD" w:rsidP="003E03F2">
            <w:pPr>
              <w:pStyle w:val="Tabletext"/>
            </w:pPr>
            <w:r w:rsidRPr="00453EBD">
              <w:t>ë</w:t>
            </w:r>
          </w:p>
        </w:tc>
        <w:tc>
          <w:tcPr>
            <w:tcW w:w="4670" w:type="dxa"/>
          </w:tcPr>
          <w:p w14:paraId="350C9C3D" w14:textId="77777777" w:rsidR="00453EBD" w:rsidRPr="00453EBD" w:rsidRDefault="00453EBD" w:rsidP="003E03F2">
            <w:pPr>
              <w:pStyle w:val="Tabletext"/>
            </w:pPr>
            <w:r w:rsidRPr="00453EBD">
              <w:t xml:space="preserve">Latin small letter E with </w:t>
            </w:r>
            <w:proofErr w:type="spellStart"/>
            <w:r w:rsidRPr="00453EBD">
              <w:t>diaeresis</w:t>
            </w:r>
            <w:proofErr w:type="spellEnd"/>
          </w:p>
        </w:tc>
        <w:tc>
          <w:tcPr>
            <w:tcW w:w="617" w:type="dxa"/>
          </w:tcPr>
          <w:p w14:paraId="3FD2AA13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E9A6266" w14:textId="77777777" w:rsidTr="009D4A57">
        <w:tc>
          <w:tcPr>
            <w:tcW w:w="1667" w:type="dxa"/>
          </w:tcPr>
          <w:p w14:paraId="3E0470C4" w14:textId="77777777" w:rsidR="00453EBD" w:rsidRPr="00453EBD" w:rsidRDefault="00453EBD" w:rsidP="003E03F2">
            <w:pPr>
              <w:pStyle w:val="Tabletext"/>
            </w:pPr>
            <w:r w:rsidRPr="00453EBD">
              <w:t>U+00EC</w:t>
            </w:r>
          </w:p>
        </w:tc>
        <w:tc>
          <w:tcPr>
            <w:tcW w:w="809" w:type="dxa"/>
          </w:tcPr>
          <w:p w14:paraId="4B66DDCD" w14:textId="77777777" w:rsidR="00453EBD" w:rsidRPr="00453EBD" w:rsidRDefault="00453EBD" w:rsidP="003E03F2">
            <w:pPr>
              <w:pStyle w:val="Tabletext"/>
            </w:pPr>
            <w:r w:rsidRPr="00453EBD">
              <w:t>ì</w:t>
            </w:r>
          </w:p>
        </w:tc>
        <w:tc>
          <w:tcPr>
            <w:tcW w:w="4670" w:type="dxa"/>
          </w:tcPr>
          <w:p w14:paraId="4457F011" w14:textId="77777777" w:rsidR="00453EBD" w:rsidRPr="00453EBD" w:rsidRDefault="00453EBD" w:rsidP="003E03F2">
            <w:pPr>
              <w:pStyle w:val="Tabletext"/>
            </w:pPr>
            <w:r w:rsidRPr="00453EBD">
              <w:t>Latin small letter I with grave</w:t>
            </w:r>
          </w:p>
        </w:tc>
        <w:tc>
          <w:tcPr>
            <w:tcW w:w="617" w:type="dxa"/>
          </w:tcPr>
          <w:p w14:paraId="7CA199E8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4F0AA568" w14:textId="77777777" w:rsidTr="009D4A57">
        <w:tc>
          <w:tcPr>
            <w:tcW w:w="1667" w:type="dxa"/>
          </w:tcPr>
          <w:p w14:paraId="63BDCC7A" w14:textId="77777777" w:rsidR="00453EBD" w:rsidRPr="00453EBD" w:rsidRDefault="00453EBD" w:rsidP="003E03F2">
            <w:pPr>
              <w:pStyle w:val="Tabletext"/>
            </w:pPr>
            <w:r w:rsidRPr="00453EBD">
              <w:t>U+00ED</w:t>
            </w:r>
          </w:p>
        </w:tc>
        <w:tc>
          <w:tcPr>
            <w:tcW w:w="809" w:type="dxa"/>
          </w:tcPr>
          <w:p w14:paraId="035A53F8" w14:textId="77777777" w:rsidR="00453EBD" w:rsidRPr="00453EBD" w:rsidRDefault="00453EBD" w:rsidP="003E03F2">
            <w:pPr>
              <w:pStyle w:val="Tabletext"/>
            </w:pPr>
            <w:r w:rsidRPr="00453EBD">
              <w:t>í</w:t>
            </w:r>
          </w:p>
        </w:tc>
        <w:tc>
          <w:tcPr>
            <w:tcW w:w="4670" w:type="dxa"/>
          </w:tcPr>
          <w:p w14:paraId="3B53F6EF" w14:textId="77777777" w:rsidR="00453EBD" w:rsidRPr="00453EBD" w:rsidRDefault="00453EBD" w:rsidP="003E03F2">
            <w:pPr>
              <w:pStyle w:val="Tabletext"/>
            </w:pPr>
            <w:r w:rsidRPr="00453EBD">
              <w:t>Latin small letter I with acute</w:t>
            </w:r>
          </w:p>
        </w:tc>
        <w:tc>
          <w:tcPr>
            <w:tcW w:w="617" w:type="dxa"/>
          </w:tcPr>
          <w:p w14:paraId="1F34FE40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7318AB60" w14:textId="77777777" w:rsidTr="009D4A57">
        <w:tc>
          <w:tcPr>
            <w:tcW w:w="1667" w:type="dxa"/>
          </w:tcPr>
          <w:p w14:paraId="66785D8C" w14:textId="77777777" w:rsidR="00453EBD" w:rsidRPr="00453EBD" w:rsidRDefault="00453EBD" w:rsidP="003E03F2">
            <w:pPr>
              <w:pStyle w:val="Tabletext"/>
            </w:pPr>
            <w:r w:rsidRPr="00453EBD">
              <w:t>U+00EE</w:t>
            </w:r>
          </w:p>
        </w:tc>
        <w:tc>
          <w:tcPr>
            <w:tcW w:w="809" w:type="dxa"/>
          </w:tcPr>
          <w:p w14:paraId="32A9AABD" w14:textId="77777777" w:rsidR="00453EBD" w:rsidRPr="00453EBD" w:rsidRDefault="00453EBD" w:rsidP="003E03F2">
            <w:pPr>
              <w:pStyle w:val="Tabletext"/>
            </w:pPr>
            <w:r w:rsidRPr="00453EBD">
              <w:t>î</w:t>
            </w:r>
          </w:p>
        </w:tc>
        <w:tc>
          <w:tcPr>
            <w:tcW w:w="4670" w:type="dxa"/>
          </w:tcPr>
          <w:p w14:paraId="3207D733" w14:textId="77777777" w:rsidR="00453EBD" w:rsidRPr="00453EBD" w:rsidRDefault="00453EBD" w:rsidP="003E03F2">
            <w:pPr>
              <w:pStyle w:val="Tabletext"/>
            </w:pPr>
            <w:r w:rsidRPr="00453EBD">
              <w:t>Latin small letter I with circumflex</w:t>
            </w:r>
          </w:p>
        </w:tc>
        <w:tc>
          <w:tcPr>
            <w:tcW w:w="617" w:type="dxa"/>
          </w:tcPr>
          <w:p w14:paraId="71D77E64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07B329C4" w14:textId="77777777" w:rsidTr="009D4A57">
        <w:tc>
          <w:tcPr>
            <w:tcW w:w="1667" w:type="dxa"/>
          </w:tcPr>
          <w:p w14:paraId="14737531" w14:textId="77777777" w:rsidR="00453EBD" w:rsidRPr="00453EBD" w:rsidRDefault="00453EBD" w:rsidP="003E03F2">
            <w:pPr>
              <w:pStyle w:val="Tabletext"/>
            </w:pPr>
            <w:r w:rsidRPr="00453EBD">
              <w:t>U+00EF</w:t>
            </w:r>
          </w:p>
        </w:tc>
        <w:tc>
          <w:tcPr>
            <w:tcW w:w="809" w:type="dxa"/>
          </w:tcPr>
          <w:p w14:paraId="2C63A142" w14:textId="77777777" w:rsidR="00453EBD" w:rsidRPr="00453EBD" w:rsidRDefault="00453EBD" w:rsidP="003E03F2">
            <w:pPr>
              <w:pStyle w:val="Tabletext"/>
            </w:pPr>
            <w:r w:rsidRPr="00453EBD">
              <w:t>ï</w:t>
            </w:r>
          </w:p>
        </w:tc>
        <w:tc>
          <w:tcPr>
            <w:tcW w:w="4670" w:type="dxa"/>
          </w:tcPr>
          <w:p w14:paraId="052E2D42" w14:textId="77777777" w:rsidR="00453EBD" w:rsidRPr="00453EBD" w:rsidRDefault="00453EBD" w:rsidP="003E03F2">
            <w:pPr>
              <w:pStyle w:val="Tabletext"/>
            </w:pPr>
            <w:r w:rsidRPr="00453EBD">
              <w:t xml:space="preserve">Latin small letter I with </w:t>
            </w:r>
            <w:proofErr w:type="spellStart"/>
            <w:r w:rsidRPr="00453EBD">
              <w:t>diaeresis</w:t>
            </w:r>
            <w:proofErr w:type="spellEnd"/>
          </w:p>
        </w:tc>
        <w:tc>
          <w:tcPr>
            <w:tcW w:w="617" w:type="dxa"/>
          </w:tcPr>
          <w:p w14:paraId="578AED01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36D91067" w14:textId="77777777" w:rsidTr="009D4A57">
        <w:tc>
          <w:tcPr>
            <w:tcW w:w="1667" w:type="dxa"/>
          </w:tcPr>
          <w:p w14:paraId="7F55F4FA" w14:textId="77777777" w:rsidR="00453EBD" w:rsidRPr="00453EBD" w:rsidRDefault="00453EBD" w:rsidP="003E03F2">
            <w:pPr>
              <w:pStyle w:val="Tabletext"/>
            </w:pPr>
            <w:r w:rsidRPr="00453EBD">
              <w:t>U+00F0</w:t>
            </w:r>
          </w:p>
        </w:tc>
        <w:tc>
          <w:tcPr>
            <w:tcW w:w="809" w:type="dxa"/>
          </w:tcPr>
          <w:p w14:paraId="1FA4248A" w14:textId="77777777" w:rsidR="00453EBD" w:rsidRPr="00453EBD" w:rsidRDefault="00453EBD" w:rsidP="003E03F2">
            <w:pPr>
              <w:pStyle w:val="Tabletext"/>
            </w:pPr>
            <w:r w:rsidRPr="00453EBD">
              <w:t>ð</w:t>
            </w:r>
          </w:p>
        </w:tc>
        <w:tc>
          <w:tcPr>
            <w:tcW w:w="4670" w:type="dxa"/>
          </w:tcPr>
          <w:p w14:paraId="771A9693" w14:textId="77777777" w:rsidR="00453EBD" w:rsidRPr="00453EBD" w:rsidRDefault="00453EBD" w:rsidP="003E03F2">
            <w:pPr>
              <w:pStyle w:val="Tabletext"/>
            </w:pPr>
            <w:r w:rsidRPr="00453EBD">
              <w:t>Latin small letter ETH</w:t>
            </w:r>
          </w:p>
        </w:tc>
        <w:tc>
          <w:tcPr>
            <w:tcW w:w="617" w:type="dxa"/>
          </w:tcPr>
          <w:p w14:paraId="520F7A71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2724B32F" w14:textId="77777777" w:rsidTr="009D4A57">
        <w:tc>
          <w:tcPr>
            <w:tcW w:w="1667" w:type="dxa"/>
          </w:tcPr>
          <w:p w14:paraId="4057009B" w14:textId="77777777" w:rsidR="00453EBD" w:rsidRPr="00453EBD" w:rsidRDefault="00453EBD" w:rsidP="003E03F2">
            <w:pPr>
              <w:pStyle w:val="Tabletext"/>
            </w:pPr>
            <w:r w:rsidRPr="00453EBD">
              <w:t>U+00F1</w:t>
            </w:r>
          </w:p>
        </w:tc>
        <w:tc>
          <w:tcPr>
            <w:tcW w:w="809" w:type="dxa"/>
          </w:tcPr>
          <w:p w14:paraId="64BF1532" w14:textId="77777777" w:rsidR="00453EBD" w:rsidRPr="00453EBD" w:rsidRDefault="00453EBD" w:rsidP="003E03F2">
            <w:pPr>
              <w:pStyle w:val="Tabletext"/>
            </w:pPr>
            <w:r w:rsidRPr="00453EBD">
              <w:t>ñ</w:t>
            </w:r>
          </w:p>
        </w:tc>
        <w:tc>
          <w:tcPr>
            <w:tcW w:w="4670" w:type="dxa"/>
          </w:tcPr>
          <w:p w14:paraId="119D05AB" w14:textId="77777777" w:rsidR="00453EBD" w:rsidRPr="00453EBD" w:rsidRDefault="00453EBD" w:rsidP="003E03F2">
            <w:pPr>
              <w:pStyle w:val="Tabletext"/>
            </w:pPr>
            <w:r w:rsidRPr="00453EBD">
              <w:t>Latin small letter N with tilde</w:t>
            </w:r>
          </w:p>
        </w:tc>
        <w:tc>
          <w:tcPr>
            <w:tcW w:w="617" w:type="dxa"/>
          </w:tcPr>
          <w:p w14:paraId="4FEF372E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7381117D" w14:textId="77777777" w:rsidTr="009D4A57">
        <w:tc>
          <w:tcPr>
            <w:tcW w:w="1667" w:type="dxa"/>
          </w:tcPr>
          <w:p w14:paraId="45FAD2E3" w14:textId="77777777" w:rsidR="00453EBD" w:rsidRPr="00453EBD" w:rsidRDefault="00453EBD" w:rsidP="003E03F2">
            <w:pPr>
              <w:pStyle w:val="Tabletext"/>
            </w:pPr>
            <w:r w:rsidRPr="00453EBD">
              <w:t>U+00F2</w:t>
            </w:r>
          </w:p>
        </w:tc>
        <w:tc>
          <w:tcPr>
            <w:tcW w:w="809" w:type="dxa"/>
          </w:tcPr>
          <w:p w14:paraId="42792CE0" w14:textId="77777777" w:rsidR="00453EBD" w:rsidRPr="00453EBD" w:rsidRDefault="00453EBD" w:rsidP="003E03F2">
            <w:pPr>
              <w:pStyle w:val="Tabletext"/>
            </w:pPr>
            <w:r w:rsidRPr="00453EBD">
              <w:t>ò</w:t>
            </w:r>
          </w:p>
        </w:tc>
        <w:tc>
          <w:tcPr>
            <w:tcW w:w="4670" w:type="dxa"/>
          </w:tcPr>
          <w:p w14:paraId="3DBB621F" w14:textId="77777777" w:rsidR="00453EBD" w:rsidRPr="00453EBD" w:rsidRDefault="00453EBD" w:rsidP="003E03F2">
            <w:pPr>
              <w:pStyle w:val="Tabletext"/>
            </w:pPr>
            <w:r w:rsidRPr="00453EBD">
              <w:t>Latin small letter O with grave</w:t>
            </w:r>
          </w:p>
        </w:tc>
        <w:tc>
          <w:tcPr>
            <w:tcW w:w="617" w:type="dxa"/>
          </w:tcPr>
          <w:p w14:paraId="58B00372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397FAF26" w14:textId="77777777" w:rsidTr="009D4A57">
        <w:tc>
          <w:tcPr>
            <w:tcW w:w="1667" w:type="dxa"/>
          </w:tcPr>
          <w:p w14:paraId="3988E9E3" w14:textId="77777777" w:rsidR="00453EBD" w:rsidRPr="00453EBD" w:rsidRDefault="00453EBD" w:rsidP="003E03F2">
            <w:pPr>
              <w:pStyle w:val="Tabletext"/>
            </w:pPr>
            <w:r w:rsidRPr="00453EBD">
              <w:t>U+00F3</w:t>
            </w:r>
          </w:p>
        </w:tc>
        <w:tc>
          <w:tcPr>
            <w:tcW w:w="809" w:type="dxa"/>
          </w:tcPr>
          <w:p w14:paraId="54817E82" w14:textId="77777777" w:rsidR="00453EBD" w:rsidRPr="00453EBD" w:rsidRDefault="00453EBD" w:rsidP="003E03F2">
            <w:pPr>
              <w:pStyle w:val="Tabletext"/>
            </w:pPr>
            <w:r w:rsidRPr="00453EBD">
              <w:t>ó</w:t>
            </w:r>
          </w:p>
        </w:tc>
        <w:tc>
          <w:tcPr>
            <w:tcW w:w="4670" w:type="dxa"/>
          </w:tcPr>
          <w:p w14:paraId="06DF214A" w14:textId="77777777" w:rsidR="00453EBD" w:rsidRPr="00453EBD" w:rsidRDefault="00453EBD" w:rsidP="003E03F2">
            <w:pPr>
              <w:pStyle w:val="Tabletext"/>
            </w:pPr>
            <w:r w:rsidRPr="00453EBD">
              <w:t>Latin small letter O with acute</w:t>
            </w:r>
          </w:p>
        </w:tc>
        <w:tc>
          <w:tcPr>
            <w:tcW w:w="617" w:type="dxa"/>
          </w:tcPr>
          <w:p w14:paraId="390CC21D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37B98933" w14:textId="77777777" w:rsidTr="009D4A57">
        <w:tc>
          <w:tcPr>
            <w:tcW w:w="1667" w:type="dxa"/>
          </w:tcPr>
          <w:p w14:paraId="726F0BC2" w14:textId="77777777" w:rsidR="00453EBD" w:rsidRPr="00453EBD" w:rsidRDefault="00453EBD" w:rsidP="003E03F2">
            <w:pPr>
              <w:pStyle w:val="Tabletext"/>
            </w:pPr>
            <w:r w:rsidRPr="00453EBD">
              <w:t>U+00F4</w:t>
            </w:r>
          </w:p>
        </w:tc>
        <w:tc>
          <w:tcPr>
            <w:tcW w:w="809" w:type="dxa"/>
          </w:tcPr>
          <w:p w14:paraId="29231235" w14:textId="77777777" w:rsidR="00453EBD" w:rsidRPr="00453EBD" w:rsidRDefault="00453EBD" w:rsidP="003E03F2">
            <w:pPr>
              <w:pStyle w:val="Tabletext"/>
            </w:pPr>
            <w:r w:rsidRPr="00453EBD">
              <w:t>ô</w:t>
            </w:r>
          </w:p>
        </w:tc>
        <w:tc>
          <w:tcPr>
            <w:tcW w:w="4670" w:type="dxa"/>
          </w:tcPr>
          <w:p w14:paraId="417E3121" w14:textId="77777777" w:rsidR="00453EBD" w:rsidRPr="00453EBD" w:rsidRDefault="00453EBD" w:rsidP="003E03F2">
            <w:pPr>
              <w:pStyle w:val="Tabletext"/>
            </w:pPr>
            <w:r w:rsidRPr="00453EBD">
              <w:t>Latin small letter O with circumflex</w:t>
            </w:r>
          </w:p>
        </w:tc>
        <w:tc>
          <w:tcPr>
            <w:tcW w:w="617" w:type="dxa"/>
          </w:tcPr>
          <w:p w14:paraId="212F8978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C31151A" w14:textId="77777777" w:rsidTr="009D4A57">
        <w:tc>
          <w:tcPr>
            <w:tcW w:w="1667" w:type="dxa"/>
          </w:tcPr>
          <w:p w14:paraId="63D143BD" w14:textId="77777777" w:rsidR="00453EBD" w:rsidRPr="00453EBD" w:rsidRDefault="00453EBD" w:rsidP="003E03F2">
            <w:pPr>
              <w:pStyle w:val="Tabletext"/>
            </w:pPr>
            <w:r w:rsidRPr="00453EBD">
              <w:t>U+00F5</w:t>
            </w:r>
          </w:p>
        </w:tc>
        <w:tc>
          <w:tcPr>
            <w:tcW w:w="809" w:type="dxa"/>
          </w:tcPr>
          <w:p w14:paraId="6E209E2C" w14:textId="77777777" w:rsidR="00453EBD" w:rsidRPr="00453EBD" w:rsidRDefault="00453EBD" w:rsidP="003E03F2">
            <w:pPr>
              <w:pStyle w:val="Tabletext"/>
            </w:pPr>
            <w:r w:rsidRPr="00453EBD">
              <w:t>õ</w:t>
            </w:r>
          </w:p>
        </w:tc>
        <w:tc>
          <w:tcPr>
            <w:tcW w:w="4670" w:type="dxa"/>
          </w:tcPr>
          <w:p w14:paraId="7460E921" w14:textId="77777777" w:rsidR="00453EBD" w:rsidRPr="00453EBD" w:rsidRDefault="00453EBD" w:rsidP="003E03F2">
            <w:pPr>
              <w:pStyle w:val="Tabletext"/>
            </w:pPr>
            <w:r w:rsidRPr="00453EBD">
              <w:t>Latin small letter O with tilde</w:t>
            </w:r>
          </w:p>
        </w:tc>
        <w:tc>
          <w:tcPr>
            <w:tcW w:w="617" w:type="dxa"/>
          </w:tcPr>
          <w:p w14:paraId="44DC8D9A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76B0CB2A" w14:textId="77777777" w:rsidTr="009D4A57">
        <w:tc>
          <w:tcPr>
            <w:tcW w:w="1667" w:type="dxa"/>
          </w:tcPr>
          <w:p w14:paraId="62035D36" w14:textId="77777777" w:rsidR="00453EBD" w:rsidRPr="00453EBD" w:rsidRDefault="00453EBD" w:rsidP="003E03F2">
            <w:pPr>
              <w:pStyle w:val="Tabletext"/>
            </w:pPr>
            <w:r w:rsidRPr="00453EBD">
              <w:t>U+00F6</w:t>
            </w:r>
          </w:p>
        </w:tc>
        <w:tc>
          <w:tcPr>
            <w:tcW w:w="809" w:type="dxa"/>
          </w:tcPr>
          <w:p w14:paraId="361BC77F" w14:textId="77777777" w:rsidR="00453EBD" w:rsidRPr="00453EBD" w:rsidRDefault="00453EBD" w:rsidP="003E03F2">
            <w:pPr>
              <w:pStyle w:val="Tabletext"/>
            </w:pPr>
            <w:r w:rsidRPr="00453EBD">
              <w:t>ö</w:t>
            </w:r>
          </w:p>
        </w:tc>
        <w:tc>
          <w:tcPr>
            <w:tcW w:w="4670" w:type="dxa"/>
          </w:tcPr>
          <w:p w14:paraId="62C115AC" w14:textId="77777777" w:rsidR="00453EBD" w:rsidRPr="00453EBD" w:rsidRDefault="00453EBD" w:rsidP="003E03F2">
            <w:pPr>
              <w:pStyle w:val="Tabletext"/>
            </w:pPr>
            <w:r w:rsidRPr="00453EBD">
              <w:t xml:space="preserve">Latin small letter O with </w:t>
            </w:r>
            <w:proofErr w:type="spellStart"/>
            <w:r w:rsidRPr="00453EBD">
              <w:t>diaeresis</w:t>
            </w:r>
            <w:proofErr w:type="spellEnd"/>
          </w:p>
        </w:tc>
        <w:tc>
          <w:tcPr>
            <w:tcW w:w="617" w:type="dxa"/>
          </w:tcPr>
          <w:p w14:paraId="24694CB7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9348ACB" w14:textId="77777777" w:rsidTr="009D4A57">
        <w:tc>
          <w:tcPr>
            <w:tcW w:w="1667" w:type="dxa"/>
          </w:tcPr>
          <w:p w14:paraId="776EFD6B" w14:textId="77777777" w:rsidR="00453EBD" w:rsidRPr="00453EBD" w:rsidRDefault="00453EBD" w:rsidP="003E03F2">
            <w:pPr>
              <w:pStyle w:val="Tabletext"/>
            </w:pPr>
            <w:r w:rsidRPr="00453EBD">
              <w:t>U+00F8</w:t>
            </w:r>
          </w:p>
        </w:tc>
        <w:tc>
          <w:tcPr>
            <w:tcW w:w="809" w:type="dxa"/>
          </w:tcPr>
          <w:p w14:paraId="77FCF91D" w14:textId="77777777" w:rsidR="00453EBD" w:rsidRPr="00453EBD" w:rsidRDefault="00453EBD" w:rsidP="003E03F2">
            <w:pPr>
              <w:pStyle w:val="Tabletext"/>
            </w:pPr>
            <w:r w:rsidRPr="00453EBD">
              <w:t>ø</w:t>
            </w:r>
          </w:p>
        </w:tc>
        <w:tc>
          <w:tcPr>
            <w:tcW w:w="4670" w:type="dxa"/>
          </w:tcPr>
          <w:p w14:paraId="3EEDC87E" w14:textId="77777777" w:rsidR="00453EBD" w:rsidRPr="00453EBD" w:rsidRDefault="00453EBD" w:rsidP="003E03F2">
            <w:pPr>
              <w:pStyle w:val="Tabletext"/>
            </w:pPr>
            <w:r w:rsidRPr="00453EBD">
              <w:t>Latin small letter O with stroke</w:t>
            </w:r>
          </w:p>
        </w:tc>
        <w:tc>
          <w:tcPr>
            <w:tcW w:w="617" w:type="dxa"/>
          </w:tcPr>
          <w:p w14:paraId="43316676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7E3AD872" w14:textId="77777777" w:rsidTr="009D4A57">
        <w:tc>
          <w:tcPr>
            <w:tcW w:w="1667" w:type="dxa"/>
          </w:tcPr>
          <w:p w14:paraId="4FBD63FD" w14:textId="77777777" w:rsidR="00453EBD" w:rsidRPr="00453EBD" w:rsidRDefault="00453EBD" w:rsidP="003E03F2">
            <w:pPr>
              <w:pStyle w:val="Tabletext"/>
            </w:pPr>
            <w:r w:rsidRPr="00453EBD">
              <w:t>U+00F9</w:t>
            </w:r>
          </w:p>
        </w:tc>
        <w:tc>
          <w:tcPr>
            <w:tcW w:w="809" w:type="dxa"/>
          </w:tcPr>
          <w:p w14:paraId="2FB1BD5F" w14:textId="77777777" w:rsidR="00453EBD" w:rsidRPr="00453EBD" w:rsidRDefault="00453EBD" w:rsidP="003E03F2">
            <w:pPr>
              <w:pStyle w:val="Tabletext"/>
            </w:pPr>
            <w:r w:rsidRPr="00453EBD">
              <w:t>ù</w:t>
            </w:r>
          </w:p>
        </w:tc>
        <w:tc>
          <w:tcPr>
            <w:tcW w:w="4670" w:type="dxa"/>
          </w:tcPr>
          <w:p w14:paraId="50BAC4E5" w14:textId="77777777" w:rsidR="00453EBD" w:rsidRPr="00453EBD" w:rsidRDefault="00453EBD" w:rsidP="003E03F2">
            <w:pPr>
              <w:pStyle w:val="Tabletext"/>
            </w:pPr>
            <w:r w:rsidRPr="00453EBD">
              <w:t>Latin small letter U with grave</w:t>
            </w:r>
          </w:p>
        </w:tc>
        <w:tc>
          <w:tcPr>
            <w:tcW w:w="617" w:type="dxa"/>
          </w:tcPr>
          <w:p w14:paraId="282067CC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A6F4280" w14:textId="77777777" w:rsidTr="009D4A57">
        <w:tc>
          <w:tcPr>
            <w:tcW w:w="1667" w:type="dxa"/>
          </w:tcPr>
          <w:p w14:paraId="328E775D" w14:textId="77777777" w:rsidR="00453EBD" w:rsidRPr="00453EBD" w:rsidRDefault="00453EBD" w:rsidP="003E03F2">
            <w:pPr>
              <w:pStyle w:val="Tabletext"/>
            </w:pPr>
            <w:r w:rsidRPr="00453EBD">
              <w:t>U+00FA</w:t>
            </w:r>
          </w:p>
        </w:tc>
        <w:tc>
          <w:tcPr>
            <w:tcW w:w="809" w:type="dxa"/>
          </w:tcPr>
          <w:p w14:paraId="1E85FEA2" w14:textId="77777777" w:rsidR="00453EBD" w:rsidRPr="00453EBD" w:rsidRDefault="00453EBD" w:rsidP="003E03F2">
            <w:pPr>
              <w:pStyle w:val="Tabletext"/>
            </w:pPr>
            <w:r w:rsidRPr="00453EBD">
              <w:t>ú</w:t>
            </w:r>
          </w:p>
        </w:tc>
        <w:tc>
          <w:tcPr>
            <w:tcW w:w="4670" w:type="dxa"/>
          </w:tcPr>
          <w:p w14:paraId="15864A25" w14:textId="77777777" w:rsidR="00453EBD" w:rsidRPr="00453EBD" w:rsidRDefault="00453EBD" w:rsidP="003E03F2">
            <w:pPr>
              <w:pStyle w:val="Tabletext"/>
            </w:pPr>
            <w:r w:rsidRPr="00453EBD">
              <w:t>Latin small letter U with acute</w:t>
            </w:r>
          </w:p>
        </w:tc>
        <w:tc>
          <w:tcPr>
            <w:tcW w:w="617" w:type="dxa"/>
          </w:tcPr>
          <w:p w14:paraId="5BD7373F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12D2DD3A" w14:textId="77777777" w:rsidTr="009D4A57">
        <w:tc>
          <w:tcPr>
            <w:tcW w:w="1667" w:type="dxa"/>
          </w:tcPr>
          <w:p w14:paraId="495727CE" w14:textId="77777777" w:rsidR="00453EBD" w:rsidRPr="00453EBD" w:rsidRDefault="00453EBD" w:rsidP="003E03F2">
            <w:pPr>
              <w:pStyle w:val="Tabletext"/>
            </w:pPr>
            <w:r w:rsidRPr="00453EBD">
              <w:t>U+00FC</w:t>
            </w:r>
          </w:p>
        </w:tc>
        <w:tc>
          <w:tcPr>
            <w:tcW w:w="809" w:type="dxa"/>
          </w:tcPr>
          <w:p w14:paraId="2F9ED49E" w14:textId="77777777" w:rsidR="00453EBD" w:rsidRPr="00453EBD" w:rsidRDefault="00453EBD" w:rsidP="003E03F2">
            <w:pPr>
              <w:pStyle w:val="Tabletext"/>
            </w:pPr>
            <w:r w:rsidRPr="00453EBD">
              <w:t>ü</w:t>
            </w:r>
          </w:p>
        </w:tc>
        <w:tc>
          <w:tcPr>
            <w:tcW w:w="4670" w:type="dxa"/>
          </w:tcPr>
          <w:p w14:paraId="7B4F6F83" w14:textId="77777777" w:rsidR="00453EBD" w:rsidRPr="00453EBD" w:rsidRDefault="00453EBD" w:rsidP="003E03F2">
            <w:pPr>
              <w:pStyle w:val="Tabletext"/>
            </w:pPr>
            <w:r w:rsidRPr="00453EBD">
              <w:t xml:space="preserve">Latin small letter U with </w:t>
            </w:r>
            <w:proofErr w:type="spellStart"/>
            <w:r w:rsidRPr="00453EBD">
              <w:t>diaeresis</w:t>
            </w:r>
            <w:proofErr w:type="spellEnd"/>
          </w:p>
        </w:tc>
        <w:tc>
          <w:tcPr>
            <w:tcW w:w="617" w:type="dxa"/>
          </w:tcPr>
          <w:p w14:paraId="3175E4AF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A467EEF" w14:textId="77777777" w:rsidTr="009D4A57">
        <w:tc>
          <w:tcPr>
            <w:tcW w:w="1667" w:type="dxa"/>
          </w:tcPr>
          <w:p w14:paraId="3E7DB0C5" w14:textId="77777777" w:rsidR="00453EBD" w:rsidRPr="00453EBD" w:rsidRDefault="00453EBD" w:rsidP="003E03F2">
            <w:pPr>
              <w:pStyle w:val="Tabletext"/>
            </w:pPr>
            <w:r w:rsidRPr="00453EBD">
              <w:t>U+00FD</w:t>
            </w:r>
          </w:p>
        </w:tc>
        <w:tc>
          <w:tcPr>
            <w:tcW w:w="809" w:type="dxa"/>
          </w:tcPr>
          <w:p w14:paraId="76F33FF8" w14:textId="77777777" w:rsidR="00453EBD" w:rsidRPr="00453EBD" w:rsidRDefault="00453EBD" w:rsidP="003E03F2">
            <w:pPr>
              <w:pStyle w:val="Tabletext"/>
            </w:pPr>
            <w:r w:rsidRPr="00453EBD">
              <w:t>ý</w:t>
            </w:r>
          </w:p>
        </w:tc>
        <w:tc>
          <w:tcPr>
            <w:tcW w:w="4670" w:type="dxa"/>
          </w:tcPr>
          <w:p w14:paraId="6CE9F518" w14:textId="77777777" w:rsidR="00453EBD" w:rsidRPr="00453EBD" w:rsidRDefault="00453EBD" w:rsidP="003E03F2">
            <w:pPr>
              <w:pStyle w:val="Tabletext"/>
            </w:pPr>
            <w:r w:rsidRPr="00453EBD">
              <w:t>Latin small letter Y with acute</w:t>
            </w:r>
          </w:p>
        </w:tc>
        <w:tc>
          <w:tcPr>
            <w:tcW w:w="617" w:type="dxa"/>
          </w:tcPr>
          <w:p w14:paraId="666C780D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8DCCD62" w14:textId="77777777" w:rsidTr="009D4A57">
        <w:tc>
          <w:tcPr>
            <w:tcW w:w="1667" w:type="dxa"/>
          </w:tcPr>
          <w:p w14:paraId="2D808C77" w14:textId="77777777" w:rsidR="00453EBD" w:rsidRPr="00453EBD" w:rsidRDefault="00453EBD" w:rsidP="003E03F2">
            <w:pPr>
              <w:pStyle w:val="Tabletext"/>
            </w:pPr>
            <w:r w:rsidRPr="00453EBD">
              <w:t>U+00FE</w:t>
            </w:r>
          </w:p>
        </w:tc>
        <w:tc>
          <w:tcPr>
            <w:tcW w:w="809" w:type="dxa"/>
          </w:tcPr>
          <w:p w14:paraId="37996B73" w14:textId="77777777" w:rsidR="00453EBD" w:rsidRPr="00453EBD" w:rsidRDefault="00453EBD" w:rsidP="003E03F2">
            <w:pPr>
              <w:pStyle w:val="Tabletext"/>
            </w:pPr>
            <w:r w:rsidRPr="00453EBD">
              <w:t>þ</w:t>
            </w:r>
          </w:p>
        </w:tc>
        <w:tc>
          <w:tcPr>
            <w:tcW w:w="4670" w:type="dxa"/>
          </w:tcPr>
          <w:p w14:paraId="13BBF9CA" w14:textId="77777777" w:rsidR="00453EBD" w:rsidRPr="00453EBD" w:rsidRDefault="00453EBD" w:rsidP="003E03F2">
            <w:pPr>
              <w:pStyle w:val="Tabletext"/>
            </w:pPr>
            <w:r w:rsidRPr="00453EBD">
              <w:t>Latin small letter THORN</w:t>
            </w:r>
          </w:p>
        </w:tc>
        <w:tc>
          <w:tcPr>
            <w:tcW w:w="617" w:type="dxa"/>
          </w:tcPr>
          <w:p w14:paraId="2D6A7A26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1119C0F" w14:textId="77777777" w:rsidTr="009D4A57">
        <w:tc>
          <w:tcPr>
            <w:tcW w:w="1667" w:type="dxa"/>
          </w:tcPr>
          <w:p w14:paraId="79C010AC" w14:textId="77777777" w:rsidR="00453EBD" w:rsidRPr="00453EBD" w:rsidRDefault="00453EBD" w:rsidP="003E03F2">
            <w:pPr>
              <w:pStyle w:val="Tabletext"/>
            </w:pPr>
            <w:r w:rsidRPr="00453EBD">
              <w:t>U+0107</w:t>
            </w:r>
          </w:p>
        </w:tc>
        <w:tc>
          <w:tcPr>
            <w:tcW w:w="809" w:type="dxa"/>
          </w:tcPr>
          <w:p w14:paraId="584CA226" w14:textId="77777777" w:rsidR="00453EBD" w:rsidRPr="00453EBD" w:rsidRDefault="00453EBD" w:rsidP="003E03F2">
            <w:pPr>
              <w:pStyle w:val="Tabletext"/>
            </w:pPr>
            <w:r w:rsidRPr="00453EBD">
              <w:t>ć</w:t>
            </w:r>
          </w:p>
        </w:tc>
        <w:tc>
          <w:tcPr>
            <w:tcW w:w="4670" w:type="dxa"/>
          </w:tcPr>
          <w:p w14:paraId="0EF57BD3" w14:textId="77777777" w:rsidR="00453EBD" w:rsidRPr="00453EBD" w:rsidRDefault="00453EBD" w:rsidP="003E03F2">
            <w:pPr>
              <w:pStyle w:val="Tabletext"/>
            </w:pPr>
            <w:r w:rsidRPr="00453EBD">
              <w:t>Latin small letter C with acute</w:t>
            </w:r>
          </w:p>
        </w:tc>
        <w:tc>
          <w:tcPr>
            <w:tcW w:w="617" w:type="dxa"/>
          </w:tcPr>
          <w:p w14:paraId="7A9C1654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EB0378C" w14:textId="77777777" w:rsidTr="009D4A57">
        <w:tc>
          <w:tcPr>
            <w:tcW w:w="1667" w:type="dxa"/>
          </w:tcPr>
          <w:p w14:paraId="2B9CDBEB" w14:textId="77777777" w:rsidR="00453EBD" w:rsidRPr="00453EBD" w:rsidRDefault="00453EBD" w:rsidP="003E03F2">
            <w:pPr>
              <w:pStyle w:val="Tabletext"/>
            </w:pPr>
            <w:r w:rsidRPr="00453EBD">
              <w:t>U+010D</w:t>
            </w:r>
          </w:p>
        </w:tc>
        <w:tc>
          <w:tcPr>
            <w:tcW w:w="809" w:type="dxa"/>
          </w:tcPr>
          <w:p w14:paraId="3BAD9280" w14:textId="77777777" w:rsidR="00453EBD" w:rsidRPr="00453EBD" w:rsidRDefault="00453EBD" w:rsidP="003E03F2">
            <w:pPr>
              <w:pStyle w:val="Tabletext"/>
            </w:pPr>
            <w:r w:rsidRPr="00453EBD">
              <w:t>č</w:t>
            </w:r>
          </w:p>
        </w:tc>
        <w:tc>
          <w:tcPr>
            <w:tcW w:w="4670" w:type="dxa"/>
          </w:tcPr>
          <w:p w14:paraId="0CDA00F6" w14:textId="77777777" w:rsidR="00453EBD" w:rsidRPr="00453EBD" w:rsidRDefault="00453EBD" w:rsidP="003E03F2">
            <w:pPr>
              <w:pStyle w:val="Tabletext"/>
            </w:pPr>
            <w:r w:rsidRPr="00453EBD">
              <w:t>Latin small letter C with caron</w:t>
            </w:r>
          </w:p>
        </w:tc>
        <w:tc>
          <w:tcPr>
            <w:tcW w:w="617" w:type="dxa"/>
          </w:tcPr>
          <w:p w14:paraId="22638348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47CD9120" w14:textId="77777777" w:rsidTr="009D4A57">
        <w:tc>
          <w:tcPr>
            <w:tcW w:w="1667" w:type="dxa"/>
          </w:tcPr>
          <w:p w14:paraId="294FE042" w14:textId="77777777" w:rsidR="00453EBD" w:rsidRPr="00453EBD" w:rsidRDefault="00453EBD" w:rsidP="003E03F2">
            <w:pPr>
              <w:pStyle w:val="Tabletext"/>
            </w:pPr>
            <w:r w:rsidRPr="00453EBD">
              <w:t>U+0111</w:t>
            </w:r>
          </w:p>
        </w:tc>
        <w:tc>
          <w:tcPr>
            <w:tcW w:w="809" w:type="dxa"/>
          </w:tcPr>
          <w:p w14:paraId="785B1B1D" w14:textId="77777777" w:rsidR="00453EBD" w:rsidRPr="00453EBD" w:rsidRDefault="00453EBD" w:rsidP="003E03F2">
            <w:pPr>
              <w:pStyle w:val="Tabletext"/>
            </w:pPr>
            <w:r w:rsidRPr="00453EBD">
              <w:t>đ</w:t>
            </w:r>
          </w:p>
        </w:tc>
        <w:tc>
          <w:tcPr>
            <w:tcW w:w="4670" w:type="dxa"/>
          </w:tcPr>
          <w:p w14:paraId="5A2C3141" w14:textId="77777777" w:rsidR="00453EBD" w:rsidRPr="00453EBD" w:rsidRDefault="00453EBD" w:rsidP="003E03F2">
            <w:pPr>
              <w:pStyle w:val="Tabletext"/>
            </w:pPr>
            <w:r w:rsidRPr="00453EBD">
              <w:t>Latin small letter D with stroke</w:t>
            </w:r>
          </w:p>
        </w:tc>
        <w:tc>
          <w:tcPr>
            <w:tcW w:w="617" w:type="dxa"/>
          </w:tcPr>
          <w:p w14:paraId="6C6A5F0E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4384BB31" w14:textId="77777777" w:rsidTr="009D4A57">
        <w:tc>
          <w:tcPr>
            <w:tcW w:w="1667" w:type="dxa"/>
          </w:tcPr>
          <w:p w14:paraId="344547FA" w14:textId="77777777" w:rsidR="00453EBD" w:rsidRPr="00453EBD" w:rsidRDefault="00453EBD" w:rsidP="003E03F2">
            <w:pPr>
              <w:pStyle w:val="Tabletext"/>
            </w:pPr>
            <w:r w:rsidRPr="00453EBD">
              <w:t>U+011B</w:t>
            </w:r>
          </w:p>
        </w:tc>
        <w:tc>
          <w:tcPr>
            <w:tcW w:w="809" w:type="dxa"/>
          </w:tcPr>
          <w:p w14:paraId="60E70302" w14:textId="77777777" w:rsidR="00453EBD" w:rsidRPr="00453EBD" w:rsidRDefault="00453EBD" w:rsidP="003E03F2">
            <w:pPr>
              <w:pStyle w:val="Tabletext"/>
            </w:pPr>
            <w:r w:rsidRPr="00453EBD">
              <w:t>ě</w:t>
            </w:r>
          </w:p>
        </w:tc>
        <w:tc>
          <w:tcPr>
            <w:tcW w:w="4670" w:type="dxa"/>
          </w:tcPr>
          <w:p w14:paraId="196B3E9E" w14:textId="77777777" w:rsidR="00453EBD" w:rsidRPr="00453EBD" w:rsidRDefault="00453EBD" w:rsidP="003E03F2">
            <w:pPr>
              <w:pStyle w:val="Tabletext"/>
            </w:pPr>
            <w:r w:rsidRPr="00453EBD">
              <w:t>Latin small letter E with caron</w:t>
            </w:r>
          </w:p>
        </w:tc>
        <w:tc>
          <w:tcPr>
            <w:tcW w:w="617" w:type="dxa"/>
          </w:tcPr>
          <w:p w14:paraId="424DF38A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24176E3A" w14:textId="77777777" w:rsidTr="009D4A57">
        <w:tc>
          <w:tcPr>
            <w:tcW w:w="1667" w:type="dxa"/>
          </w:tcPr>
          <w:p w14:paraId="560E1A45" w14:textId="77777777" w:rsidR="00453EBD" w:rsidRPr="00453EBD" w:rsidRDefault="00453EBD" w:rsidP="003E03F2">
            <w:pPr>
              <w:pStyle w:val="Tabletext"/>
            </w:pPr>
            <w:r w:rsidRPr="00453EBD">
              <w:t>U+0142</w:t>
            </w:r>
          </w:p>
        </w:tc>
        <w:tc>
          <w:tcPr>
            <w:tcW w:w="809" w:type="dxa"/>
          </w:tcPr>
          <w:p w14:paraId="7612B03D" w14:textId="77777777" w:rsidR="00453EBD" w:rsidRPr="00453EBD" w:rsidRDefault="00453EBD" w:rsidP="003E03F2">
            <w:pPr>
              <w:pStyle w:val="Tabletext"/>
            </w:pPr>
            <w:r w:rsidRPr="00453EBD">
              <w:t>ł</w:t>
            </w:r>
          </w:p>
        </w:tc>
        <w:tc>
          <w:tcPr>
            <w:tcW w:w="4670" w:type="dxa"/>
          </w:tcPr>
          <w:p w14:paraId="460018EF" w14:textId="77777777" w:rsidR="00453EBD" w:rsidRPr="00453EBD" w:rsidRDefault="00453EBD" w:rsidP="003E03F2">
            <w:pPr>
              <w:pStyle w:val="Tabletext"/>
            </w:pPr>
            <w:r w:rsidRPr="00453EBD">
              <w:t>Latin small letter L with stroke</w:t>
            </w:r>
          </w:p>
        </w:tc>
        <w:tc>
          <w:tcPr>
            <w:tcW w:w="617" w:type="dxa"/>
          </w:tcPr>
          <w:p w14:paraId="0CC95D92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1476C07F" w14:textId="77777777" w:rsidTr="009D4A57">
        <w:tc>
          <w:tcPr>
            <w:tcW w:w="1667" w:type="dxa"/>
          </w:tcPr>
          <w:p w14:paraId="31EC65C9" w14:textId="77777777" w:rsidR="00453EBD" w:rsidRPr="00453EBD" w:rsidRDefault="00453EBD" w:rsidP="003E03F2">
            <w:pPr>
              <w:pStyle w:val="Tabletext"/>
            </w:pPr>
            <w:r w:rsidRPr="00453EBD">
              <w:t>U+0144</w:t>
            </w:r>
          </w:p>
        </w:tc>
        <w:tc>
          <w:tcPr>
            <w:tcW w:w="809" w:type="dxa"/>
          </w:tcPr>
          <w:p w14:paraId="5509AB22" w14:textId="77777777" w:rsidR="00453EBD" w:rsidRPr="00453EBD" w:rsidRDefault="00453EBD" w:rsidP="003E03F2">
            <w:pPr>
              <w:pStyle w:val="Tabletext"/>
            </w:pPr>
            <w:r w:rsidRPr="00453EBD">
              <w:t>ń</w:t>
            </w:r>
          </w:p>
        </w:tc>
        <w:tc>
          <w:tcPr>
            <w:tcW w:w="4670" w:type="dxa"/>
          </w:tcPr>
          <w:p w14:paraId="6EF70C65" w14:textId="77777777" w:rsidR="00453EBD" w:rsidRPr="00453EBD" w:rsidRDefault="00453EBD" w:rsidP="003E03F2">
            <w:pPr>
              <w:pStyle w:val="Tabletext"/>
            </w:pPr>
            <w:r w:rsidRPr="00453EBD">
              <w:t>Latin small letter N with acute</w:t>
            </w:r>
          </w:p>
        </w:tc>
        <w:tc>
          <w:tcPr>
            <w:tcW w:w="617" w:type="dxa"/>
          </w:tcPr>
          <w:p w14:paraId="16A35EC1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70E40028" w14:textId="77777777" w:rsidTr="009D4A57">
        <w:tc>
          <w:tcPr>
            <w:tcW w:w="1667" w:type="dxa"/>
          </w:tcPr>
          <w:p w14:paraId="2AC38C53" w14:textId="77777777" w:rsidR="00453EBD" w:rsidRPr="00453EBD" w:rsidRDefault="00453EBD" w:rsidP="003E03F2">
            <w:pPr>
              <w:pStyle w:val="Tabletext"/>
            </w:pPr>
            <w:r w:rsidRPr="00453EBD">
              <w:t>U+014B</w:t>
            </w:r>
          </w:p>
        </w:tc>
        <w:tc>
          <w:tcPr>
            <w:tcW w:w="809" w:type="dxa"/>
          </w:tcPr>
          <w:p w14:paraId="2AEB0ADE" w14:textId="77777777" w:rsidR="00453EBD" w:rsidRPr="00453EBD" w:rsidRDefault="00453EBD" w:rsidP="003E03F2">
            <w:pPr>
              <w:pStyle w:val="Tabletext"/>
            </w:pPr>
            <w:r w:rsidRPr="00453EBD">
              <w:t>ŋ</w:t>
            </w:r>
          </w:p>
        </w:tc>
        <w:tc>
          <w:tcPr>
            <w:tcW w:w="4670" w:type="dxa"/>
          </w:tcPr>
          <w:p w14:paraId="160CC1C4" w14:textId="77777777" w:rsidR="00453EBD" w:rsidRPr="00453EBD" w:rsidRDefault="00453EBD" w:rsidP="003E03F2">
            <w:pPr>
              <w:pStyle w:val="Tabletext"/>
            </w:pPr>
            <w:r w:rsidRPr="00453EBD">
              <w:t>Latin small letter ENG</w:t>
            </w:r>
          </w:p>
        </w:tc>
        <w:tc>
          <w:tcPr>
            <w:tcW w:w="617" w:type="dxa"/>
          </w:tcPr>
          <w:p w14:paraId="02722AE3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3AB79E7E" w14:textId="77777777" w:rsidTr="009D4A57">
        <w:tc>
          <w:tcPr>
            <w:tcW w:w="1667" w:type="dxa"/>
          </w:tcPr>
          <w:p w14:paraId="75E6F97D" w14:textId="77777777" w:rsidR="00453EBD" w:rsidRPr="00453EBD" w:rsidRDefault="00453EBD" w:rsidP="003E03F2">
            <w:pPr>
              <w:pStyle w:val="Tabletext"/>
            </w:pPr>
            <w:r w:rsidRPr="00453EBD">
              <w:t>U+0159</w:t>
            </w:r>
          </w:p>
        </w:tc>
        <w:tc>
          <w:tcPr>
            <w:tcW w:w="809" w:type="dxa"/>
          </w:tcPr>
          <w:p w14:paraId="38FE2406" w14:textId="77777777" w:rsidR="00453EBD" w:rsidRPr="00453EBD" w:rsidRDefault="00453EBD" w:rsidP="003E03F2">
            <w:pPr>
              <w:pStyle w:val="Tabletext"/>
            </w:pPr>
            <w:r w:rsidRPr="00453EBD">
              <w:t>ř</w:t>
            </w:r>
          </w:p>
        </w:tc>
        <w:tc>
          <w:tcPr>
            <w:tcW w:w="4670" w:type="dxa"/>
          </w:tcPr>
          <w:p w14:paraId="08B8DE83" w14:textId="77777777" w:rsidR="00453EBD" w:rsidRPr="00453EBD" w:rsidRDefault="00453EBD" w:rsidP="003E03F2">
            <w:pPr>
              <w:pStyle w:val="Tabletext"/>
            </w:pPr>
            <w:r w:rsidRPr="00453EBD">
              <w:t>Latin small letter R with caron</w:t>
            </w:r>
          </w:p>
        </w:tc>
        <w:tc>
          <w:tcPr>
            <w:tcW w:w="617" w:type="dxa"/>
          </w:tcPr>
          <w:p w14:paraId="373D0362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7699AE0C" w14:textId="77777777" w:rsidTr="009D4A57">
        <w:tc>
          <w:tcPr>
            <w:tcW w:w="1667" w:type="dxa"/>
          </w:tcPr>
          <w:p w14:paraId="31482416" w14:textId="77777777" w:rsidR="00453EBD" w:rsidRPr="00453EBD" w:rsidRDefault="00453EBD" w:rsidP="003E03F2">
            <w:pPr>
              <w:pStyle w:val="Tabletext"/>
            </w:pPr>
            <w:r w:rsidRPr="00453EBD">
              <w:t>U+015B</w:t>
            </w:r>
          </w:p>
        </w:tc>
        <w:tc>
          <w:tcPr>
            <w:tcW w:w="809" w:type="dxa"/>
          </w:tcPr>
          <w:p w14:paraId="379D3171" w14:textId="77777777" w:rsidR="00453EBD" w:rsidRPr="00453EBD" w:rsidRDefault="00453EBD" w:rsidP="003E03F2">
            <w:pPr>
              <w:pStyle w:val="Tabletext"/>
            </w:pPr>
            <w:r w:rsidRPr="00453EBD">
              <w:t>ś</w:t>
            </w:r>
          </w:p>
        </w:tc>
        <w:tc>
          <w:tcPr>
            <w:tcW w:w="4670" w:type="dxa"/>
          </w:tcPr>
          <w:p w14:paraId="247E808A" w14:textId="77777777" w:rsidR="00453EBD" w:rsidRPr="00453EBD" w:rsidRDefault="00453EBD" w:rsidP="003E03F2">
            <w:pPr>
              <w:pStyle w:val="Tabletext"/>
            </w:pPr>
            <w:r w:rsidRPr="00453EBD">
              <w:t>Latin small letter S with acute</w:t>
            </w:r>
          </w:p>
        </w:tc>
        <w:tc>
          <w:tcPr>
            <w:tcW w:w="617" w:type="dxa"/>
          </w:tcPr>
          <w:p w14:paraId="2415E25C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325DE6A" w14:textId="77777777" w:rsidTr="009D4A57">
        <w:tc>
          <w:tcPr>
            <w:tcW w:w="1667" w:type="dxa"/>
          </w:tcPr>
          <w:p w14:paraId="00B6FF45" w14:textId="77777777" w:rsidR="00453EBD" w:rsidRPr="00453EBD" w:rsidRDefault="00453EBD" w:rsidP="003E03F2">
            <w:pPr>
              <w:pStyle w:val="Tabletext"/>
            </w:pPr>
            <w:r w:rsidRPr="00453EBD">
              <w:t>U+0161</w:t>
            </w:r>
          </w:p>
        </w:tc>
        <w:tc>
          <w:tcPr>
            <w:tcW w:w="809" w:type="dxa"/>
          </w:tcPr>
          <w:p w14:paraId="076BA5C1" w14:textId="77777777" w:rsidR="00453EBD" w:rsidRPr="00453EBD" w:rsidRDefault="00453EBD" w:rsidP="003E03F2">
            <w:pPr>
              <w:pStyle w:val="Tabletext"/>
            </w:pPr>
            <w:r w:rsidRPr="00453EBD">
              <w:t>š</w:t>
            </w:r>
          </w:p>
        </w:tc>
        <w:tc>
          <w:tcPr>
            <w:tcW w:w="4670" w:type="dxa"/>
          </w:tcPr>
          <w:p w14:paraId="47C28C9E" w14:textId="77777777" w:rsidR="00453EBD" w:rsidRPr="00453EBD" w:rsidRDefault="00453EBD" w:rsidP="003E03F2">
            <w:pPr>
              <w:pStyle w:val="Tabletext"/>
            </w:pPr>
            <w:r w:rsidRPr="00453EBD">
              <w:t>Latin small letter S with caron</w:t>
            </w:r>
          </w:p>
        </w:tc>
        <w:tc>
          <w:tcPr>
            <w:tcW w:w="617" w:type="dxa"/>
          </w:tcPr>
          <w:p w14:paraId="0D9974E3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057702D1" w14:textId="77777777" w:rsidTr="009D4A57">
        <w:tc>
          <w:tcPr>
            <w:tcW w:w="1667" w:type="dxa"/>
          </w:tcPr>
          <w:p w14:paraId="6ED259F4" w14:textId="77777777" w:rsidR="00453EBD" w:rsidRPr="00453EBD" w:rsidRDefault="00453EBD" w:rsidP="003E03F2">
            <w:pPr>
              <w:pStyle w:val="Tabletext"/>
            </w:pPr>
            <w:r w:rsidRPr="00453EBD">
              <w:t>U+0163</w:t>
            </w:r>
          </w:p>
        </w:tc>
        <w:tc>
          <w:tcPr>
            <w:tcW w:w="809" w:type="dxa"/>
          </w:tcPr>
          <w:p w14:paraId="16D1D07E" w14:textId="77777777" w:rsidR="00453EBD" w:rsidRPr="00453EBD" w:rsidRDefault="00453EBD" w:rsidP="003E03F2">
            <w:pPr>
              <w:pStyle w:val="Tabletext"/>
            </w:pPr>
            <w:r w:rsidRPr="00453EBD">
              <w:t>ţ</w:t>
            </w:r>
          </w:p>
        </w:tc>
        <w:tc>
          <w:tcPr>
            <w:tcW w:w="4670" w:type="dxa"/>
          </w:tcPr>
          <w:p w14:paraId="0A382627" w14:textId="77777777" w:rsidR="00453EBD" w:rsidRPr="00453EBD" w:rsidRDefault="00453EBD" w:rsidP="003E03F2">
            <w:pPr>
              <w:pStyle w:val="Tabletext"/>
            </w:pPr>
            <w:proofErr w:type="spellStart"/>
            <w:r w:rsidRPr="00453EBD">
              <w:t>latin</w:t>
            </w:r>
            <w:proofErr w:type="spellEnd"/>
            <w:r w:rsidRPr="00453EBD">
              <w:t xml:space="preserve"> small letter T with cedilla</w:t>
            </w:r>
          </w:p>
        </w:tc>
        <w:tc>
          <w:tcPr>
            <w:tcW w:w="617" w:type="dxa"/>
          </w:tcPr>
          <w:p w14:paraId="271C585F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8C616BB" w14:textId="77777777" w:rsidTr="009D4A57">
        <w:tc>
          <w:tcPr>
            <w:tcW w:w="1667" w:type="dxa"/>
          </w:tcPr>
          <w:p w14:paraId="41B3B849" w14:textId="77777777" w:rsidR="00453EBD" w:rsidRPr="00453EBD" w:rsidRDefault="00453EBD" w:rsidP="003E03F2">
            <w:pPr>
              <w:pStyle w:val="Tabletext"/>
            </w:pPr>
            <w:r w:rsidRPr="00453EBD">
              <w:t>U+0167</w:t>
            </w:r>
          </w:p>
        </w:tc>
        <w:tc>
          <w:tcPr>
            <w:tcW w:w="809" w:type="dxa"/>
          </w:tcPr>
          <w:p w14:paraId="26B19061" w14:textId="77777777" w:rsidR="00453EBD" w:rsidRPr="00453EBD" w:rsidRDefault="00453EBD" w:rsidP="003E03F2">
            <w:pPr>
              <w:pStyle w:val="Tabletext"/>
            </w:pPr>
            <w:r w:rsidRPr="00453EBD">
              <w:t>ŧ</w:t>
            </w:r>
          </w:p>
        </w:tc>
        <w:tc>
          <w:tcPr>
            <w:tcW w:w="4670" w:type="dxa"/>
          </w:tcPr>
          <w:p w14:paraId="04FC9423" w14:textId="77777777" w:rsidR="00453EBD" w:rsidRPr="00453EBD" w:rsidRDefault="00453EBD" w:rsidP="003E03F2">
            <w:pPr>
              <w:pStyle w:val="Tabletext"/>
            </w:pPr>
            <w:proofErr w:type="spellStart"/>
            <w:r w:rsidRPr="00453EBD">
              <w:t>latin</w:t>
            </w:r>
            <w:proofErr w:type="spellEnd"/>
            <w:r w:rsidRPr="00453EBD">
              <w:t xml:space="preserve"> small letter T with stroke</w:t>
            </w:r>
          </w:p>
        </w:tc>
        <w:tc>
          <w:tcPr>
            <w:tcW w:w="617" w:type="dxa"/>
          </w:tcPr>
          <w:p w14:paraId="68CBAD59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3A6F0AC" w14:textId="77777777" w:rsidTr="009D4A57">
        <w:tc>
          <w:tcPr>
            <w:tcW w:w="1667" w:type="dxa"/>
          </w:tcPr>
          <w:p w14:paraId="1262F740" w14:textId="77777777" w:rsidR="00453EBD" w:rsidRPr="00453EBD" w:rsidRDefault="00453EBD" w:rsidP="003E03F2">
            <w:pPr>
              <w:pStyle w:val="Tabletext"/>
            </w:pPr>
            <w:r w:rsidRPr="00453EBD">
              <w:t>U+017A</w:t>
            </w:r>
          </w:p>
        </w:tc>
        <w:tc>
          <w:tcPr>
            <w:tcW w:w="809" w:type="dxa"/>
          </w:tcPr>
          <w:p w14:paraId="79B41AA1" w14:textId="77777777" w:rsidR="00453EBD" w:rsidRPr="00453EBD" w:rsidRDefault="00453EBD" w:rsidP="003E03F2">
            <w:pPr>
              <w:pStyle w:val="Tabletext"/>
            </w:pPr>
            <w:r w:rsidRPr="00453EBD">
              <w:t>ź</w:t>
            </w:r>
          </w:p>
        </w:tc>
        <w:tc>
          <w:tcPr>
            <w:tcW w:w="4670" w:type="dxa"/>
          </w:tcPr>
          <w:p w14:paraId="0D6E7E2A" w14:textId="77777777" w:rsidR="00453EBD" w:rsidRPr="00453EBD" w:rsidRDefault="00453EBD" w:rsidP="003E03F2">
            <w:pPr>
              <w:pStyle w:val="Tabletext"/>
            </w:pPr>
            <w:r w:rsidRPr="00453EBD">
              <w:t>Latin small letter Z with acute</w:t>
            </w:r>
          </w:p>
        </w:tc>
        <w:tc>
          <w:tcPr>
            <w:tcW w:w="617" w:type="dxa"/>
          </w:tcPr>
          <w:p w14:paraId="62EAC57B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9148026" w14:textId="77777777" w:rsidTr="009D4A57">
        <w:tc>
          <w:tcPr>
            <w:tcW w:w="1667" w:type="dxa"/>
          </w:tcPr>
          <w:p w14:paraId="166BF365" w14:textId="77777777" w:rsidR="00453EBD" w:rsidRPr="00453EBD" w:rsidRDefault="00453EBD" w:rsidP="003E03F2">
            <w:pPr>
              <w:pStyle w:val="Tabletext"/>
            </w:pPr>
            <w:r w:rsidRPr="00453EBD">
              <w:t>U+017E</w:t>
            </w:r>
          </w:p>
        </w:tc>
        <w:tc>
          <w:tcPr>
            <w:tcW w:w="809" w:type="dxa"/>
          </w:tcPr>
          <w:p w14:paraId="4665154D" w14:textId="77777777" w:rsidR="00453EBD" w:rsidRPr="00453EBD" w:rsidRDefault="00453EBD" w:rsidP="003E03F2">
            <w:pPr>
              <w:pStyle w:val="Tabletext"/>
            </w:pPr>
            <w:r w:rsidRPr="00453EBD">
              <w:t>ž</w:t>
            </w:r>
          </w:p>
        </w:tc>
        <w:tc>
          <w:tcPr>
            <w:tcW w:w="4670" w:type="dxa"/>
          </w:tcPr>
          <w:p w14:paraId="2EEEF9E0" w14:textId="77777777" w:rsidR="00453EBD" w:rsidRPr="00453EBD" w:rsidRDefault="00453EBD" w:rsidP="003E03F2">
            <w:pPr>
              <w:pStyle w:val="Tabletext"/>
            </w:pPr>
            <w:r w:rsidRPr="00453EBD">
              <w:t>Latin small letter Z with caron</w:t>
            </w:r>
          </w:p>
        </w:tc>
        <w:tc>
          <w:tcPr>
            <w:tcW w:w="617" w:type="dxa"/>
          </w:tcPr>
          <w:p w14:paraId="20F4C41E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F1723B2" w14:textId="77777777" w:rsidTr="009D4A57">
        <w:tc>
          <w:tcPr>
            <w:tcW w:w="1667" w:type="dxa"/>
          </w:tcPr>
          <w:p w14:paraId="5285160F" w14:textId="77777777" w:rsidR="00453EBD" w:rsidRPr="00453EBD" w:rsidRDefault="00453EBD" w:rsidP="003E03F2">
            <w:pPr>
              <w:pStyle w:val="Tabletext"/>
            </w:pPr>
            <w:r w:rsidRPr="00453EBD">
              <w:t>U+01CE</w:t>
            </w:r>
          </w:p>
        </w:tc>
        <w:tc>
          <w:tcPr>
            <w:tcW w:w="809" w:type="dxa"/>
          </w:tcPr>
          <w:p w14:paraId="56AC18A3" w14:textId="77777777" w:rsidR="00453EBD" w:rsidRPr="00453EBD" w:rsidRDefault="00453EBD" w:rsidP="003E03F2">
            <w:pPr>
              <w:pStyle w:val="Tabletext"/>
            </w:pPr>
            <w:r w:rsidRPr="00453EBD">
              <w:t>ǎ</w:t>
            </w:r>
          </w:p>
        </w:tc>
        <w:tc>
          <w:tcPr>
            <w:tcW w:w="4670" w:type="dxa"/>
          </w:tcPr>
          <w:p w14:paraId="233A013B" w14:textId="77777777" w:rsidR="00453EBD" w:rsidRPr="00453EBD" w:rsidRDefault="00453EBD" w:rsidP="003E03F2">
            <w:pPr>
              <w:pStyle w:val="Tabletext"/>
            </w:pPr>
            <w:r w:rsidRPr="00453EBD">
              <w:t>Latin small letter A with caron</w:t>
            </w:r>
          </w:p>
        </w:tc>
        <w:tc>
          <w:tcPr>
            <w:tcW w:w="617" w:type="dxa"/>
          </w:tcPr>
          <w:p w14:paraId="034DEA03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DB23092" w14:textId="77777777" w:rsidTr="009D4A57">
        <w:tc>
          <w:tcPr>
            <w:tcW w:w="1667" w:type="dxa"/>
          </w:tcPr>
          <w:p w14:paraId="15C13CC2" w14:textId="77777777" w:rsidR="00453EBD" w:rsidRPr="00453EBD" w:rsidRDefault="00453EBD" w:rsidP="003E03F2">
            <w:pPr>
              <w:pStyle w:val="Tabletext"/>
            </w:pPr>
            <w:r w:rsidRPr="00453EBD">
              <w:t>U+01D0</w:t>
            </w:r>
          </w:p>
        </w:tc>
        <w:tc>
          <w:tcPr>
            <w:tcW w:w="809" w:type="dxa"/>
          </w:tcPr>
          <w:p w14:paraId="3144A7D5" w14:textId="77777777" w:rsidR="00453EBD" w:rsidRPr="00453EBD" w:rsidRDefault="00453EBD" w:rsidP="003E03F2">
            <w:pPr>
              <w:pStyle w:val="Tabletext"/>
            </w:pPr>
            <w:r w:rsidRPr="00453EBD">
              <w:t>ǐ</w:t>
            </w:r>
          </w:p>
        </w:tc>
        <w:tc>
          <w:tcPr>
            <w:tcW w:w="4670" w:type="dxa"/>
          </w:tcPr>
          <w:p w14:paraId="31E7698D" w14:textId="77777777" w:rsidR="00453EBD" w:rsidRPr="00453EBD" w:rsidRDefault="00453EBD" w:rsidP="003E03F2">
            <w:pPr>
              <w:pStyle w:val="Tabletext"/>
            </w:pPr>
            <w:r w:rsidRPr="00453EBD">
              <w:t>Latin small letter I with caron</w:t>
            </w:r>
          </w:p>
        </w:tc>
        <w:tc>
          <w:tcPr>
            <w:tcW w:w="617" w:type="dxa"/>
          </w:tcPr>
          <w:p w14:paraId="15C91187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591A8BD8" w14:textId="77777777" w:rsidTr="009D4A57">
        <w:tc>
          <w:tcPr>
            <w:tcW w:w="1667" w:type="dxa"/>
          </w:tcPr>
          <w:p w14:paraId="17FE4AA7" w14:textId="77777777" w:rsidR="00453EBD" w:rsidRPr="00453EBD" w:rsidRDefault="00453EBD" w:rsidP="003E03F2">
            <w:pPr>
              <w:pStyle w:val="Tabletext"/>
            </w:pPr>
            <w:r w:rsidRPr="00453EBD">
              <w:t>U+01D2</w:t>
            </w:r>
          </w:p>
        </w:tc>
        <w:tc>
          <w:tcPr>
            <w:tcW w:w="809" w:type="dxa"/>
          </w:tcPr>
          <w:p w14:paraId="11829494" w14:textId="77777777" w:rsidR="00453EBD" w:rsidRPr="00453EBD" w:rsidRDefault="00453EBD" w:rsidP="003E03F2">
            <w:pPr>
              <w:pStyle w:val="Tabletext"/>
            </w:pPr>
            <w:r w:rsidRPr="00453EBD">
              <w:t>ǒ</w:t>
            </w:r>
          </w:p>
        </w:tc>
        <w:tc>
          <w:tcPr>
            <w:tcW w:w="4670" w:type="dxa"/>
          </w:tcPr>
          <w:p w14:paraId="598AB62D" w14:textId="77777777" w:rsidR="00453EBD" w:rsidRPr="00453EBD" w:rsidRDefault="00453EBD" w:rsidP="003E03F2">
            <w:pPr>
              <w:pStyle w:val="Tabletext"/>
            </w:pPr>
            <w:r w:rsidRPr="00453EBD">
              <w:t>Latin small letter O with caron</w:t>
            </w:r>
          </w:p>
        </w:tc>
        <w:tc>
          <w:tcPr>
            <w:tcW w:w="617" w:type="dxa"/>
          </w:tcPr>
          <w:p w14:paraId="397BAFF8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4C24861D" w14:textId="77777777" w:rsidTr="009D4A57">
        <w:tc>
          <w:tcPr>
            <w:tcW w:w="1667" w:type="dxa"/>
          </w:tcPr>
          <w:p w14:paraId="6A73B3A2" w14:textId="77777777" w:rsidR="00453EBD" w:rsidRPr="00453EBD" w:rsidRDefault="00453EBD" w:rsidP="003E03F2">
            <w:pPr>
              <w:pStyle w:val="Tabletext"/>
            </w:pPr>
            <w:r w:rsidRPr="00453EBD">
              <w:t>U+01D4</w:t>
            </w:r>
          </w:p>
        </w:tc>
        <w:tc>
          <w:tcPr>
            <w:tcW w:w="809" w:type="dxa"/>
          </w:tcPr>
          <w:p w14:paraId="73BF49B5" w14:textId="77777777" w:rsidR="00453EBD" w:rsidRPr="00453EBD" w:rsidRDefault="00453EBD" w:rsidP="003E03F2">
            <w:pPr>
              <w:pStyle w:val="Tabletext"/>
            </w:pPr>
            <w:r w:rsidRPr="00453EBD">
              <w:t>ǔ</w:t>
            </w:r>
          </w:p>
        </w:tc>
        <w:tc>
          <w:tcPr>
            <w:tcW w:w="4670" w:type="dxa"/>
          </w:tcPr>
          <w:p w14:paraId="0C7B8843" w14:textId="77777777" w:rsidR="00453EBD" w:rsidRPr="00453EBD" w:rsidRDefault="00453EBD" w:rsidP="003E03F2">
            <w:pPr>
              <w:pStyle w:val="Tabletext"/>
            </w:pPr>
            <w:r w:rsidRPr="00453EBD">
              <w:t>Latin small letter U with caron</w:t>
            </w:r>
          </w:p>
        </w:tc>
        <w:tc>
          <w:tcPr>
            <w:tcW w:w="617" w:type="dxa"/>
          </w:tcPr>
          <w:p w14:paraId="7A272E34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004A49B2" w14:textId="77777777" w:rsidTr="009D4A57">
        <w:tc>
          <w:tcPr>
            <w:tcW w:w="1667" w:type="dxa"/>
          </w:tcPr>
          <w:p w14:paraId="3039DEE0" w14:textId="77777777" w:rsidR="00453EBD" w:rsidRPr="00453EBD" w:rsidRDefault="00453EBD" w:rsidP="003E03F2">
            <w:pPr>
              <w:pStyle w:val="Tabletext"/>
            </w:pPr>
            <w:r w:rsidRPr="00453EBD">
              <w:t>U+01E5</w:t>
            </w:r>
          </w:p>
        </w:tc>
        <w:tc>
          <w:tcPr>
            <w:tcW w:w="809" w:type="dxa"/>
          </w:tcPr>
          <w:p w14:paraId="37281722" w14:textId="77777777" w:rsidR="00453EBD" w:rsidRPr="00453EBD" w:rsidRDefault="00453EBD" w:rsidP="003E03F2">
            <w:pPr>
              <w:pStyle w:val="Tabletext"/>
            </w:pPr>
            <w:r w:rsidRPr="00453EBD">
              <w:t>ǥ</w:t>
            </w:r>
          </w:p>
        </w:tc>
        <w:tc>
          <w:tcPr>
            <w:tcW w:w="4670" w:type="dxa"/>
          </w:tcPr>
          <w:p w14:paraId="180C5270" w14:textId="77777777" w:rsidR="00453EBD" w:rsidRPr="00453EBD" w:rsidRDefault="00453EBD" w:rsidP="003E03F2">
            <w:pPr>
              <w:pStyle w:val="Tabletext"/>
            </w:pPr>
            <w:r w:rsidRPr="00453EBD">
              <w:t>Latin small letter G with stroke</w:t>
            </w:r>
          </w:p>
        </w:tc>
        <w:tc>
          <w:tcPr>
            <w:tcW w:w="617" w:type="dxa"/>
          </w:tcPr>
          <w:p w14:paraId="2BC3596C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4B5D550D" w14:textId="77777777" w:rsidTr="009D4A57">
        <w:tc>
          <w:tcPr>
            <w:tcW w:w="1667" w:type="dxa"/>
          </w:tcPr>
          <w:p w14:paraId="3CF9F3C0" w14:textId="77777777" w:rsidR="00453EBD" w:rsidRPr="00453EBD" w:rsidRDefault="00453EBD" w:rsidP="003E03F2">
            <w:pPr>
              <w:pStyle w:val="Tabletext"/>
            </w:pPr>
            <w:r w:rsidRPr="00453EBD">
              <w:t>U+01E7</w:t>
            </w:r>
          </w:p>
        </w:tc>
        <w:tc>
          <w:tcPr>
            <w:tcW w:w="809" w:type="dxa"/>
          </w:tcPr>
          <w:p w14:paraId="5C08EE88" w14:textId="77777777" w:rsidR="00453EBD" w:rsidRPr="00453EBD" w:rsidRDefault="00453EBD" w:rsidP="003E03F2">
            <w:pPr>
              <w:pStyle w:val="Tabletext"/>
            </w:pPr>
            <w:r w:rsidRPr="00453EBD">
              <w:t>ǧ</w:t>
            </w:r>
          </w:p>
        </w:tc>
        <w:tc>
          <w:tcPr>
            <w:tcW w:w="4670" w:type="dxa"/>
          </w:tcPr>
          <w:p w14:paraId="5DB3C134" w14:textId="77777777" w:rsidR="00453EBD" w:rsidRPr="00453EBD" w:rsidRDefault="00453EBD" w:rsidP="003E03F2">
            <w:pPr>
              <w:pStyle w:val="Tabletext"/>
            </w:pPr>
            <w:r w:rsidRPr="00453EBD">
              <w:t>Latin small letter G with caron</w:t>
            </w:r>
          </w:p>
        </w:tc>
        <w:tc>
          <w:tcPr>
            <w:tcW w:w="617" w:type="dxa"/>
          </w:tcPr>
          <w:p w14:paraId="5407D403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27EB0932" w14:textId="77777777" w:rsidTr="009D4A57">
        <w:tc>
          <w:tcPr>
            <w:tcW w:w="1667" w:type="dxa"/>
          </w:tcPr>
          <w:p w14:paraId="5694A505" w14:textId="77777777" w:rsidR="00453EBD" w:rsidRPr="00453EBD" w:rsidRDefault="00453EBD" w:rsidP="003E03F2">
            <w:pPr>
              <w:pStyle w:val="Tabletext"/>
            </w:pPr>
            <w:r w:rsidRPr="00453EBD">
              <w:t>U+01E9</w:t>
            </w:r>
          </w:p>
        </w:tc>
        <w:tc>
          <w:tcPr>
            <w:tcW w:w="809" w:type="dxa"/>
          </w:tcPr>
          <w:p w14:paraId="1F8B8DBB" w14:textId="77777777" w:rsidR="00453EBD" w:rsidRPr="00453EBD" w:rsidRDefault="00453EBD" w:rsidP="003E03F2">
            <w:pPr>
              <w:pStyle w:val="Tabletext"/>
            </w:pPr>
            <w:r w:rsidRPr="00453EBD">
              <w:t>ǩ</w:t>
            </w:r>
          </w:p>
        </w:tc>
        <w:tc>
          <w:tcPr>
            <w:tcW w:w="4670" w:type="dxa"/>
          </w:tcPr>
          <w:p w14:paraId="47C8FB67" w14:textId="77777777" w:rsidR="00453EBD" w:rsidRPr="00453EBD" w:rsidRDefault="00453EBD" w:rsidP="003E03F2">
            <w:pPr>
              <w:pStyle w:val="Tabletext"/>
            </w:pPr>
            <w:r w:rsidRPr="00453EBD">
              <w:t>Latin small letter K with caron</w:t>
            </w:r>
          </w:p>
        </w:tc>
        <w:tc>
          <w:tcPr>
            <w:tcW w:w="617" w:type="dxa"/>
          </w:tcPr>
          <w:p w14:paraId="0461684D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359EFAE" w14:textId="77777777" w:rsidTr="009D4A57">
        <w:tc>
          <w:tcPr>
            <w:tcW w:w="1667" w:type="dxa"/>
          </w:tcPr>
          <w:p w14:paraId="7ECC97FB" w14:textId="77777777" w:rsidR="00453EBD" w:rsidRPr="00453EBD" w:rsidRDefault="00453EBD" w:rsidP="003E03F2">
            <w:pPr>
              <w:pStyle w:val="Tabletext"/>
            </w:pPr>
            <w:r w:rsidRPr="00453EBD">
              <w:t>U+01EF</w:t>
            </w:r>
          </w:p>
        </w:tc>
        <w:tc>
          <w:tcPr>
            <w:tcW w:w="809" w:type="dxa"/>
          </w:tcPr>
          <w:p w14:paraId="09EF69B4" w14:textId="77777777" w:rsidR="00453EBD" w:rsidRPr="00453EBD" w:rsidRDefault="00453EBD" w:rsidP="003E03F2">
            <w:pPr>
              <w:pStyle w:val="Tabletext"/>
            </w:pPr>
            <w:r w:rsidRPr="00453EBD">
              <w:t>ǯ</w:t>
            </w:r>
          </w:p>
        </w:tc>
        <w:tc>
          <w:tcPr>
            <w:tcW w:w="4670" w:type="dxa"/>
          </w:tcPr>
          <w:p w14:paraId="40B6D90F" w14:textId="77777777" w:rsidR="00453EBD" w:rsidRPr="00453EBD" w:rsidRDefault="00453EBD" w:rsidP="003E03F2">
            <w:pPr>
              <w:pStyle w:val="Tabletext"/>
            </w:pPr>
            <w:r w:rsidRPr="00453EBD">
              <w:t xml:space="preserve">Latin small letter </w:t>
            </w:r>
            <w:proofErr w:type="spellStart"/>
            <w:r w:rsidRPr="00453EBD">
              <w:t>Ezh</w:t>
            </w:r>
            <w:proofErr w:type="spellEnd"/>
            <w:r w:rsidRPr="00453EBD">
              <w:t xml:space="preserve"> with caron</w:t>
            </w:r>
          </w:p>
        </w:tc>
        <w:tc>
          <w:tcPr>
            <w:tcW w:w="617" w:type="dxa"/>
          </w:tcPr>
          <w:p w14:paraId="41B1F6E8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36997EFA" w14:textId="77777777" w:rsidTr="009D4A57">
        <w:tc>
          <w:tcPr>
            <w:tcW w:w="1667" w:type="dxa"/>
          </w:tcPr>
          <w:p w14:paraId="0C4CD868" w14:textId="77777777" w:rsidR="00453EBD" w:rsidRPr="00453EBD" w:rsidRDefault="00453EBD" w:rsidP="003E03F2">
            <w:pPr>
              <w:pStyle w:val="Tabletext"/>
            </w:pPr>
            <w:r w:rsidRPr="00453EBD">
              <w:t>U+0259</w:t>
            </w:r>
          </w:p>
        </w:tc>
        <w:tc>
          <w:tcPr>
            <w:tcW w:w="809" w:type="dxa"/>
          </w:tcPr>
          <w:p w14:paraId="7B16BA5C" w14:textId="77777777" w:rsidR="00453EBD" w:rsidRPr="00453EBD" w:rsidRDefault="00453EBD" w:rsidP="003E03F2">
            <w:pPr>
              <w:pStyle w:val="Tabletext"/>
            </w:pPr>
            <w:r w:rsidRPr="00453EBD">
              <w:t>ə</w:t>
            </w:r>
          </w:p>
        </w:tc>
        <w:tc>
          <w:tcPr>
            <w:tcW w:w="4670" w:type="dxa"/>
          </w:tcPr>
          <w:p w14:paraId="31F85E8C" w14:textId="77777777" w:rsidR="00453EBD" w:rsidRPr="00453EBD" w:rsidRDefault="00453EBD" w:rsidP="003E03F2">
            <w:pPr>
              <w:pStyle w:val="Tabletext"/>
            </w:pPr>
            <w:r w:rsidRPr="00453EBD">
              <w:t>Latin small letter SCHWA</w:t>
            </w:r>
          </w:p>
        </w:tc>
        <w:tc>
          <w:tcPr>
            <w:tcW w:w="617" w:type="dxa"/>
          </w:tcPr>
          <w:p w14:paraId="204FF5E8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6D22E9FD" w14:textId="77777777" w:rsidTr="009D4A57">
        <w:tc>
          <w:tcPr>
            <w:tcW w:w="1667" w:type="dxa"/>
          </w:tcPr>
          <w:p w14:paraId="39A9116A" w14:textId="77777777" w:rsidR="00453EBD" w:rsidRPr="00453EBD" w:rsidRDefault="00453EBD" w:rsidP="003E03F2">
            <w:pPr>
              <w:pStyle w:val="Tabletext"/>
            </w:pPr>
            <w:r w:rsidRPr="00453EBD">
              <w:t>U+0292</w:t>
            </w:r>
          </w:p>
        </w:tc>
        <w:tc>
          <w:tcPr>
            <w:tcW w:w="809" w:type="dxa"/>
          </w:tcPr>
          <w:p w14:paraId="260DEC1F" w14:textId="77777777" w:rsidR="00453EBD" w:rsidRPr="00453EBD" w:rsidRDefault="00453EBD" w:rsidP="003E03F2">
            <w:pPr>
              <w:pStyle w:val="Tabletext"/>
            </w:pPr>
            <w:r w:rsidRPr="00453EBD">
              <w:t>ʒ</w:t>
            </w:r>
          </w:p>
        </w:tc>
        <w:tc>
          <w:tcPr>
            <w:tcW w:w="4670" w:type="dxa"/>
          </w:tcPr>
          <w:p w14:paraId="7F282837" w14:textId="77777777" w:rsidR="00453EBD" w:rsidRPr="00453EBD" w:rsidRDefault="00453EBD" w:rsidP="003E03F2">
            <w:pPr>
              <w:pStyle w:val="Tabletext"/>
            </w:pPr>
            <w:r w:rsidRPr="00453EBD">
              <w:t xml:space="preserve">Latin small letter </w:t>
            </w:r>
            <w:proofErr w:type="spellStart"/>
            <w:r w:rsidRPr="00453EBD">
              <w:t>Ezh</w:t>
            </w:r>
            <w:proofErr w:type="spellEnd"/>
          </w:p>
        </w:tc>
        <w:tc>
          <w:tcPr>
            <w:tcW w:w="617" w:type="dxa"/>
          </w:tcPr>
          <w:p w14:paraId="429BC6B5" w14:textId="77777777" w:rsidR="00453EBD" w:rsidRPr="00453EBD" w:rsidRDefault="00453EBD" w:rsidP="003E03F2">
            <w:pPr>
              <w:pStyle w:val="Tabletext"/>
            </w:pPr>
            <w:r w:rsidRPr="00453EBD">
              <w:t>Latin</w:t>
            </w:r>
          </w:p>
        </w:tc>
      </w:tr>
      <w:tr w:rsidR="00810A51" w:rsidRPr="00453EBD" w14:paraId="0BB76407" w14:textId="77777777" w:rsidTr="009D4A57">
        <w:tc>
          <w:tcPr>
            <w:tcW w:w="1667" w:type="dxa"/>
          </w:tcPr>
          <w:p w14:paraId="6F777FC0" w14:textId="77777777" w:rsidR="00453EBD" w:rsidRPr="00453EBD" w:rsidRDefault="00453EBD" w:rsidP="003E03F2">
            <w:pPr>
              <w:pStyle w:val="Tabletext"/>
            </w:pPr>
            <w:r w:rsidRPr="00453EBD">
              <w:t>U+05D0</w:t>
            </w:r>
          </w:p>
        </w:tc>
        <w:tc>
          <w:tcPr>
            <w:tcW w:w="809" w:type="dxa"/>
          </w:tcPr>
          <w:p w14:paraId="566CD7DE" w14:textId="77777777" w:rsidR="00453EBD" w:rsidRPr="00453EBD" w:rsidRDefault="00453EBD" w:rsidP="003E03F2">
            <w:pPr>
              <w:pStyle w:val="Tabletext"/>
            </w:pPr>
            <w:r w:rsidRPr="00453EBD">
              <w:t>א</w:t>
            </w:r>
          </w:p>
        </w:tc>
        <w:tc>
          <w:tcPr>
            <w:tcW w:w="4670" w:type="dxa"/>
          </w:tcPr>
          <w:p w14:paraId="28A247E0" w14:textId="77777777" w:rsidR="00453EBD" w:rsidRPr="00453EBD" w:rsidRDefault="00453EBD" w:rsidP="003E03F2">
            <w:pPr>
              <w:pStyle w:val="Tabletext"/>
            </w:pPr>
            <w:r w:rsidRPr="00453EBD">
              <w:t>Hebrew letter ALEF</w:t>
            </w:r>
          </w:p>
        </w:tc>
        <w:tc>
          <w:tcPr>
            <w:tcW w:w="617" w:type="dxa"/>
          </w:tcPr>
          <w:p w14:paraId="74AC2940" w14:textId="77777777" w:rsidR="00453EBD" w:rsidRPr="00453EBD" w:rsidRDefault="00453EBD" w:rsidP="003E03F2">
            <w:pPr>
              <w:pStyle w:val="Tabletext"/>
            </w:pPr>
            <w:proofErr w:type="spellStart"/>
            <w:r w:rsidRPr="00453EBD">
              <w:t>Hebr</w:t>
            </w:r>
            <w:proofErr w:type="spellEnd"/>
          </w:p>
        </w:tc>
      </w:tr>
      <w:tr w:rsidR="00810A51" w:rsidRPr="00453EBD" w14:paraId="54DF0043" w14:textId="77777777" w:rsidTr="009D4A57">
        <w:tc>
          <w:tcPr>
            <w:tcW w:w="1667" w:type="dxa"/>
          </w:tcPr>
          <w:p w14:paraId="15852A0D" w14:textId="77777777" w:rsidR="00453EBD" w:rsidRPr="00453EBD" w:rsidRDefault="00453EBD" w:rsidP="003E03F2">
            <w:pPr>
              <w:pStyle w:val="Tabletext"/>
            </w:pPr>
            <w:r w:rsidRPr="00453EBD">
              <w:t>U+05D0 + U+05B7</w:t>
            </w:r>
          </w:p>
        </w:tc>
        <w:tc>
          <w:tcPr>
            <w:tcW w:w="809" w:type="dxa"/>
          </w:tcPr>
          <w:p w14:paraId="30AAEF78" w14:textId="77777777" w:rsidR="00453EBD" w:rsidRPr="00453EBD" w:rsidRDefault="00453EBD" w:rsidP="003E03F2">
            <w:pPr>
              <w:pStyle w:val="Tabletext"/>
            </w:pPr>
            <w:r w:rsidRPr="00453EBD">
              <w:t>אַ</w:t>
            </w:r>
          </w:p>
        </w:tc>
        <w:tc>
          <w:tcPr>
            <w:tcW w:w="4670" w:type="dxa"/>
          </w:tcPr>
          <w:p w14:paraId="28B191A8" w14:textId="77777777" w:rsidR="00453EBD" w:rsidRPr="00453EBD" w:rsidRDefault="00453EBD" w:rsidP="003E03F2">
            <w:pPr>
              <w:pStyle w:val="Tabletext"/>
            </w:pPr>
            <w:r w:rsidRPr="00453EBD">
              <w:t>Hebrew letter ALEF + Hebrew point PATAH</w:t>
            </w:r>
          </w:p>
        </w:tc>
        <w:tc>
          <w:tcPr>
            <w:tcW w:w="617" w:type="dxa"/>
          </w:tcPr>
          <w:p w14:paraId="3F2DA350" w14:textId="77777777" w:rsidR="00453EBD" w:rsidRPr="00453EBD" w:rsidRDefault="00810A51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F5FE6E3" w14:textId="77777777" w:rsidTr="009D4A57">
        <w:tc>
          <w:tcPr>
            <w:tcW w:w="1667" w:type="dxa"/>
          </w:tcPr>
          <w:p w14:paraId="0A1A0021" w14:textId="77777777" w:rsidR="00453EBD" w:rsidRPr="00453EBD" w:rsidRDefault="00453EBD" w:rsidP="003E03F2">
            <w:pPr>
              <w:pStyle w:val="Tabletext"/>
            </w:pPr>
            <w:r w:rsidRPr="00453EBD">
              <w:lastRenderedPageBreak/>
              <w:t>U+05D0 + U+05B8</w:t>
            </w:r>
          </w:p>
        </w:tc>
        <w:tc>
          <w:tcPr>
            <w:tcW w:w="809" w:type="dxa"/>
          </w:tcPr>
          <w:p w14:paraId="2283BA25" w14:textId="77777777" w:rsidR="00453EBD" w:rsidRPr="00453EBD" w:rsidRDefault="00453EBD" w:rsidP="003E03F2">
            <w:pPr>
              <w:pStyle w:val="Tabletext"/>
            </w:pPr>
            <w:r w:rsidRPr="00453EBD">
              <w:t>אָ</w:t>
            </w:r>
          </w:p>
        </w:tc>
        <w:tc>
          <w:tcPr>
            <w:tcW w:w="4670" w:type="dxa"/>
          </w:tcPr>
          <w:p w14:paraId="3288F436" w14:textId="77777777" w:rsidR="00453EBD" w:rsidRPr="00453EBD" w:rsidRDefault="00453EBD" w:rsidP="003E03F2">
            <w:pPr>
              <w:pStyle w:val="Tabletext"/>
            </w:pPr>
            <w:r w:rsidRPr="00453EBD">
              <w:t>Hebrew letter ALEF + Hebrew point QAMATS</w:t>
            </w:r>
          </w:p>
        </w:tc>
        <w:tc>
          <w:tcPr>
            <w:tcW w:w="617" w:type="dxa"/>
          </w:tcPr>
          <w:p w14:paraId="4B0D7C21" w14:textId="77777777" w:rsidR="00453EBD" w:rsidRPr="00453EBD" w:rsidRDefault="00810A51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4685D065" w14:textId="77777777" w:rsidTr="009D4A57">
        <w:tc>
          <w:tcPr>
            <w:tcW w:w="1667" w:type="dxa"/>
          </w:tcPr>
          <w:p w14:paraId="7D2977B1" w14:textId="77777777" w:rsidR="00453EBD" w:rsidRPr="00453EBD" w:rsidRDefault="00453EBD" w:rsidP="003E03F2">
            <w:pPr>
              <w:pStyle w:val="Tabletext"/>
            </w:pPr>
            <w:r w:rsidRPr="00453EBD">
              <w:t>U+05D1</w:t>
            </w:r>
          </w:p>
        </w:tc>
        <w:tc>
          <w:tcPr>
            <w:tcW w:w="809" w:type="dxa"/>
          </w:tcPr>
          <w:p w14:paraId="3AE1AA5A" w14:textId="77777777" w:rsidR="00453EBD" w:rsidRPr="00453EBD" w:rsidRDefault="00453EBD" w:rsidP="003E03F2">
            <w:pPr>
              <w:pStyle w:val="Tabletext"/>
            </w:pPr>
            <w:r w:rsidRPr="00453EBD">
              <w:t>ב</w:t>
            </w:r>
          </w:p>
        </w:tc>
        <w:tc>
          <w:tcPr>
            <w:tcW w:w="4670" w:type="dxa"/>
          </w:tcPr>
          <w:p w14:paraId="7E510BA5" w14:textId="77777777" w:rsidR="00453EBD" w:rsidRPr="00453EBD" w:rsidRDefault="00453EBD" w:rsidP="003E03F2">
            <w:pPr>
              <w:pStyle w:val="Tabletext"/>
            </w:pPr>
            <w:r w:rsidRPr="00453EBD">
              <w:t>Hebrew letter BET</w:t>
            </w:r>
          </w:p>
        </w:tc>
        <w:tc>
          <w:tcPr>
            <w:tcW w:w="617" w:type="dxa"/>
          </w:tcPr>
          <w:p w14:paraId="0638A7B0" w14:textId="77777777" w:rsidR="00453EBD" w:rsidRPr="00453EBD" w:rsidRDefault="00810A51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14EDCEB0" w14:textId="77777777" w:rsidTr="009D4A57">
        <w:tc>
          <w:tcPr>
            <w:tcW w:w="1667" w:type="dxa"/>
          </w:tcPr>
          <w:p w14:paraId="16989B25" w14:textId="77777777" w:rsidR="00453EBD" w:rsidRPr="00453EBD" w:rsidRDefault="00453EBD" w:rsidP="003E03F2">
            <w:pPr>
              <w:pStyle w:val="Tabletext"/>
            </w:pPr>
            <w:r w:rsidRPr="00453EBD">
              <w:t>U+05D1 + U+05BF</w:t>
            </w:r>
          </w:p>
        </w:tc>
        <w:tc>
          <w:tcPr>
            <w:tcW w:w="809" w:type="dxa"/>
          </w:tcPr>
          <w:p w14:paraId="778495DB" w14:textId="77777777" w:rsidR="00453EBD" w:rsidRPr="00453EBD" w:rsidRDefault="00453EBD" w:rsidP="003E03F2">
            <w:pPr>
              <w:pStyle w:val="Tabletext"/>
            </w:pPr>
            <w:r w:rsidRPr="00453EBD">
              <w:t>בֿ</w:t>
            </w:r>
          </w:p>
        </w:tc>
        <w:tc>
          <w:tcPr>
            <w:tcW w:w="4670" w:type="dxa"/>
          </w:tcPr>
          <w:p w14:paraId="3475F456" w14:textId="77777777" w:rsidR="00453EBD" w:rsidRPr="00453EBD" w:rsidRDefault="00453EBD" w:rsidP="003E03F2">
            <w:pPr>
              <w:pStyle w:val="Tabletext"/>
            </w:pPr>
            <w:r w:rsidRPr="00453EBD">
              <w:t>Hebrew letter BET + Hebrew point RAFE</w:t>
            </w:r>
          </w:p>
        </w:tc>
        <w:tc>
          <w:tcPr>
            <w:tcW w:w="617" w:type="dxa"/>
          </w:tcPr>
          <w:p w14:paraId="2C2B51CC" w14:textId="77777777" w:rsidR="00453EBD" w:rsidRPr="00453EBD" w:rsidRDefault="00810A51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5C2EC16" w14:textId="77777777" w:rsidTr="009D4A57">
        <w:tc>
          <w:tcPr>
            <w:tcW w:w="1667" w:type="dxa"/>
          </w:tcPr>
          <w:p w14:paraId="021EE5AC" w14:textId="77777777" w:rsidR="00453EBD" w:rsidRPr="00453EBD" w:rsidRDefault="00453EBD" w:rsidP="003E03F2">
            <w:pPr>
              <w:pStyle w:val="Tabletext"/>
            </w:pPr>
            <w:r w:rsidRPr="00453EBD">
              <w:t>U+05D2</w:t>
            </w:r>
          </w:p>
        </w:tc>
        <w:tc>
          <w:tcPr>
            <w:tcW w:w="809" w:type="dxa"/>
          </w:tcPr>
          <w:p w14:paraId="765D9FA5" w14:textId="77777777" w:rsidR="00453EBD" w:rsidRPr="00453EBD" w:rsidRDefault="00453EBD" w:rsidP="003E03F2">
            <w:pPr>
              <w:pStyle w:val="Tabletext"/>
            </w:pPr>
            <w:r w:rsidRPr="00453EBD">
              <w:t>ג</w:t>
            </w:r>
          </w:p>
        </w:tc>
        <w:tc>
          <w:tcPr>
            <w:tcW w:w="4670" w:type="dxa"/>
          </w:tcPr>
          <w:p w14:paraId="00C26493" w14:textId="77777777" w:rsidR="00453EBD" w:rsidRPr="00453EBD" w:rsidRDefault="00453EBD" w:rsidP="003E03F2">
            <w:pPr>
              <w:pStyle w:val="Tabletext"/>
            </w:pPr>
            <w:r w:rsidRPr="00453EBD">
              <w:t>Hebrew letter GIMEL</w:t>
            </w:r>
          </w:p>
        </w:tc>
        <w:tc>
          <w:tcPr>
            <w:tcW w:w="617" w:type="dxa"/>
          </w:tcPr>
          <w:p w14:paraId="3C990789" w14:textId="77777777" w:rsidR="00453EBD" w:rsidRPr="00453EBD" w:rsidRDefault="00810A51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1F0749D" w14:textId="77777777" w:rsidTr="009D4A57">
        <w:tc>
          <w:tcPr>
            <w:tcW w:w="1667" w:type="dxa"/>
          </w:tcPr>
          <w:p w14:paraId="31E7DAB7" w14:textId="77777777" w:rsidR="00453EBD" w:rsidRPr="00453EBD" w:rsidRDefault="00453EBD" w:rsidP="003E03F2">
            <w:pPr>
              <w:pStyle w:val="Tabletext"/>
            </w:pPr>
            <w:r w:rsidRPr="00453EBD">
              <w:t>U+05D3</w:t>
            </w:r>
          </w:p>
        </w:tc>
        <w:tc>
          <w:tcPr>
            <w:tcW w:w="809" w:type="dxa"/>
          </w:tcPr>
          <w:p w14:paraId="26BE6657" w14:textId="77777777" w:rsidR="00453EBD" w:rsidRPr="00453EBD" w:rsidRDefault="00453EBD" w:rsidP="003E03F2">
            <w:pPr>
              <w:pStyle w:val="Tabletext"/>
            </w:pPr>
            <w:r w:rsidRPr="00453EBD">
              <w:t>ד</w:t>
            </w:r>
          </w:p>
        </w:tc>
        <w:tc>
          <w:tcPr>
            <w:tcW w:w="4670" w:type="dxa"/>
          </w:tcPr>
          <w:p w14:paraId="7168D27F" w14:textId="77777777" w:rsidR="00453EBD" w:rsidRPr="00453EBD" w:rsidRDefault="00453EBD" w:rsidP="003E03F2">
            <w:pPr>
              <w:pStyle w:val="Tabletext"/>
            </w:pPr>
            <w:r w:rsidRPr="00453EBD">
              <w:t>Hebrew letter DALET</w:t>
            </w:r>
          </w:p>
        </w:tc>
        <w:tc>
          <w:tcPr>
            <w:tcW w:w="617" w:type="dxa"/>
          </w:tcPr>
          <w:p w14:paraId="5D60497F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352A736C" w14:textId="77777777" w:rsidTr="009D4A57">
        <w:tc>
          <w:tcPr>
            <w:tcW w:w="1667" w:type="dxa"/>
          </w:tcPr>
          <w:p w14:paraId="10B67EF5" w14:textId="77777777" w:rsidR="00453EBD" w:rsidRPr="00453EBD" w:rsidRDefault="00453EBD" w:rsidP="003E03F2">
            <w:pPr>
              <w:pStyle w:val="Tabletext"/>
            </w:pPr>
            <w:r w:rsidRPr="00453EBD">
              <w:t>U+05D4</w:t>
            </w:r>
          </w:p>
        </w:tc>
        <w:tc>
          <w:tcPr>
            <w:tcW w:w="809" w:type="dxa"/>
          </w:tcPr>
          <w:p w14:paraId="44314143" w14:textId="77777777" w:rsidR="00453EBD" w:rsidRPr="00453EBD" w:rsidRDefault="00453EBD" w:rsidP="003E03F2">
            <w:pPr>
              <w:pStyle w:val="Tabletext"/>
            </w:pPr>
            <w:r w:rsidRPr="00453EBD">
              <w:t>ה</w:t>
            </w:r>
          </w:p>
        </w:tc>
        <w:tc>
          <w:tcPr>
            <w:tcW w:w="4670" w:type="dxa"/>
          </w:tcPr>
          <w:p w14:paraId="30A19363" w14:textId="77777777" w:rsidR="00453EBD" w:rsidRPr="00453EBD" w:rsidRDefault="00453EBD" w:rsidP="003E03F2">
            <w:pPr>
              <w:pStyle w:val="Tabletext"/>
            </w:pPr>
            <w:r w:rsidRPr="00453EBD">
              <w:t>Hebrew letter HE</w:t>
            </w:r>
          </w:p>
        </w:tc>
        <w:tc>
          <w:tcPr>
            <w:tcW w:w="617" w:type="dxa"/>
          </w:tcPr>
          <w:p w14:paraId="41A013F5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62EE1C7E" w14:textId="77777777" w:rsidTr="009D4A57">
        <w:tc>
          <w:tcPr>
            <w:tcW w:w="1667" w:type="dxa"/>
          </w:tcPr>
          <w:p w14:paraId="389AD2C6" w14:textId="77777777" w:rsidR="00453EBD" w:rsidRPr="00453EBD" w:rsidRDefault="00453EBD" w:rsidP="003E03F2">
            <w:pPr>
              <w:pStyle w:val="Tabletext"/>
            </w:pPr>
            <w:r w:rsidRPr="00453EBD">
              <w:t>U+05D5</w:t>
            </w:r>
          </w:p>
        </w:tc>
        <w:tc>
          <w:tcPr>
            <w:tcW w:w="809" w:type="dxa"/>
          </w:tcPr>
          <w:p w14:paraId="2694B5EC" w14:textId="77777777" w:rsidR="00453EBD" w:rsidRPr="00453EBD" w:rsidRDefault="00453EBD" w:rsidP="003E03F2">
            <w:pPr>
              <w:pStyle w:val="Tabletext"/>
            </w:pPr>
            <w:r w:rsidRPr="00453EBD">
              <w:t>ו</w:t>
            </w:r>
          </w:p>
        </w:tc>
        <w:tc>
          <w:tcPr>
            <w:tcW w:w="4670" w:type="dxa"/>
          </w:tcPr>
          <w:p w14:paraId="3213D6DB" w14:textId="77777777" w:rsidR="00453EBD" w:rsidRPr="00453EBD" w:rsidRDefault="00453EBD" w:rsidP="003E03F2">
            <w:pPr>
              <w:pStyle w:val="Tabletext"/>
            </w:pPr>
            <w:r w:rsidRPr="00453EBD">
              <w:t>Hebrew letter VAV</w:t>
            </w:r>
          </w:p>
        </w:tc>
        <w:tc>
          <w:tcPr>
            <w:tcW w:w="617" w:type="dxa"/>
          </w:tcPr>
          <w:p w14:paraId="3E266B45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023AF712" w14:textId="77777777" w:rsidTr="009D4A57">
        <w:tc>
          <w:tcPr>
            <w:tcW w:w="1667" w:type="dxa"/>
          </w:tcPr>
          <w:p w14:paraId="63C7F339" w14:textId="77777777" w:rsidR="00453EBD" w:rsidRPr="00453EBD" w:rsidRDefault="00453EBD" w:rsidP="003E03F2">
            <w:pPr>
              <w:pStyle w:val="Tabletext"/>
            </w:pPr>
            <w:r w:rsidRPr="00453EBD">
              <w:t>U+05D5 + U+05BC</w:t>
            </w:r>
          </w:p>
        </w:tc>
        <w:tc>
          <w:tcPr>
            <w:tcW w:w="809" w:type="dxa"/>
          </w:tcPr>
          <w:p w14:paraId="08CACFAA" w14:textId="77777777" w:rsidR="00453EBD" w:rsidRPr="00453EBD" w:rsidRDefault="00453EBD" w:rsidP="003E03F2">
            <w:pPr>
              <w:pStyle w:val="Tabletext"/>
            </w:pPr>
            <w:r w:rsidRPr="00453EBD">
              <w:t>וּ</w:t>
            </w:r>
          </w:p>
        </w:tc>
        <w:tc>
          <w:tcPr>
            <w:tcW w:w="4670" w:type="dxa"/>
          </w:tcPr>
          <w:p w14:paraId="678D6D32" w14:textId="77777777" w:rsidR="00453EBD" w:rsidRPr="00453EBD" w:rsidRDefault="00453EBD" w:rsidP="003E03F2">
            <w:pPr>
              <w:pStyle w:val="Tabletext"/>
            </w:pPr>
            <w:r w:rsidRPr="00453EBD">
              <w:t>Hebrew letter VAV + Hebrew point DAGESH or MAPIQ</w:t>
            </w:r>
          </w:p>
        </w:tc>
        <w:tc>
          <w:tcPr>
            <w:tcW w:w="617" w:type="dxa"/>
          </w:tcPr>
          <w:p w14:paraId="37A2F919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2B446E76" w14:textId="77777777" w:rsidTr="009D4A57">
        <w:tc>
          <w:tcPr>
            <w:tcW w:w="1667" w:type="dxa"/>
          </w:tcPr>
          <w:p w14:paraId="2B252FDA" w14:textId="77777777" w:rsidR="00453EBD" w:rsidRPr="00453EBD" w:rsidRDefault="00453EBD" w:rsidP="003E03F2">
            <w:pPr>
              <w:pStyle w:val="Tabletext"/>
            </w:pPr>
            <w:r w:rsidRPr="00453EBD">
              <w:t>U+05D6</w:t>
            </w:r>
          </w:p>
        </w:tc>
        <w:tc>
          <w:tcPr>
            <w:tcW w:w="809" w:type="dxa"/>
          </w:tcPr>
          <w:p w14:paraId="4CA98E85" w14:textId="77777777" w:rsidR="00453EBD" w:rsidRPr="00453EBD" w:rsidRDefault="00453EBD" w:rsidP="003E03F2">
            <w:pPr>
              <w:pStyle w:val="Tabletext"/>
            </w:pPr>
            <w:r w:rsidRPr="00453EBD">
              <w:t>ז</w:t>
            </w:r>
          </w:p>
        </w:tc>
        <w:tc>
          <w:tcPr>
            <w:tcW w:w="4670" w:type="dxa"/>
          </w:tcPr>
          <w:p w14:paraId="1FCD6A5F" w14:textId="77777777" w:rsidR="00453EBD" w:rsidRPr="00453EBD" w:rsidRDefault="00453EBD" w:rsidP="003E03F2">
            <w:pPr>
              <w:pStyle w:val="Tabletext"/>
            </w:pPr>
            <w:r w:rsidRPr="00453EBD">
              <w:t>Hebrew letter ZAYIN</w:t>
            </w:r>
          </w:p>
        </w:tc>
        <w:tc>
          <w:tcPr>
            <w:tcW w:w="617" w:type="dxa"/>
          </w:tcPr>
          <w:p w14:paraId="26768120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795F2CEE" w14:textId="77777777" w:rsidTr="009D4A57">
        <w:tc>
          <w:tcPr>
            <w:tcW w:w="1667" w:type="dxa"/>
          </w:tcPr>
          <w:p w14:paraId="7B4E636E" w14:textId="77777777" w:rsidR="00453EBD" w:rsidRPr="00453EBD" w:rsidRDefault="00453EBD" w:rsidP="003E03F2">
            <w:pPr>
              <w:pStyle w:val="Tabletext"/>
            </w:pPr>
            <w:r w:rsidRPr="00453EBD">
              <w:t>U+05D7</w:t>
            </w:r>
          </w:p>
        </w:tc>
        <w:tc>
          <w:tcPr>
            <w:tcW w:w="809" w:type="dxa"/>
          </w:tcPr>
          <w:p w14:paraId="09496681" w14:textId="77777777" w:rsidR="00453EBD" w:rsidRPr="00453EBD" w:rsidRDefault="00453EBD" w:rsidP="003E03F2">
            <w:pPr>
              <w:pStyle w:val="Tabletext"/>
            </w:pPr>
            <w:r w:rsidRPr="00453EBD">
              <w:t>ח</w:t>
            </w:r>
          </w:p>
        </w:tc>
        <w:tc>
          <w:tcPr>
            <w:tcW w:w="4670" w:type="dxa"/>
          </w:tcPr>
          <w:p w14:paraId="5FEE19EF" w14:textId="77777777" w:rsidR="00453EBD" w:rsidRPr="00453EBD" w:rsidRDefault="00453EBD" w:rsidP="003E03F2">
            <w:pPr>
              <w:pStyle w:val="Tabletext"/>
            </w:pPr>
            <w:r w:rsidRPr="00453EBD">
              <w:t>Hebrew letter HET</w:t>
            </w:r>
          </w:p>
        </w:tc>
        <w:tc>
          <w:tcPr>
            <w:tcW w:w="617" w:type="dxa"/>
          </w:tcPr>
          <w:p w14:paraId="4C65D312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ECD47DA" w14:textId="77777777" w:rsidTr="009D4A57">
        <w:tc>
          <w:tcPr>
            <w:tcW w:w="1667" w:type="dxa"/>
          </w:tcPr>
          <w:p w14:paraId="534BAD08" w14:textId="77777777" w:rsidR="00453EBD" w:rsidRPr="00453EBD" w:rsidRDefault="00453EBD" w:rsidP="003E03F2">
            <w:pPr>
              <w:pStyle w:val="Tabletext"/>
            </w:pPr>
            <w:r w:rsidRPr="00453EBD">
              <w:t>U+05D8</w:t>
            </w:r>
          </w:p>
        </w:tc>
        <w:tc>
          <w:tcPr>
            <w:tcW w:w="809" w:type="dxa"/>
          </w:tcPr>
          <w:p w14:paraId="1939EE71" w14:textId="77777777" w:rsidR="00453EBD" w:rsidRPr="00453EBD" w:rsidRDefault="00453EBD" w:rsidP="003E03F2">
            <w:pPr>
              <w:pStyle w:val="Tabletext"/>
            </w:pPr>
            <w:r w:rsidRPr="00453EBD">
              <w:t>ט</w:t>
            </w:r>
          </w:p>
        </w:tc>
        <w:tc>
          <w:tcPr>
            <w:tcW w:w="4670" w:type="dxa"/>
          </w:tcPr>
          <w:p w14:paraId="5E7D130E" w14:textId="77777777" w:rsidR="00453EBD" w:rsidRPr="00453EBD" w:rsidRDefault="00453EBD" w:rsidP="003E03F2">
            <w:pPr>
              <w:pStyle w:val="Tabletext"/>
            </w:pPr>
            <w:r w:rsidRPr="00453EBD">
              <w:t>Hebrew letter TET</w:t>
            </w:r>
          </w:p>
        </w:tc>
        <w:tc>
          <w:tcPr>
            <w:tcW w:w="617" w:type="dxa"/>
          </w:tcPr>
          <w:p w14:paraId="7F50EE27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2FCC8A19" w14:textId="77777777" w:rsidTr="009D4A57">
        <w:tc>
          <w:tcPr>
            <w:tcW w:w="1667" w:type="dxa"/>
          </w:tcPr>
          <w:p w14:paraId="044A4F70" w14:textId="77777777" w:rsidR="00453EBD" w:rsidRPr="00453EBD" w:rsidRDefault="00453EBD" w:rsidP="003E03F2">
            <w:pPr>
              <w:pStyle w:val="Tabletext"/>
            </w:pPr>
            <w:r w:rsidRPr="00453EBD">
              <w:t>U+05D9</w:t>
            </w:r>
          </w:p>
        </w:tc>
        <w:tc>
          <w:tcPr>
            <w:tcW w:w="809" w:type="dxa"/>
          </w:tcPr>
          <w:p w14:paraId="31D63BFA" w14:textId="77777777" w:rsidR="00453EBD" w:rsidRPr="00453EBD" w:rsidRDefault="00453EBD" w:rsidP="003E03F2">
            <w:pPr>
              <w:pStyle w:val="Tabletext"/>
            </w:pPr>
            <w:r w:rsidRPr="00453EBD">
              <w:t>י</w:t>
            </w:r>
          </w:p>
        </w:tc>
        <w:tc>
          <w:tcPr>
            <w:tcW w:w="4670" w:type="dxa"/>
          </w:tcPr>
          <w:p w14:paraId="02C7B9D2" w14:textId="77777777" w:rsidR="00453EBD" w:rsidRPr="00453EBD" w:rsidRDefault="00453EBD" w:rsidP="003E03F2">
            <w:pPr>
              <w:pStyle w:val="Tabletext"/>
            </w:pPr>
            <w:r w:rsidRPr="00453EBD">
              <w:t>Hebrew letter YOD</w:t>
            </w:r>
          </w:p>
        </w:tc>
        <w:tc>
          <w:tcPr>
            <w:tcW w:w="617" w:type="dxa"/>
          </w:tcPr>
          <w:p w14:paraId="43305227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3213A3B3" w14:textId="77777777" w:rsidTr="009D4A57">
        <w:tc>
          <w:tcPr>
            <w:tcW w:w="1667" w:type="dxa"/>
          </w:tcPr>
          <w:p w14:paraId="54DAA916" w14:textId="77777777" w:rsidR="00453EBD" w:rsidRPr="00453EBD" w:rsidRDefault="00453EBD" w:rsidP="003E03F2">
            <w:pPr>
              <w:pStyle w:val="Tabletext"/>
            </w:pPr>
            <w:r w:rsidRPr="00453EBD">
              <w:t>U+05D9 + U+05B4</w:t>
            </w:r>
          </w:p>
        </w:tc>
        <w:tc>
          <w:tcPr>
            <w:tcW w:w="809" w:type="dxa"/>
          </w:tcPr>
          <w:p w14:paraId="6395A02F" w14:textId="77777777" w:rsidR="00453EBD" w:rsidRPr="00453EBD" w:rsidRDefault="00453EBD" w:rsidP="003E03F2">
            <w:pPr>
              <w:pStyle w:val="Tabletext"/>
            </w:pPr>
            <w:r w:rsidRPr="00453EBD">
              <w:t>יִ</w:t>
            </w:r>
          </w:p>
        </w:tc>
        <w:tc>
          <w:tcPr>
            <w:tcW w:w="4670" w:type="dxa"/>
          </w:tcPr>
          <w:p w14:paraId="7E2F1A30" w14:textId="77777777" w:rsidR="00453EBD" w:rsidRPr="00453EBD" w:rsidRDefault="00453EBD" w:rsidP="003E03F2">
            <w:pPr>
              <w:pStyle w:val="Tabletext"/>
            </w:pPr>
            <w:r w:rsidRPr="00453EBD">
              <w:t>Hebrew letter YOD + Hebrew point HIRIQ</w:t>
            </w:r>
          </w:p>
        </w:tc>
        <w:tc>
          <w:tcPr>
            <w:tcW w:w="617" w:type="dxa"/>
          </w:tcPr>
          <w:p w14:paraId="700CB1F3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0220FDF3" w14:textId="77777777" w:rsidTr="009D4A57">
        <w:tc>
          <w:tcPr>
            <w:tcW w:w="1667" w:type="dxa"/>
          </w:tcPr>
          <w:p w14:paraId="367BDD93" w14:textId="77777777" w:rsidR="00453EBD" w:rsidRPr="00453EBD" w:rsidRDefault="00453EBD" w:rsidP="003E03F2">
            <w:pPr>
              <w:pStyle w:val="Tabletext"/>
            </w:pPr>
            <w:r w:rsidRPr="00453EBD">
              <w:t>U+05DA</w:t>
            </w:r>
          </w:p>
        </w:tc>
        <w:tc>
          <w:tcPr>
            <w:tcW w:w="809" w:type="dxa"/>
          </w:tcPr>
          <w:p w14:paraId="48F0182F" w14:textId="77777777" w:rsidR="00453EBD" w:rsidRPr="00453EBD" w:rsidRDefault="00453EBD" w:rsidP="003E03F2">
            <w:pPr>
              <w:pStyle w:val="Tabletext"/>
            </w:pPr>
            <w:r w:rsidRPr="00453EBD">
              <w:t>ך</w:t>
            </w:r>
          </w:p>
        </w:tc>
        <w:tc>
          <w:tcPr>
            <w:tcW w:w="4670" w:type="dxa"/>
          </w:tcPr>
          <w:p w14:paraId="3DDC9D5D" w14:textId="77777777" w:rsidR="00453EBD" w:rsidRPr="00453EBD" w:rsidRDefault="00453EBD" w:rsidP="003E03F2">
            <w:pPr>
              <w:pStyle w:val="Tabletext"/>
            </w:pPr>
            <w:r w:rsidRPr="00453EBD">
              <w:t>Hebrew letter final KAF</w:t>
            </w:r>
          </w:p>
        </w:tc>
        <w:tc>
          <w:tcPr>
            <w:tcW w:w="617" w:type="dxa"/>
          </w:tcPr>
          <w:p w14:paraId="538DCDE7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71444C92" w14:textId="77777777" w:rsidTr="009D4A57">
        <w:tc>
          <w:tcPr>
            <w:tcW w:w="1667" w:type="dxa"/>
          </w:tcPr>
          <w:p w14:paraId="46BAFD63" w14:textId="77777777" w:rsidR="00453EBD" w:rsidRPr="00453EBD" w:rsidRDefault="00453EBD" w:rsidP="003E03F2">
            <w:pPr>
              <w:pStyle w:val="Tabletext"/>
            </w:pPr>
            <w:r w:rsidRPr="00453EBD">
              <w:t>U+05DB</w:t>
            </w:r>
          </w:p>
        </w:tc>
        <w:tc>
          <w:tcPr>
            <w:tcW w:w="809" w:type="dxa"/>
          </w:tcPr>
          <w:p w14:paraId="0E979BF5" w14:textId="77777777" w:rsidR="00453EBD" w:rsidRPr="00453EBD" w:rsidRDefault="00453EBD" w:rsidP="003E03F2">
            <w:pPr>
              <w:pStyle w:val="Tabletext"/>
            </w:pPr>
            <w:r w:rsidRPr="00453EBD">
              <w:t>כ</w:t>
            </w:r>
          </w:p>
        </w:tc>
        <w:tc>
          <w:tcPr>
            <w:tcW w:w="4670" w:type="dxa"/>
          </w:tcPr>
          <w:p w14:paraId="6946BA14" w14:textId="77777777" w:rsidR="00453EBD" w:rsidRPr="00453EBD" w:rsidRDefault="00453EBD" w:rsidP="003E03F2">
            <w:pPr>
              <w:pStyle w:val="Tabletext"/>
            </w:pPr>
            <w:r w:rsidRPr="00453EBD">
              <w:t>Hebrew letter KAF</w:t>
            </w:r>
          </w:p>
        </w:tc>
        <w:tc>
          <w:tcPr>
            <w:tcW w:w="617" w:type="dxa"/>
          </w:tcPr>
          <w:p w14:paraId="595D7452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18F7C0E2" w14:textId="77777777" w:rsidTr="009D4A57">
        <w:tc>
          <w:tcPr>
            <w:tcW w:w="1667" w:type="dxa"/>
          </w:tcPr>
          <w:p w14:paraId="643A749F" w14:textId="77777777" w:rsidR="00453EBD" w:rsidRPr="00453EBD" w:rsidRDefault="00453EBD" w:rsidP="003E03F2">
            <w:pPr>
              <w:pStyle w:val="Tabletext"/>
            </w:pPr>
            <w:r w:rsidRPr="00453EBD">
              <w:t>U+05DB + U+05BC</w:t>
            </w:r>
          </w:p>
        </w:tc>
        <w:tc>
          <w:tcPr>
            <w:tcW w:w="809" w:type="dxa"/>
          </w:tcPr>
          <w:p w14:paraId="3198F412" w14:textId="77777777" w:rsidR="00453EBD" w:rsidRPr="00453EBD" w:rsidRDefault="00453EBD" w:rsidP="003E03F2">
            <w:pPr>
              <w:pStyle w:val="Tabletext"/>
            </w:pPr>
            <w:r w:rsidRPr="00453EBD">
              <w:t>כּ</w:t>
            </w:r>
          </w:p>
        </w:tc>
        <w:tc>
          <w:tcPr>
            <w:tcW w:w="4670" w:type="dxa"/>
          </w:tcPr>
          <w:p w14:paraId="53D81720" w14:textId="77777777" w:rsidR="00453EBD" w:rsidRPr="00453EBD" w:rsidRDefault="00453EBD" w:rsidP="003E03F2">
            <w:pPr>
              <w:pStyle w:val="Tabletext"/>
            </w:pPr>
            <w:r w:rsidRPr="00453EBD">
              <w:t>Hebrew letter KAF + Hebrew point DAGESH or MAPIQ</w:t>
            </w:r>
          </w:p>
        </w:tc>
        <w:tc>
          <w:tcPr>
            <w:tcW w:w="617" w:type="dxa"/>
          </w:tcPr>
          <w:p w14:paraId="23FC167F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38044536" w14:textId="77777777" w:rsidTr="009D4A57">
        <w:tc>
          <w:tcPr>
            <w:tcW w:w="1667" w:type="dxa"/>
          </w:tcPr>
          <w:p w14:paraId="73AF6129" w14:textId="77777777" w:rsidR="00453EBD" w:rsidRPr="00453EBD" w:rsidRDefault="00453EBD" w:rsidP="003E03F2">
            <w:pPr>
              <w:pStyle w:val="Tabletext"/>
            </w:pPr>
            <w:r w:rsidRPr="00453EBD">
              <w:t>U+05DC</w:t>
            </w:r>
          </w:p>
        </w:tc>
        <w:tc>
          <w:tcPr>
            <w:tcW w:w="809" w:type="dxa"/>
          </w:tcPr>
          <w:p w14:paraId="2A2F518A" w14:textId="77777777" w:rsidR="00453EBD" w:rsidRPr="00453EBD" w:rsidRDefault="00453EBD" w:rsidP="003E03F2">
            <w:pPr>
              <w:pStyle w:val="Tabletext"/>
            </w:pPr>
            <w:r w:rsidRPr="00453EBD">
              <w:t>ל</w:t>
            </w:r>
          </w:p>
        </w:tc>
        <w:tc>
          <w:tcPr>
            <w:tcW w:w="4670" w:type="dxa"/>
          </w:tcPr>
          <w:p w14:paraId="7457E77B" w14:textId="77777777" w:rsidR="00453EBD" w:rsidRPr="00453EBD" w:rsidRDefault="00453EBD" w:rsidP="003E03F2">
            <w:pPr>
              <w:pStyle w:val="Tabletext"/>
            </w:pPr>
            <w:r w:rsidRPr="00453EBD">
              <w:t>Hebrew letter LAMED</w:t>
            </w:r>
          </w:p>
        </w:tc>
        <w:tc>
          <w:tcPr>
            <w:tcW w:w="617" w:type="dxa"/>
          </w:tcPr>
          <w:p w14:paraId="6B585D68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37A7E3DB" w14:textId="77777777" w:rsidTr="009D4A57">
        <w:tc>
          <w:tcPr>
            <w:tcW w:w="1667" w:type="dxa"/>
          </w:tcPr>
          <w:p w14:paraId="16DFE7C9" w14:textId="77777777" w:rsidR="00453EBD" w:rsidRPr="00453EBD" w:rsidRDefault="00453EBD" w:rsidP="003E03F2">
            <w:pPr>
              <w:pStyle w:val="Tabletext"/>
            </w:pPr>
            <w:r w:rsidRPr="00453EBD">
              <w:t>U+05DD</w:t>
            </w:r>
          </w:p>
        </w:tc>
        <w:tc>
          <w:tcPr>
            <w:tcW w:w="809" w:type="dxa"/>
          </w:tcPr>
          <w:p w14:paraId="26CBC238" w14:textId="77777777" w:rsidR="00453EBD" w:rsidRPr="00453EBD" w:rsidRDefault="00453EBD" w:rsidP="003E03F2">
            <w:pPr>
              <w:pStyle w:val="Tabletext"/>
            </w:pPr>
            <w:r w:rsidRPr="00453EBD">
              <w:t>ם</w:t>
            </w:r>
          </w:p>
        </w:tc>
        <w:tc>
          <w:tcPr>
            <w:tcW w:w="4670" w:type="dxa"/>
          </w:tcPr>
          <w:p w14:paraId="71E69AA9" w14:textId="77777777" w:rsidR="00453EBD" w:rsidRPr="00453EBD" w:rsidRDefault="00453EBD" w:rsidP="003E03F2">
            <w:pPr>
              <w:pStyle w:val="Tabletext"/>
            </w:pPr>
            <w:r w:rsidRPr="00453EBD">
              <w:t>Hebrew letter final MEM</w:t>
            </w:r>
          </w:p>
        </w:tc>
        <w:tc>
          <w:tcPr>
            <w:tcW w:w="617" w:type="dxa"/>
          </w:tcPr>
          <w:p w14:paraId="36C827B4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7D13A6A1" w14:textId="77777777" w:rsidTr="009D4A57">
        <w:tc>
          <w:tcPr>
            <w:tcW w:w="1667" w:type="dxa"/>
          </w:tcPr>
          <w:p w14:paraId="3EDD1CA1" w14:textId="77777777" w:rsidR="00453EBD" w:rsidRPr="00453EBD" w:rsidRDefault="00453EBD" w:rsidP="003E03F2">
            <w:pPr>
              <w:pStyle w:val="Tabletext"/>
            </w:pPr>
            <w:r w:rsidRPr="00453EBD">
              <w:t>U+05DE</w:t>
            </w:r>
          </w:p>
        </w:tc>
        <w:tc>
          <w:tcPr>
            <w:tcW w:w="809" w:type="dxa"/>
          </w:tcPr>
          <w:p w14:paraId="43A01EAF" w14:textId="77777777" w:rsidR="00453EBD" w:rsidRPr="00453EBD" w:rsidRDefault="00453EBD" w:rsidP="003E03F2">
            <w:pPr>
              <w:pStyle w:val="Tabletext"/>
            </w:pPr>
            <w:r w:rsidRPr="00453EBD">
              <w:t>מ</w:t>
            </w:r>
          </w:p>
        </w:tc>
        <w:tc>
          <w:tcPr>
            <w:tcW w:w="4670" w:type="dxa"/>
          </w:tcPr>
          <w:p w14:paraId="70C60360" w14:textId="77777777" w:rsidR="00453EBD" w:rsidRPr="00453EBD" w:rsidRDefault="00453EBD" w:rsidP="003E03F2">
            <w:pPr>
              <w:pStyle w:val="Tabletext"/>
            </w:pPr>
            <w:r w:rsidRPr="00453EBD">
              <w:t>Hebrew letter MEM</w:t>
            </w:r>
          </w:p>
        </w:tc>
        <w:tc>
          <w:tcPr>
            <w:tcW w:w="617" w:type="dxa"/>
          </w:tcPr>
          <w:p w14:paraId="777C77FA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20E4043F" w14:textId="77777777" w:rsidTr="009D4A57">
        <w:tc>
          <w:tcPr>
            <w:tcW w:w="1667" w:type="dxa"/>
          </w:tcPr>
          <w:p w14:paraId="75EC7595" w14:textId="77777777" w:rsidR="00453EBD" w:rsidRPr="00453EBD" w:rsidRDefault="00453EBD" w:rsidP="003E03F2">
            <w:pPr>
              <w:pStyle w:val="Tabletext"/>
            </w:pPr>
            <w:r w:rsidRPr="00453EBD">
              <w:t>U+05DF</w:t>
            </w:r>
          </w:p>
        </w:tc>
        <w:tc>
          <w:tcPr>
            <w:tcW w:w="809" w:type="dxa"/>
          </w:tcPr>
          <w:p w14:paraId="0B67C227" w14:textId="77777777" w:rsidR="00453EBD" w:rsidRPr="00453EBD" w:rsidRDefault="00453EBD" w:rsidP="003E03F2">
            <w:pPr>
              <w:pStyle w:val="Tabletext"/>
            </w:pPr>
            <w:r w:rsidRPr="00453EBD">
              <w:t>ן</w:t>
            </w:r>
          </w:p>
        </w:tc>
        <w:tc>
          <w:tcPr>
            <w:tcW w:w="4670" w:type="dxa"/>
          </w:tcPr>
          <w:p w14:paraId="269010BC" w14:textId="77777777" w:rsidR="00453EBD" w:rsidRPr="00453EBD" w:rsidRDefault="00453EBD" w:rsidP="003E03F2">
            <w:pPr>
              <w:pStyle w:val="Tabletext"/>
            </w:pPr>
            <w:r w:rsidRPr="00453EBD">
              <w:t>Hebrew letter final NUN</w:t>
            </w:r>
          </w:p>
        </w:tc>
        <w:tc>
          <w:tcPr>
            <w:tcW w:w="617" w:type="dxa"/>
          </w:tcPr>
          <w:p w14:paraId="7FDEC978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20AF5EEE" w14:textId="77777777" w:rsidTr="009D4A57">
        <w:tc>
          <w:tcPr>
            <w:tcW w:w="1667" w:type="dxa"/>
          </w:tcPr>
          <w:p w14:paraId="66839DE8" w14:textId="77777777" w:rsidR="00453EBD" w:rsidRPr="00453EBD" w:rsidRDefault="00453EBD" w:rsidP="003E03F2">
            <w:pPr>
              <w:pStyle w:val="Tabletext"/>
            </w:pPr>
            <w:r w:rsidRPr="00453EBD">
              <w:t>U+05E0</w:t>
            </w:r>
          </w:p>
        </w:tc>
        <w:tc>
          <w:tcPr>
            <w:tcW w:w="809" w:type="dxa"/>
          </w:tcPr>
          <w:p w14:paraId="624DAFE3" w14:textId="77777777" w:rsidR="00453EBD" w:rsidRPr="00453EBD" w:rsidRDefault="00453EBD" w:rsidP="003E03F2">
            <w:pPr>
              <w:pStyle w:val="Tabletext"/>
            </w:pPr>
            <w:r w:rsidRPr="00453EBD">
              <w:t>נ</w:t>
            </w:r>
          </w:p>
        </w:tc>
        <w:tc>
          <w:tcPr>
            <w:tcW w:w="4670" w:type="dxa"/>
          </w:tcPr>
          <w:p w14:paraId="596172CD" w14:textId="77777777" w:rsidR="00453EBD" w:rsidRPr="00453EBD" w:rsidRDefault="00453EBD" w:rsidP="003E03F2">
            <w:pPr>
              <w:pStyle w:val="Tabletext"/>
            </w:pPr>
            <w:r w:rsidRPr="00453EBD">
              <w:t>Hebrew letter NUN</w:t>
            </w:r>
          </w:p>
        </w:tc>
        <w:tc>
          <w:tcPr>
            <w:tcW w:w="617" w:type="dxa"/>
          </w:tcPr>
          <w:p w14:paraId="0A7E0C6D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4694656F" w14:textId="77777777" w:rsidTr="009D4A57">
        <w:tc>
          <w:tcPr>
            <w:tcW w:w="1667" w:type="dxa"/>
          </w:tcPr>
          <w:p w14:paraId="02D9A62F" w14:textId="77777777" w:rsidR="00453EBD" w:rsidRPr="00453EBD" w:rsidRDefault="00453EBD" w:rsidP="003E03F2">
            <w:pPr>
              <w:pStyle w:val="Tabletext"/>
            </w:pPr>
            <w:r w:rsidRPr="00453EBD">
              <w:t>U+05E1</w:t>
            </w:r>
          </w:p>
        </w:tc>
        <w:tc>
          <w:tcPr>
            <w:tcW w:w="809" w:type="dxa"/>
          </w:tcPr>
          <w:p w14:paraId="72C904C1" w14:textId="77777777" w:rsidR="00453EBD" w:rsidRPr="00453EBD" w:rsidRDefault="00453EBD" w:rsidP="003E03F2">
            <w:pPr>
              <w:pStyle w:val="Tabletext"/>
            </w:pPr>
            <w:r w:rsidRPr="00453EBD">
              <w:t>ס</w:t>
            </w:r>
          </w:p>
        </w:tc>
        <w:tc>
          <w:tcPr>
            <w:tcW w:w="4670" w:type="dxa"/>
          </w:tcPr>
          <w:p w14:paraId="24C85C59" w14:textId="77777777" w:rsidR="00453EBD" w:rsidRPr="00453EBD" w:rsidRDefault="00453EBD" w:rsidP="003E03F2">
            <w:pPr>
              <w:pStyle w:val="Tabletext"/>
            </w:pPr>
            <w:r w:rsidRPr="00453EBD">
              <w:t>Hebrew letter SAMEKH</w:t>
            </w:r>
          </w:p>
        </w:tc>
        <w:tc>
          <w:tcPr>
            <w:tcW w:w="617" w:type="dxa"/>
          </w:tcPr>
          <w:p w14:paraId="358B9308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605175B2" w14:textId="77777777" w:rsidTr="009D4A57">
        <w:tc>
          <w:tcPr>
            <w:tcW w:w="1667" w:type="dxa"/>
          </w:tcPr>
          <w:p w14:paraId="460430C2" w14:textId="77777777" w:rsidR="00453EBD" w:rsidRPr="00453EBD" w:rsidRDefault="00453EBD" w:rsidP="003E03F2">
            <w:pPr>
              <w:pStyle w:val="Tabletext"/>
            </w:pPr>
            <w:r w:rsidRPr="00453EBD">
              <w:t>U+05E2</w:t>
            </w:r>
          </w:p>
        </w:tc>
        <w:tc>
          <w:tcPr>
            <w:tcW w:w="809" w:type="dxa"/>
          </w:tcPr>
          <w:p w14:paraId="29CF6FB9" w14:textId="77777777" w:rsidR="00453EBD" w:rsidRPr="00453EBD" w:rsidRDefault="00453EBD" w:rsidP="003E03F2">
            <w:pPr>
              <w:pStyle w:val="Tabletext"/>
            </w:pPr>
            <w:r w:rsidRPr="00453EBD">
              <w:t>ע</w:t>
            </w:r>
          </w:p>
        </w:tc>
        <w:tc>
          <w:tcPr>
            <w:tcW w:w="4670" w:type="dxa"/>
          </w:tcPr>
          <w:p w14:paraId="15FDDF9B" w14:textId="77777777" w:rsidR="00453EBD" w:rsidRPr="00453EBD" w:rsidRDefault="00453EBD" w:rsidP="003E03F2">
            <w:pPr>
              <w:pStyle w:val="Tabletext"/>
            </w:pPr>
            <w:r w:rsidRPr="00453EBD">
              <w:t>Hebrew letter AYIN</w:t>
            </w:r>
          </w:p>
        </w:tc>
        <w:tc>
          <w:tcPr>
            <w:tcW w:w="617" w:type="dxa"/>
          </w:tcPr>
          <w:p w14:paraId="4777F727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3C7DA901" w14:textId="77777777" w:rsidTr="009D4A57">
        <w:tc>
          <w:tcPr>
            <w:tcW w:w="1667" w:type="dxa"/>
          </w:tcPr>
          <w:p w14:paraId="301D2866" w14:textId="77777777" w:rsidR="00453EBD" w:rsidRPr="00453EBD" w:rsidRDefault="00453EBD" w:rsidP="003E03F2">
            <w:pPr>
              <w:pStyle w:val="Tabletext"/>
            </w:pPr>
            <w:r w:rsidRPr="00453EBD">
              <w:t>U+05E3</w:t>
            </w:r>
          </w:p>
        </w:tc>
        <w:tc>
          <w:tcPr>
            <w:tcW w:w="809" w:type="dxa"/>
          </w:tcPr>
          <w:p w14:paraId="69A398C2" w14:textId="77777777" w:rsidR="00453EBD" w:rsidRPr="00453EBD" w:rsidRDefault="00453EBD" w:rsidP="003E03F2">
            <w:pPr>
              <w:pStyle w:val="Tabletext"/>
            </w:pPr>
            <w:r w:rsidRPr="00453EBD">
              <w:t>ף</w:t>
            </w:r>
          </w:p>
        </w:tc>
        <w:tc>
          <w:tcPr>
            <w:tcW w:w="4670" w:type="dxa"/>
          </w:tcPr>
          <w:p w14:paraId="44284429" w14:textId="77777777" w:rsidR="00453EBD" w:rsidRPr="00453EBD" w:rsidRDefault="00453EBD" w:rsidP="003E03F2">
            <w:pPr>
              <w:pStyle w:val="Tabletext"/>
            </w:pPr>
            <w:r w:rsidRPr="00453EBD">
              <w:t>Hebrew letter final PE</w:t>
            </w:r>
          </w:p>
        </w:tc>
        <w:tc>
          <w:tcPr>
            <w:tcW w:w="617" w:type="dxa"/>
          </w:tcPr>
          <w:p w14:paraId="57CBB222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12F63B5F" w14:textId="77777777" w:rsidTr="009D4A57">
        <w:tc>
          <w:tcPr>
            <w:tcW w:w="1667" w:type="dxa"/>
          </w:tcPr>
          <w:p w14:paraId="3BC95F5C" w14:textId="77777777" w:rsidR="00453EBD" w:rsidRPr="00453EBD" w:rsidRDefault="00453EBD" w:rsidP="003E03F2">
            <w:pPr>
              <w:pStyle w:val="Tabletext"/>
            </w:pPr>
            <w:r w:rsidRPr="00453EBD">
              <w:t>U+05E4</w:t>
            </w:r>
          </w:p>
        </w:tc>
        <w:tc>
          <w:tcPr>
            <w:tcW w:w="809" w:type="dxa"/>
          </w:tcPr>
          <w:p w14:paraId="375C17A7" w14:textId="77777777" w:rsidR="00453EBD" w:rsidRPr="00453EBD" w:rsidRDefault="00453EBD" w:rsidP="003E03F2">
            <w:pPr>
              <w:pStyle w:val="Tabletext"/>
            </w:pPr>
            <w:r w:rsidRPr="00453EBD">
              <w:t>פ</w:t>
            </w:r>
          </w:p>
        </w:tc>
        <w:tc>
          <w:tcPr>
            <w:tcW w:w="4670" w:type="dxa"/>
          </w:tcPr>
          <w:p w14:paraId="6304233A" w14:textId="77777777" w:rsidR="00453EBD" w:rsidRPr="00453EBD" w:rsidRDefault="00453EBD" w:rsidP="003E03F2">
            <w:pPr>
              <w:pStyle w:val="Tabletext"/>
            </w:pPr>
            <w:r w:rsidRPr="00453EBD">
              <w:t>Hebrew letter PE</w:t>
            </w:r>
          </w:p>
        </w:tc>
        <w:tc>
          <w:tcPr>
            <w:tcW w:w="617" w:type="dxa"/>
          </w:tcPr>
          <w:p w14:paraId="30C865CD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ACF520F" w14:textId="77777777" w:rsidTr="009D4A57">
        <w:tc>
          <w:tcPr>
            <w:tcW w:w="1667" w:type="dxa"/>
          </w:tcPr>
          <w:p w14:paraId="0B507372" w14:textId="77777777" w:rsidR="00453EBD" w:rsidRPr="00453EBD" w:rsidRDefault="00453EBD" w:rsidP="003E03F2">
            <w:pPr>
              <w:pStyle w:val="Tabletext"/>
            </w:pPr>
            <w:r w:rsidRPr="00453EBD">
              <w:t>U+05E4 + U+05BC</w:t>
            </w:r>
          </w:p>
        </w:tc>
        <w:tc>
          <w:tcPr>
            <w:tcW w:w="809" w:type="dxa"/>
          </w:tcPr>
          <w:p w14:paraId="28699E47" w14:textId="77777777" w:rsidR="00453EBD" w:rsidRPr="00453EBD" w:rsidRDefault="00453EBD" w:rsidP="003E03F2">
            <w:pPr>
              <w:pStyle w:val="Tabletext"/>
            </w:pPr>
            <w:r w:rsidRPr="00453EBD">
              <w:t>פּ</w:t>
            </w:r>
          </w:p>
        </w:tc>
        <w:tc>
          <w:tcPr>
            <w:tcW w:w="4670" w:type="dxa"/>
          </w:tcPr>
          <w:p w14:paraId="76E9D6AB" w14:textId="77777777" w:rsidR="00453EBD" w:rsidRPr="00453EBD" w:rsidRDefault="00453EBD" w:rsidP="003E03F2">
            <w:pPr>
              <w:pStyle w:val="Tabletext"/>
            </w:pPr>
            <w:r w:rsidRPr="00453EBD">
              <w:t>Hebrew letter PE + Hebrew point DAGESH OR MAPIQ</w:t>
            </w:r>
          </w:p>
        </w:tc>
        <w:tc>
          <w:tcPr>
            <w:tcW w:w="617" w:type="dxa"/>
          </w:tcPr>
          <w:p w14:paraId="03DD45E7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1A2D3EE8" w14:textId="77777777" w:rsidTr="009D4A57">
        <w:tc>
          <w:tcPr>
            <w:tcW w:w="1667" w:type="dxa"/>
          </w:tcPr>
          <w:p w14:paraId="5E8BEA8E" w14:textId="77777777" w:rsidR="00453EBD" w:rsidRPr="00453EBD" w:rsidRDefault="00453EBD" w:rsidP="003E03F2">
            <w:pPr>
              <w:pStyle w:val="Tabletext"/>
            </w:pPr>
            <w:r w:rsidRPr="00453EBD">
              <w:t>U+05E4 + U+05BF</w:t>
            </w:r>
          </w:p>
        </w:tc>
        <w:tc>
          <w:tcPr>
            <w:tcW w:w="809" w:type="dxa"/>
          </w:tcPr>
          <w:p w14:paraId="38B23303" w14:textId="77777777" w:rsidR="00453EBD" w:rsidRPr="00453EBD" w:rsidRDefault="00453EBD" w:rsidP="003E03F2">
            <w:pPr>
              <w:pStyle w:val="Tabletext"/>
            </w:pPr>
            <w:r w:rsidRPr="00453EBD">
              <w:t>פֿ</w:t>
            </w:r>
          </w:p>
        </w:tc>
        <w:tc>
          <w:tcPr>
            <w:tcW w:w="4670" w:type="dxa"/>
          </w:tcPr>
          <w:p w14:paraId="275BC35F" w14:textId="77777777" w:rsidR="00453EBD" w:rsidRPr="00453EBD" w:rsidRDefault="00453EBD" w:rsidP="003E03F2">
            <w:pPr>
              <w:pStyle w:val="Tabletext"/>
            </w:pPr>
            <w:r w:rsidRPr="00453EBD">
              <w:t>Hebrew letter PE + Hebrew point RAFE</w:t>
            </w:r>
          </w:p>
        </w:tc>
        <w:tc>
          <w:tcPr>
            <w:tcW w:w="617" w:type="dxa"/>
          </w:tcPr>
          <w:p w14:paraId="0662DFB8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3356B9ED" w14:textId="77777777" w:rsidTr="009D4A57">
        <w:tc>
          <w:tcPr>
            <w:tcW w:w="1667" w:type="dxa"/>
          </w:tcPr>
          <w:p w14:paraId="54D31270" w14:textId="77777777" w:rsidR="00453EBD" w:rsidRPr="00453EBD" w:rsidRDefault="00453EBD" w:rsidP="003E03F2">
            <w:pPr>
              <w:pStyle w:val="Tabletext"/>
            </w:pPr>
            <w:r w:rsidRPr="00453EBD">
              <w:t>U+05E5</w:t>
            </w:r>
          </w:p>
        </w:tc>
        <w:tc>
          <w:tcPr>
            <w:tcW w:w="809" w:type="dxa"/>
          </w:tcPr>
          <w:p w14:paraId="40772974" w14:textId="77777777" w:rsidR="00453EBD" w:rsidRPr="00453EBD" w:rsidRDefault="00453EBD" w:rsidP="003E03F2">
            <w:pPr>
              <w:pStyle w:val="Tabletext"/>
            </w:pPr>
            <w:r w:rsidRPr="00453EBD">
              <w:t>ץ</w:t>
            </w:r>
          </w:p>
        </w:tc>
        <w:tc>
          <w:tcPr>
            <w:tcW w:w="4670" w:type="dxa"/>
          </w:tcPr>
          <w:p w14:paraId="367E2E05" w14:textId="77777777" w:rsidR="00453EBD" w:rsidRPr="00453EBD" w:rsidRDefault="00453EBD" w:rsidP="003E03F2">
            <w:pPr>
              <w:pStyle w:val="Tabletext"/>
            </w:pPr>
            <w:r w:rsidRPr="00453EBD">
              <w:t>Hebrew letter final TSADI</w:t>
            </w:r>
          </w:p>
        </w:tc>
        <w:tc>
          <w:tcPr>
            <w:tcW w:w="617" w:type="dxa"/>
          </w:tcPr>
          <w:p w14:paraId="21B8385B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739DF69E" w14:textId="77777777" w:rsidTr="009D4A57">
        <w:tc>
          <w:tcPr>
            <w:tcW w:w="1667" w:type="dxa"/>
          </w:tcPr>
          <w:p w14:paraId="21277BC9" w14:textId="77777777" w:rsidR="00453EBD" w:rsidRPr="00453EBD" w:rsidRDefault="00453EBD" w:rsidP="003E03F2">
            <w:pPr>
              <w:pStyle w:val="Tabletext"/>
            </w:pPr>
            <w:r w:rsidRPr="00453EBD">
              <w:t>U+05E6</w:t>
            </w:r>
          </w:p>
        </w:tc>
        <w:tc>
          <w:tcPr>
            <w:tcW w:w="809" w:type="dxa"/>
          </w:tcPr>
          <w:p w14:paraId="02C49AD3" w14:textId="77777777" w:rsidR="00453EBD" w:rsidRPr="00453EBD" w:rsidRDefault="00453EBD" w:rsidP="003E03F2">
            <w:pPr>
              <w:pStyle w:val="Tabletext"/>
            </w:pPr>
            <w:r w:rsidRPr="00453EBD">
              <w:t>צ</w:t>
            </w:r>
          </w:p>
        </w:tc>
        <w:tc>
          <w:tcPr>
            <w:tcW w:w="4670" w:type="dxa"/>
          </w:tcPr>
          <w:p w14:paraId="4B744B19" w14:textId="77777777" w:rsidR="00453EBD" w:rsidRPr="00453EBD" w:rsidRDefault="00453EBD" w:rsidP="003E03F2">
            <w:pPr>
              <w:pStyle w:val="Tabletext"/>
            </w:pPr>
            <w:r w:rsidRPr="00453EBD">
              <w:t>Hebrew letter TSADI</w:t>
            </w:r>
          </w:p>
        </w:tc>
        <w:tc>
          <w:tcPr>
            <w:tcW w:w="617" w:type="dxa"/>
          </w:tcPr>
          <w:p w14:paraId="4771CBA3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C54013D" w14:textId="77777777" w:rsidTr="009D4A57">
        <w:tc>
          <w:tcPr>
            <w:tcW w:w="1667" w:type="dxa"/>
          </w:tcPr>
          <w:p w14:paraId="0E0AF367" w14:textId="77777777" w:rsidR="00453EBD" w:rsidRPr="00453EBD" w:rsidRDefault="00453EBD" w:rsidP="003E03F2">
            <w:pPr>
              <w:pStyle w:val="Tabletext"/>
            </w:pPr>
            <w:r w:rsidRPr="00453EBD">
              <w:t>U+05E7</w:t>
            </w:r>
          </w:p>
        </w:tc>
        <w:tc>
          <w:tcPr>
            <w:tcW w:w="809" w:type="dxa"/>
          </w:tcPr>
          <w:p w14:paraId="55286E63" w14:textId="77777777" w:rsidR="00453EBD" w:rsidRPr="00453EBD" w:rsidRDefault="00453EBD" w:rsidP="003E03F2">
            <w:pPr>
              <w:pStyle w:val="Tabletext"/>
            </w:pPr>
            <w:r w:rsidRPr="00453EBD">
              <w:t>ק</w:t>
            </w:r>
          </w:p>
        </w:tc>
        <w:tc>
          <w:tcPr>
            <w:tcW w:w="4670" w:type="dxa"/>
          </w:tcPr>
          <w:p w14:paraId="0B1FC01B" w14:textId="77777777" w:rsidR="00453EBD" w:rsidRPr="00453EBD" w:rsidRDefault="00453EBD" w:rsidP="003E03F2">
            <w:pPr>
              <w:pStyle w:val="Tabletext"/>
            </w:pPr>
            <w:r w:rsidRPr="00453EBD">
              <w:t>Hebrew letter QOF</w:t>
            </w:r>
          </w:p>
        </w:tc>
        <w:tc>
          <w:tcPr>
            <w:tcW w:w="617" w:type="dxa"/>
          </w:tcPr>
          <w:p w14:paraId="5C19941D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734512F" w14:textId="77777777" w:rsidTr="009D4A57">
        <w:tc>
          <w:tcPr>
            <w:tcW w:w="1667" w:type="dxa"/>
          </w:tcPr>
          <w:p w14:paraId="1DC05FCC" w14:textId="77777777" w:rsidR="00453EBD" w:rsidRPr="00453EBD" w:rsidRDefault="00453EBD" w:rsidP="003E03F2">
            <w:pPr>
              <w:pStyle w:val="Tabletext"/>
            </w:pPr>
            <w:r w:rsidRPr="00453EBD">
              <w:t>U+05E8</w:t>
            </w:r>
          </w:p>
        </w:tc>
        <w:tc>
          <w:tcPr>
            <w:tcW w:w="809" w:type="dxa"/>
          </w:tcPr>
          <w:p w14:paraId="7827D864" w14:textId="77777777" w:rsidR="00453EBD" w:rsidRPr="00453EBD" w:rsidRDefault="00453EBD" w:rsidP="003E03F2">
            <w:pPr>
              <w:pStyle w:val="Tabletext"/>
            </w:pPr>
            <w:r w:rsidRPr="00453EBD">
              <w:t>ר</w:t>
            </w:r>
          </w:p>
        </w:tc>
        <w:tc>
          <w:tcPr>
            <w:tcW w:w="4670" w:type="dxa"/>
          </w:tcPr>
          <w:p w14:paraId="2BA578E1" w14:textId="77777777" w:rsidR="00453EBD" w:rsidRPr="00453EBD" w:rsidRDefault="00453EBD" w:rsidP="003E03F2">
            <w:pPr>
              <w:pStyle w:val="Tabletext"/>
            </w:pPr>
            <w:r w:rsidRPr="00453EBD">
              <w:t>Hebrew letter RESH</w:t>
            </w:r>
          </w:p>
        </w:tc>
        <w:tc>
          <w:tcPr>
            <w:tcW w:w="617" w:type="dxa"/>
          </w:tcPr>
          <w:p w14:paraId="061B0FA8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061D8235" w14:textId="77777777" w:rsidTr="009D4A57">
        <w:tc>
          <w:tcPr>
            <w:tcW w:w="1667" w:type="dxa"/>
          </w:tcPr>
          <w:p w14:paraId="0D1B57E9" w14:textId="77777777" w:rsidR="00453EBD" w:rsidRPr="00453EBD" w:rsidRDefault="00453EBD" w:rsidP="003E03F2">
            <w:pPr>
              <w:pStyle w:val="Tabletext"/>
            </w:pPr>
            <w:r w:rsidRPr="00453EBD">
              <w:t>U+05E9</w:t>
            </w:r>
          </w:p>
        </w:tc>
        <w:tc>
          <w:tcPr>
            <w:tcW w:w="809" w:type="dxa"/>
          </w:tcPr>
          <w:p w14:paraId="6D084555" w14:textId="77777777" w:rsidR="00453EBD" w:rsidRPr="00453EBD" w:rsidRDefault="00453EBD" w:rsidP="003E03F2">
            <w:pPr>
              <w:pStyle w:val="Tabletext"/>
            </w:pPr>
            <w:r w:rsidRPr="00453EBD">
              <w:t>ש</w:t>
            </w:r>
          </w:p>
        </w:tc>
        <w:tc>
          <w:tcPr>
            <w:tcW w:w="4670" w:type="dxa"/>
          </w:tcPr>
          <w:p w14:paraId="7158B6DA" w14:textId="77777777" w:rsidR="00453EBD" w:rsidRPr="00453EBD" w:rsidRDefault="00453EBD" w:rsidP="003E03F2">
            <w:pPr>
              <w:pStyle w:val="Tabletext"/>
            </w:pPr>
            <w:r w:rsidRPr="00453EBD">
              <w:t>Hebrew letter SHIN</w:t>
            </w:r>
          </w:p>
        </w:tc>
        <w:tc>
          <w:tcPr>
            <w:tcW w:w="617" w:type="dxa"/>
          </w:tcPr>
          <w:p w14:paraId="736BB577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A720465" w14:textId="77777777" w:rsidTr="009D4A57">
        <w:tc>
          <w:tcPr>
            <w:tcW w:w="1667" w:type="dxa"/>
          </w:tcPr>
          <w:p w14:paraId="3518D4FD" w14:textId="77777777" w:rsidR="00453EBD" w:rsidRPr="00453EBD" w:rsidRDefault="00453EBD" w:rsidP="003E03F2">
            <w:pPr>
              <w:pStyle w:val="Tabletext"/>
            </w:pPr>
            <w:r w:rsidRPr="00453EBD">
              <w:t>U+05E9 + U+05C2</w:t>
            </w:r>
          </w:p>
        </w:tc>
        <w:tc>
          <w:tcPr>
            <w:tcW w:w="809" w:type="dxa"/>
          </w:tcPr>
          <w:p w14:paraId="14AFCE6C" w14:textId="77777777" w:rsidR="00453EBD" w:rsidRPr="00453EBD" w:rsidRDefault="00453EBD" w:rsidP="003E03F2">
            <w:pPr>
              <w:pStyle w:val="Tabletext"/>
            </w:pPr>
            <w:r w:rsidRPr="00453EBD">
              <w:t>שׂ</w:t>
            </w:r>
          </w:p>
        </w:tc>
        <w:tc>
          <w:tcPr>
            <w:tcW w:w="4670" w:type="dxa"/>
          </w:tcPr>
          <w:p w14:paraId="378EB6EA" w14:textId="77777777" w:rsidR="00453EBD" w:rsidRPr="00453EBD" w:rsidRDefault="00453EBD" w:rsidP="003E03F2">
            <w:pPr>
              <w:pStyle w:val="Tabletext"/>
            </w:pPr>
            <w:r w:rsidRPr="00453EBD">
              <w:t>Hebrew letter SHIN + Hebrew point SIN DOT</w:t>
            </w:r>
          </w:p>
        </w:tc>
        <w:tc>
          <w:tcPr>
            <w:tcW w:w="617" w:type="dxa"/>
          </w:tcPr>
          <w:p w14:paraId="790BF2E4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71CE1F8D" w14:textId="77777777" w:rsidTr="009D4A57">
        <w:tc>
          <w:tcPr>
            <w:tcW w:w="1667" w:type="dxa"/>
          </w:tcPr>
          <w:p w14:paraId="631F825D" w14:textId="77777777" w:rsidR="00453EBD" w:rsidRPr="00453EBD" w:rsidRDefault="00453EBD" w:rsidP="003E03F2">
            <w:pPr>
              <w:pStyle w:val="Tabletext"/>
            </w:pPr>
            <w:r w:rsidRPr="00453EBD">
              <w:t>U+05EA</w:t>
            </w:r>
          </w:p>
        </w:tc>
        <w:tc>
          <w:tcPr>
            <w:tcW w:w="809" w:type="dxa"/>
          </w:tcPr>
          <w:p w14:paraId="4AD9044C" w14:textId="77777777" w:rsidR="00453EBD" w:rsidRPr="00453EBD" w:rsidRDefault="00453EBD" w:rsidP="003E03F2">
            <w:pPr>
              <w:pStyle w:val="Tabletext"/>
            </w:pPr>
            <w:r w:rsidRPr="00453EBD">
              <w:t>ת</w:t>
            </w:r>
          </w:p>
        </w:tc>
        <w:tc>
          <w:tcPr>
            <w:tcW w:w="4670" w:type="dxa"/>
          </w:tcPr>
          <w:p w14:paraId="0286C1A3" w14:textId="77777777" w:rsidR="00453EBD" w:rsidRPr="00453EBD" w:rsidRDefault="00453EBD" w:rsidP="003E03F2">
            <w:pPr>
              <w:pStyle w:val="Tabletext"/>
            </w:pPr>
            <w:r w:rsidRPr="00453EBD">
              <w:t>Hebrew letter TAV</w:t>
            </w:r>
          </w:p>
        </w:tc>
        <w:tc>
          <w:tcPr>
            <w:tcW w:w="617" w:type="dxa"/>
          </w:tcPr>
          <w:p w14:paraId="06BF3E85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3D96FDB8" w14:textId="77777777" w:rsidTr="009D4A57">
        <w:tc>
          <w:tcPr>
            <w:tcW w:w="1667" w:type="dxa"/>
          </w:tcPr>
          <w:p w14:paraId="0B9D4DA4" w14:textId="77777777" w:rsidR="00453EBD" w:rsidRPr="00453EBD" w:rsidRDefault="00453EBD" w:rsidP="003E03F2">
            <w:pPr>
              <w:pStyle w:val="Tabletext"/>
            </w:pPr>
            <w:r w:rsidRPr="00453EBD">
              <w:t>U+05EA + U+05BC</w:t>
            </w:r>
          </w:p>
        </w:tc>
        <w:tc>
          <w:tcPr>
            <w:tcW w:w="809" w:type="dxa"/>
          </w:tcPr>
          <w:p w14:paraId="2CB846A6" w14:textId="77777777" w:rsidR="00453EBD" w:rsidRPr="00453EBD" w:rsidRDefault="00453EBD" w:rsidP="003E03F2">
            <w:pPr>
              <w:pStyle w:val="Tabletext"/>
            </w:pPr>
            <w:r w:rsidRPr="00453EBD">
              <w:t>תּ</w:t>
            </w:r>
          </w:p>
        </w:tc>
        <w:tc>
          <w:tcPr>
            <w:tcW w:w="4670" w:type="dxa"/>
          </w:tcPr>
          <w:p w14:paraId="347B1F61" w14:textId="77777777" w:rsidR="00453EBD" w:rsidRPr="00453EBD" w:rsidRDefault="00453EBD" w:rsidP="003E03F2">
            <w:pPr>
              <w:pStyle w:val="Tabletext"/>
            </w:pPr>
            <w:r w:rsidRPr="00453EBD">
              <w:t>Hebrew letter TAV + Hebrew point DAGESH OR MAPIQ</w:t>
            </w:r>
          </w:p>
        </w:tc>
        <w:tc>
          <w:tcPr>
            <w:tcW w:w="617" w:type="dxa"/>
          </w:tcPr>
          <w:p w14:paraId="726F943E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  <w:tr w:rsidR="00810A51" w:rsidRPr="00453EBD" w14:paraId="5AC3DB70" w14:textId="77777777" w:rsidTr="009D4A57">
        <w:tc>
          <w:tcPr>
            <w:tcW w:w="1667" w:type="dxa"/>
          </w:tcPr>
          <w:p w14:paraId="64904499" w14:textId="77777777" w:rsidR="00453EBD" w:rsidRPr="00453EBD" w:rsidRDefault="00453EBD" w:rsidP="003E03F2">
            <w:pPr>
              <w:pStyle w:val="Tabletext"/>
            </w:pPr>
            <w:r w:rsidRPr="00453EBD">
              <w:t>U+05F2 + U+05B7</w:t>
            </w:r>
          </w:p>
        </w:tc>
        <w:tc>
          <w:tcPr>
            <w:tcW w:w="809" w:type="dxa"/>
          </w:tcPr>
          <w:p w14:paraId="0DA489BC" w14:textId="77777777" w:rsidR="00453EBD" w:rsidRPr="00453EBD" w:rsidRDefault="00453EBD" w:rsidP="003E03F2">
            <w:pPr>
              <w:pStyle w:val="Tabletext"/>
            </w:pPr>
            <w:r w:rsidRPr="00453EBD">
              <w:t>ײַ</w:t>
            </w:r>
          </w:p>
        </w:tc>
        <w:tc>
          <w:tcPr>
            <w:tcW w:w="4670" w:type="dxa"/>
          </w:tcPr>
          <w:p w14:paraId="7C44B734" w14:textId="77777777" w:rsidR="00453EBD" w:rsidRPr="00453EBD" w:rsidRDefault="00453EBD" w:rsidP="003E03F2">
            <w:pPr>
              <w:pStyle w:val="Tabletext"/>
            </w:pPr>
            <w:r w:rsidRPr="00453EBD">
              <w:t>Hebrew ligature Yiddish double YOD + Hebrew point PATAH</w:t>
            </w:r>
          </w:p>
        </w:tc>
        <w:tc>
          <w:tcPr>
            <w:tcW w:w="617" w:type="dxa"/>
          </w:tcPr>
          <w:p w14:paraId="733531C9" w14:textId="77777777" w:rsidR="00453EBD" w:rsidRPr="00453EBD" w:rsidRDefault="006677A6" w:rsidP="003E03F2">
            <w:pPr>
              <w:pStyle w:val="Tabletext"/>
            </w:pPr>
            <w:proofErr w:type="spellStart"/>
            <w:r>
              <w:t>Hebr</w:t>
            </w:r>
            <w:proofErr w:type="spellEnd"/>
          </w:p>
        </w:tc>
      </w:tr>
    </w:tbl>
    <w:p w14:paraId="26C6356D" w14:textId="77777777" w:rsidR="00453EBD" w:rsidRDefault="00453EBD" w:rsidP="00453EBD">
      <w:pPr>
        <w:rPr>
          <w:lang w:eastAsia="ja-JP"/>
        </w:rPr>
      </w:pPr>
    </w:p>
    <w:p w14:paraId="1CFC52FE" w14:textId="77777777" w:rsidR="0000129A" w:rsidRPr="0000129A" w:rsidRDefault="00926FEC" w:rsidP="0000129A">
      <w:pPr>
        <w:rPr>
          <w:lang w:eastAsia="ja-JP"/>
        </w:rPr>
      </w:pPr>
      <w:r>
        <w:rPr>
          <w:lang w:eastAsia="ja-JP"/>
        </w:rPr>
        <w:t xml:space="preserve"> </w:t>
      </w:r>
      <w:r w:rsidR="0000129A">
        <w:rPr>
          <w:lang w:eastAsia="ja-JP"/>
        </w:rPr>
        <w:t>“Domain name” in this document refer to the what we find before “.se”</w:t>
      </w:r>
      <w:r>
        <w:rPr>
          <w:lang w:eastAsia="ja-JP"/>
        </w:rPr>
        <w:t>, not the entire domain name including .se.</w:t>
      </w:r>
    </w:p>
    <w:p w14:paraId="17089D30" w14:textId="77777777" w:rsidR="00453EBD" w:rsidRDefault="006677A6" w:rsidP="006677A6">
      <w:pPr>
        <w:pStyle w:val="Heading2"/>
      </w:pPr>
      <w:r>
        <w:t>Restrictions</w:t>
      </w:r>
    </w:p>
    <w:p w14:paraId="4082F5C8" w14:textId="77777777" w:rsidR="006677A6" w:rsidRDefault="006677A6" w:rsidP="006677A6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Characters from Latin set and Hebrew (</w:t>
      </w:r>
      <w:proofErr w:type="spellStart"/>
      <w:r>
        <w:rPr>
          <w:lang w:eastAsia="ja-JP"/>
        </w:rPr>
        <w:t>Hebr</w:t>
      </w:r>
      <w:proofErr w:type="spellEnd"/>
      <w:r>
        <w:rPr>
          <w:lang w:eastAsia="ja-JP"/>
        </w:rPr>
        <w:t>) set must not be mixed in the same domain name.</w:t>
      </w:r>
    </w:p>
    <w:p w14:paraId="7B1BCE19" w14:textId="77777777" w:rsidR="006677A6" w:rsidRDefault="006677A6" w:rsidP="006677A6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 xml:space="preserve">Domain name must not start or end with </w:t>
      </w:r>
      <w:r w:rsidR="00242E62">
        <w:rPr>
          <w:lang w:eastAsia="ja-JP"/>
        </w:rPr>
        <w:t>Hyphen-Minus (“-“).</w:t>
      </w:r>
    </w:p>
    <w:p w14:paraId="74BE8A1E" w14:textId="77777777" w:rsidR="00242E62" w:rsidRDefault="00242E62" w:rsidP="006677A6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Domain name must not have Hyphen-Minus in both position three and four.</w:t>
      </w:r>
    </w:p>
    <w:p w14:paraId="4CC5969C" w14:textId="77777777" w:rsidR="00242E62" w:rsidRPr="006677A6" w:rsidRDefault="00242E62" w:rsidP="006677A6">
      <w:pPr>
        <w:pStyle w:val="ListParagraph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If a domain name contains a Hebrew character it must not start or end with a character from the Digit</w:t>
      </w:r>
      <w:r w:rsidR="00040461">
        <w:rPr>
          <w:lang w:eastAsia="ja-JP"/>
        </w:rPr>
        <w:t>s</w:t>
      </w:r>
      <w:r>
        <w:rPr>
          <w:lang w:eastAsia="ja-JP"/>
        </w:rPr>
        <w:t xml:space="preserve"> set.</w:t>
      </w:r>
    </w:p>
    <w:p w14:paraId="532FC64C" w14:textId="77777777" w:rsidR="00453EBD" w:rsidRDefault="009172F3" w:rsidP="009172F3">
      <w:pPr>
        <w:pStyle w:val="Heading2"/>
      </w:pPr>
      <w:r>
        <w:t>Reference</w:t>
      </w:r>
    </w:p>
    <w:p w14:paraId="6AD73377" w14:textId="77777777" w:rsidR="009172F3" w:rsidRDefault="009172F3" w:rsidP="009172F3">
      <w:pPr>
        <w:rPr>
          <w:lang w:eastAsia="ja-JP"/>
        </w:rPr>
      </w:pPr>
      <w:r>
        <w:rPr>
          <w:lang w:eastAsia="ja-JP"/>
        </w:rPr>
        <w:t xml:space="preserve">The Unicode code charts with Unicode codes and characters are found at </w:t>
      </w:r>
      <w:hyperlink r:id="rId8" w:history="1">
        <w:r w:rsidRPr="00D40AE9">
          <w:rPr>
            <w:rStyle w:val="Hyperlink"/>
            <w:lang w:eastAsia="ja-JP"/>
          </w:rPr>
          <w:t>https://www.unicode.org/charts/</w:t>
        </w:r>
      </w:hyperlink>
    </w:p>
    <w:p w14:paraId="5514D38B" w14:textId="56D17805" w:rsidR="009D4A57" w:rsidRPr="009172F3" w:rsidRDefault="00667FEF" w:rsidP="009D4A57">
      <w:pPr>
        <w:pStyle w:val="Updated-text"/>
      </w:pPr>
      <w:r>
        <w:t xml:space="preserve">Revision </w:t>
      </w:r>
      <w:r w:rsidR="0092472F">
        <w:t>C</w:t>
      </w:r>
      <w:r>
        <w:t xml:space="preserve">, </w:t>
      </w:r>
      <w:r w:rsidR="009D4A57">
        <w:t>20</w:t>
      </w:r>
      <w:r w:rsidR="009F3E96">
        <w:t>20</w:t>
      </w:r>
      <w:r w:rsidR="009D4A57">
        <w:t>-</w:t>
      </w:r>
      <w:r w:rsidR="0092472F">
        <w:t>10</w:t>
      </w:r>
      <w:r w:rsidR="009D4A57">
        <w:t>-</w:t>
      </w:r>
      <w:r w:rsidR="0092472F">
        <w:t>0</w:t>
      </w:r>
      <w:r w:rsidR="009D16D7">
        <w:t>2</w:t>
      </w:r>
      <w:r w:rsidR="0092472F">
        <w:t xml:space="preserve">. </w:t>
      </w:r>
      <w:r w:rsidR="00361402">
        <w:br/>
      </w:r>
      <w:r w:rsidR="0092472F">
        <w:t xml:space="preserve">Latest version of this document can always be found at </w:t>
      </w:r>
      <w:hyperlink r:id="rId9" w:history="1">
        <w:r w:rsidR="00361402" w:rsidRPr="00361402">
          <w:rPr>
            <w:rStyle w:val="Hyperlink"/>
          </w:rPr>
          <w:t>https://</w:t>
        </w:r>
        <w:r w:rsidR="00361402" w:rsidRPr="00361402">
          <w:rPr>
            <w:rStyle w:val="Hyperlink"/>
          </w:rPr>
          <w:t>dotse</w:t>
        </w:r>
        <w:r w:rsidR="00361402" w:rsidRPr="00361402">
          <w:rPr>
            <w:rStyle w:val="Hyperlink"/>
          </w:rPr>
          <w:t>.github.io/IDN-tables/</w:t>
        </w:r>
        <w:r w:rsidR="0092472F" w:rsidRPr="00361402">
          <w:rPr>
            <w:rStyle w:val="Hyperlink"/>
          </w:rPr>
          <w:t>IDN_table_se.pdf</w:t>
        </w:r>
      </w:hyperlink>
    </w:p>
    <w:sectPr w:rsidR="009D4A57" w:rsidRPr="009172F3" w:rsidSect="00D043D6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41" w:right="1661" w:bottom="2041" w:left="2472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2C484" w14:textId="77777777" w:rsidR="002206E8" w:rsidRDefault="002206E8" w:rsidP="00226AE8">
      <w:r>
        <w:separator/>
      </w:r>
    </w:p>
  </w:endnote>
  <w:endnote w:type="continuationSeparator" w:id="0">
    <w:p w14:paraId="7219F79E" w14:textId="77777777" w:rsidR="002206E8" w:rsidRDefault="002206E8" w:rsidP="0022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3FD78" w14:textId="77777777" w:rsidR="007B1ABB" w:rsidRDefault="007B1ABB" w:rsidP="00D630E0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9FC8FF" w14:textId="77777777" w:rsidR="007B1ABB" w:rsidRDefault="007B1ABB" w:rsidP="00D630E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2579B" w14:textId="77777777" w:rsidR="007B1ABB" w:rsidRPr="00E177CC" w:rsidRDefault="007B1ABB" w:rsidP="00E177CC">
    <w:pPr>
      <w:framePr w:wrap="around" w:vAnchor="text" w:hAnchor="page" w:x="10933" w:y="298"/>
      <w:rPr>
        <w:rStyle w:val="PageNumber"/>
        <w:sz w:val="14"/>
        <w:szCs w:val="14"/>
      </w:rPr>
    </w:pPr>
    <w:r w:rsidRPr="00E177CC">
      <w:rPr>
        <w:rStyle w:val="PageNumber"/>
        <w:sz w:val="14"/>
        <w:szCs w:val="14"/>
      </w:rPr>
      <w:fldChar w:fldCharType="begin"/>
    </w:r>
    <w:r w:rsidRPr="00E177CC">
      <w:rPr>
        <w:rStyle w:val="PageNumber"/>
        <w:sz w:val="14"/>
        <w:szCs w:val="14"/>
      </w:rPr>
      <w:instrText xml:space="preserve">PAGE  </w:instrText>
    </w:r>
    <w:r w:rsidRPr="00E177CC">
      <w:rPr>
        <w:rStyle w:val="PageNumber"/>
        <w:sz w:val="14"/>
        <w:szCs w:val="14"/>
      </w:rPr>
      <w:fldChar w:fldCharType="separate"/>
    </w:r>
    <w:r>
      <w:rPr>
        <w:rStyle w:val="PageNumber"/>
        <w:noProof/>
        <w:sz w:val="14"/>
        <w:szCs w:val="14"/>
      </w:rPr>
      <w:t>2</w:t>
    </w:r>
    <w:r w:rsidRPr="00E177CC">
      <w:rPr>
        <w:rStyle w:val="PageNumber"/>
        <w:sz w:val="14"/>
        <w:szCs w:val="14"/>
      </w:rPr>
      <w:fldChar w:fldCharType="end"/>
    </w:r>
  </w:p>
  <w:p w14:paraId="1C97D85C" w14:textId="77777777" w:rsidR="007B1ABB" w:rsidRPr="00CD6552" w:rsidRDefault="00424997" w:rsidP="00D630E0">
    <w:pPr>
      <w:ind w:right="36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9308962" wp14:editId="06135D0E">
              <wp:simplePos x="0" y="0"/>
              <wp:positionH relativeFrom="column">
                <wp:posOffset>-1142365</wp:posOffset>
              </wp:positionH>
              <wp:positionV relativeFrom="paragraph">
                <wp:posOffset>-41275</wp:posOffset>
              </wp:positionV>
              <wp:extent cx="4756150" cy="4826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898660" w14:textId="77777777" w:rsidR="007B1ABB" w:rsidRPr="008A4BB4" w:rsidRDefault="007B1ABB" w:rsidP="00737341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A4BB4">
                            <w:rPr>
                              <w:sz w:val="14"/>
                              <w:szCs w:val="14"/>
                            </w:rPr>
                            <w:t xml:space="preserve">The Internet Foundation in Sweden. Box </w:t>
                          </w:r>
                          <w:r>
                            <w:rPr>
                              <w:sz w:val="14"/>
                              <w:szCs w:val="14"/>
                            </w:rPr>
                            <w:t>92073, SE-120 07</w:t>
                          </w:r>
                          <w:r w:rsidRPr="008A4BB4">
                            <w:rPr>
                              <w:sz w:val="14"/>
                              <w:szCs w:val="14"/>
                            </w:rPr>
                            <w:t xml:space="preserve"> Stockholm, Sweden. Phone +46 8 452 35 00. iis.se</w:t>
                          </w:r>
                        </w:p>
                        <w:p w14:paraId="00F4EDC7" w14:textId="77777777" w:rsidR="007B1ABB" w:rsidRDefault="007B1ABB" w:rsidP="00737341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0896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89.95pt;margin-top:-3.25pt;width:374.5pt;height:3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" filled="f" stroked="f">
              <v:textbox inset=",7.2pt,,7.2pt">
                <w:txbxContent>
                  <w:p w14:paraId="52898660" w14:textId="77777777" w:rsidR="007B1ABB" w:rsidRPr="008A4BB4" w:rsidRDefault="007B1ABB" w:rsidP="00737341">
                    <w:pPr>
                      <w:rPr>
                        <w:sz w:val="14"/>
                        <w:szCs w:val="14"/>
                      </w:rPr>
                    </w:pPr>
                    <w:r w:rsidRPr="008A4BB4">
                      <w:rPr>
                        <w:sz w:val="14"/>
                        <w:szCs w:val="14"/>
                      </w:rPr>
                      <w:t xml:space="preserve">The Internet Foundation in Sweden. Box </w:t>
                    </w:r>
                    <w:r>
                      <w:rPr>
                        <w:sz w:val="14"/>
                        <w:szCs w:val="14"/>
                      </w:rPr>
                      <w:t>92073, SE-120 07</w:t>
                    </w:r>
                    <w:r w:rsidRPr="008A4BB4">
                      <w:rPr>
                        <w:sz w:val="14"/>
                        <w:szCs w:val="14"/>
                      </w:rPr>
                      <w:t xml:space="preserve"> Stockholm, Sweden. Phone +46 8 452 35 00. iis.se</w:t>
                    </w:r>
                  </w:p>
                  <w:p w14:paraId="00F4EDC7" w14:textId="77777777" w:rsidR="007B1ABB" w:rsidRDefault="007B1ABB" w:rsidP="00737341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D9BDF" w14:textId="77777777" w:rsidR="007B1ABB" w:rsidRPr="00893812" w:rsidRDefault="00424997" w:rsidP="00FE7F83">
    <w:pPr>
      <w:rPr>
        <w:rFonts w:ascii="Calibri" w:hAnsi="Calibri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01A235A" wp14:editId="05CADCE9">
              <wp:simplePos x="0" y="0"/>
              <wp:positionH relativeFrom="column">
                <wp:posOffset>-1127125</wp:posOffset>
              </wp:positionH>
              <wp:positionV relativeFrom="paragraph">
                <wp:posOffset>5715</wp:posOffset>
              </wp:positionV>
              <wp:extent cx="5699760" cy="48260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976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DF52B" w14:textId="77777777" w:rsidR="007B1ABB" w:rsidRPr="008A4BB4" w:rsidRDefault="007B1ABB" w:rsidP="00737341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8A4BB4">
                            <w:rPr>
                              <w:sz w:val="14"/>
                              <w:szCs w:val="14"/>
                            </w:rPr>
                            <w:t>The</w:t>
                          </w:r>
                          <w:r w:rsidR="00424997">
                            <w:rPr>
                              <w:sz w:val="14"/>
                              <w:szCs w:val="14"/>
                            </w:rPr>
                            <w:t xml:space="preserve"> Internet Foundation in Sweden  </w:t>
                          </w:r>
                          <w:r w:rsidR="00424997">
                            <w:rPr>
                              <w:rStyle w:val="unicode"/>
                            </w:rPr>
                            <w:t xml:space="preserve">|  </w:t>
                          </w:r>
                          <w:r w:rsidRPr="008A4BB4">
                            <w:rPr>
                              <w:sz w:val="14"/>
                              <w:szCs w:val="14"/>
                            </w:rPr>
                            <w:t xml:space="preserve">Box </w:t>
                          </w:r>
                          <w:r>
                            <w:rPr>
                              <w:sz w:val="14"/>
                              <w:szCs w:val="14"/>
                            </w:rPr>
                            <w:t>92073</w:t>
                          </w:r>
                          <w:r w:rsidRPr="008A4BB4"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SE-120 07</w:t>
                          </w:r>
                          <w:r w:rsidR="00424997">
                            <w:rPr>
                              <w:sz w:val="14"/>
                              <w:szCs w:val="14"/>
                            </w:rPr>
                            <w:t xml:space="preserve"> Stockholm, Sweden  </w:t>
                          </w:r>
                          <w:r w:rsidR="00424997">
                            <w:rPr>
                              <w:rStyle w:val="unicode"/>
                            </w:rPr>
                            <w:t xml:space="preserve">|  </w:t>
                          </w:r>
                          <w:r w:rsidR="00424997">
                            <w:rPr>
                              <w:sz w:val="14"/>
                              <w:szCs w:val="14"/>
                            </w:rPr>
                            <w:t xml:space="preserve">Phone +46 8 452 35 00  </w:t>
                          </w:r>
                          <w:r w:rsidR="00424997">
                            <w:rPr>
                              <w:rStyle w:val="unicode"/>
                            </w:rPr>
                            <w:t xml:space="preserve">|  </w:t>
                          </w:r>
                          <w:r w:rsidR="00BC0DA3">
                            <w:rPr>
                              <w:sz w:val="14"/>
                              <w:szCs w:val="14"/>
                            </w:rPr>
                            <w:t>internetstiftelsen.se</w:t>
                          </w:r>
                        </w:p>
                        <w:p w14:paraId="3A032C3E" w14:textId="77777777" w:rsidR="007B1ABB" w:rsidRDefault="007B1ABB" w:rsidP="00737341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1A235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8.75pt;margin-top:.45pt;width:448.8pt;height:3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" filled="f" stroked="f">
              <v:textbox inset=",7.2pt,,7.2pt">
                <w:txbxContent>
                  <w:p w14:paraId="2D8DF52B" w14:textId="77777777" w:rsidR="007B1ABB" w:rsidRPr="008A4BB4" w:rsidRDefault="007B1ABB" w:rsidP="00737341">
                    <w:pPr>
                      <w:rPr>
                        <w:sz w:val="14"/>
                        <w:szCs w:val="14"/>
                      </w:rPr>
                    </w:pPr>
                    <w:r w:rsidRPr="008A4BB4">
                      <w:rPr>
                        <w:sz w:val="14"/>
                        <w:szCs w:val="14"/>
                      </w:rPr>
                      <w:t>The</w:t>
                    </w:r>
                    <w:r w:rsidR="00424997">
                      <w:rPr>
                        <w:sz w:val="14"/>
                        <w:szCs w:val="14"/>
                      </w:rPr>
                      <w:t xml:space="preserve"> Internet Foundation in Sweden  </w:t>
                    </w:r>
                    <w:r w:rsidR="00424997">
                      <w:rPr>
                        <w:rStyle w:val="unicode"/>
                      </w:rPr>
                      <w:t xml:space="preserve">|  </w:t>
                    </w:r>
                    <w:r w:rsidRPr="008A4BB4">
                      <w:rPr>
                        <w:sz w:val="14"/>
                        <w:szCs w:val="14"/>
                      </w:rPr>
                      <w:t xml:space="preserve">Box </w:t>
                    </w:r>
                    <w:r>
                      <w:rPr>
                        <w:sz w:val="14"/>
                        <w:szCs w:val="14"/>
                      </w:rPr>
                      <w:t>92073</w:t>
                    </w:r>
                    <w:r w:rsidRPr="008A4BB4">
                      <w:rPr>
                        <w:sz w:val="14"/>
                        <w:szCs w:val="14"/>
                      </w:rPr>
                      <w:t xml:space="preserve">, </w:t>
                    </w:r>
                    <w:r>
                      <w:rPr>
                        <w:sz w:val="14"/>
                        <w:szCs w:val="14"/>
                      </w:rPr>
                      <w:t>SE-120 07</w:t>
                    </w:r>
                    <w:r w:rsidR="00424997">
                      <w:rPr>
                        <w:sz w:val="14"/>
                        <w:szCs w:val="14"/>
                      </w:rPr>
                      <w:t xml:space="preserve"> Stockholm, Sweden  </w:t>
                    </w:r>
                    <w:r w:rsidR="00424997">
                      <w:rPr>
                        <w:rStyle w:val="unicode"/>
                      </w:rPr>
                      <w:t xml:space="preserve">|  </w:t>
                    </w:r>
                    <w:r w:rsidR="00424997">
                      <w:rPr>
                        <w:sz w:val="14"/>
                        <w:szCs w:val="14"/>
                      </w:rPr>
                      <w:t xml:space="preserve">Phone +46 8 452 35 00  </w:t>
                    </w:r>
                    <w:r w:rsidR="00424997">
                      <w:rPr>
                        <w:rStyle w:val="unicode"/>
                      </w:rPr>
                      <w:t xml:space="preserve">|  </w:t>
                    </w:r>
                    <w:r w:rsidR="00BC0DA3">
                      <w:rPr>
                        <w:sz w:val="14"/>
                        <w:szCs w:val="14"/>
                      </w:rPr>
                      <w:t>internetstiftelsen.se</w:t>
                    </w:r>
                  </w:p>
                  <w:p w14:paraId="3A032C3E" w14:textId="77777777" w:rsidR="007B1ABB" w:rsidRDefault="007B1ABB" w:rsidP="0073734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4526A" w14:textId="77777777" w:rsidR="002206E8" w:rsidRDefault="002206E8" w:rsidP="00226AE8">
      <w:r>
        <w:separator/>
      </w:r>
    </w:p>
  </w:footnote>
  <w:footnote w:type="continuationSeparator" w:id="0">
    <w:p w14:paraId="4BABE9A9" w14:textId="77777777" w:rsidR="002206E8" w:rsidRDefault="002206E8" w:rsidP="00226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07F73" w14:textId="77777777" w:rsidR="007B1ABB" w:rsidRDefault="00424997" w:rsidP="009D0445">
    <w:r>
      <w:rPr>
        <w:noProof/>
        <w:lang w:eastAsia="en-US"/>
      </w:rPr>
      <w:drawing>
        <wp:anchor distT="0" distB="0" distL="114300" distR="114300" simplePos="0" relativeHeight="251656704" behindDoc="0" locked="0" layoutInCell="1" allowOverlap="1" wp14:anchorId="2FE59D81" wp14:editId="16D83947">
          <wp:simplePos x="0" y="0"/>
          <wp:positionH relativeFrom="column">
            <wp:posOffset>-1028065</wp:posOffset>
          </wp:positionH>
          <wp:positionV relativeFrom="paragraph">
            <wp:posOffset>-43815</wp:posOffset>
          </wp:positionV>
          <wp:extent cx="1219342" cy="360000"/>
          <wp:effectExtent l="0" t="0" r="0" b="0"/>
          <wp:wrapThrough wrapText="bothSides">
            <wp:wrapPolygon edited="0">
              <wp:start x="0" y="0"/>
              <wp:lineTo x="0" y="19845"/>
              <wp:lineTo x="21150" y="19845"/>
              <wp:lineTo x="21150" y="0"/>
              <wp:lineTo x="0" y="0"/>
            </wp:wrapPolygon>
          </wp:wrapThrough>
          <wp:docPr id="2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4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72AE8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96CC1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416D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FE30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A74DF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B520C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594D4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568F9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AD2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EC47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D89E7E"/>
    <w:lvl w:ilvl="0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</w:abstractNum>
  <w:abstractNum w:abstractNumId="11" w15:restartNumberingAfterBreak="0">
    <w:nsid w:val="06157335"/>
    <w:multiLevelType w:val="multilevel"/>
    <w:tmpl w:val="23D85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22A17AB"/>
    <w:multiLevelType w:val="multilevel"/>
    <w:tmpl w:val="D52A40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F4C53A0"/>
    <w:multiLevelType w:val="multilevel"/>
    <w:tmpl w:val="C31A41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4D66D9"/>
    <w:multiLevelType w:val="hybridMultilevel"/>
    <w:tmpl w:val="E2AA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3537"/>
    <w:multiLevelType w:val="multilevel"/>
    <w:tmpl w:val="CD5CEF4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13"/>
  </w:num>
  <w:num w:numId="13">
    <w:abstractNumId w:val="15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32"/>
    <w:rsid w:val="00000028"/>
    <w:rsid w:val="0000129A"/>
    <w:rsid w:val="00003A86"/>
    <w:rsid w:val="0001118E"/>
    <w:rsid w:val="00015A4C"/>
    <w:rsid w:val="00026FF2"/>
    <w:rsid w:val="000271B8"/>
    <w:rsid w:val="00027927"/>
    <w:rsid w:val="00040461"/>
    <w:rsid w:val="00042C06"/>
    <w:rsid w:val="0004497F"/>
    <w:rsid w:val="00050C45"/>
    <w:rsid w:val="00056DDE"/>
    <w:rsid w:val="00063757"/>
    <w:rsid w:val="000675EE"/>
    <w:rsid w:val="00071271"/>
    <w:rsid w:val="00072691"/>
    <w:rsid w:val="00073B18"/>
    <w:rsid w:val="00077FE5"/>
    <w:rsid w:val="0008706E"/>
    <w:rsid w:val="00090529"/>
    <w:rsid w:val="00090790"/>
    <w:rsid w:val="000A3D60"/>
    <w:rsid w:val="000B0CF1"/>
    <w:rsid w:val="000D131E"/>
    <w:rsid w:val="000D3CBE"/>
    <w:rsid w:val="000F58F8"/>
    <w:rsid w:val="00110372"/>
    <w:rsid w:val="00120592"/>
    <w:rsid w:val="00125178"/>
    <w:rsid w:val="001432FD"/>
    <w:rsid w:val="00151D2D"/>
    <w:rsid w:val="00152025"/>
    <w:rsid w:val="0015300F"/>
    <w:rsid w:val="0015784C"/>
    <w:rsid w:val="00173F05"/>
    <w:rsid w:val="0017474E"/>
    <w:rsid w:val="001850A9"/>
    <w:rsid w:val="001958C4"/>
    <w:rsid w:val="001A5932"/>
    <w:rsid w:val="001B0CFB"/>
    <w:rsid w:val="001C4DCD"/>
    <w:rsid w:val="001D4836"/>
    <w:rsid w:val="001E552E"/>
    <w:rsid w:val="0020025B"/>
    <w:rsid w:val="002114B0"/>
    <w:rsid w:val="002114B7"/>
    <w:rsid w:val="0022035B"/>
    <w:rsid w:val="002206E8"/>
    <w:rsid w:val="002212A0"/>
    <w:rsid w:val="002232B5"/>
    <w:rsid w:val="00226AE8"/>
    <w:rsid w:val="002404E9"/>
    <w:rsid w:val="00242E62"/>
    <w:rsid w:val="002806A1"/>
    <w:rsid w:val="00284AA8"/>
    <w:rsid w:val="00297CBD"/>
    <w:rsid w:val="002A2F89"/>
    <w:rsid w:val="002A3DD4"/>
    <w:rsid w:val="002A49E3"/>
    <w:rsid w:val="002C56D6"/>
    <w:rsid w:val="002D222C"/>
    <w:rsid w:val="002E0F84"/>
    <w:rsid w:val="002E3036"/>
    <w:rsid w:val="002F11EF"/>
    <w:rsid w:val="002F152C"/>
    <w:rsid w:val="0030208D"/>
    <w:rsid w:val="003033C6"/>
    <w:rsid w:val="00317E17"/>
    <w:rsid w:val="00320F0B"/>
    <w:rsid w:val="003318C8"/>
    <w:rsid w:val="00334686"/>
    <w:rsid w:val="003354C2"/>
    <w:rsid w:val="00344CF2"/>
    <w:rsid w:val="0035499D"/>
    <w:rsid w:val="00361402"/>
    <w:rsid w:val="00376E3A"/>
    <w:rsid w:val="003816FB"/>
    <w:rsid w:val="003855C3"/>
    <w:rsid w:val="00392231"/>
    <w:rsid w:val="00392A1F"/>
    <w:rsid w:val="00395C80"/>
    <w:rsid w:val="003A2A91"/>
    <w:rsid w:val="003B219B"/>
    <w:rsid w:val="003B73B2"/>
    <w:rsid w:val="003C535F"/>
    <w:rsid w:val="003E03F2"/>
    <w:rsid w:val="003E710E"/>
    <w:rsid w:val="003F659F"/>
    <w:rsid w:val="0040717F"/>
    <w:rsid w:val="004164A5"/>
    <w:rsid w:val="00424997"/>
    <w:rsid w:val="00434623"/>
    <w:rsid w:val="004361BE"/>
    <w:rsid w:val="004409C5"/>
    <w:rsid w:val="00453EBD"/>
    <w:rsid w:val="0046054A"/>
    <w:rsid w:val="004704ED"/>
    <w:rsid w:val="00471095"/>
    <w:rsid w:val="00492BDB"/>
    <w:rsid w:val="00495A9F"/>
    <w:rsid w:val="004B434D"/>
    <w:rsid w:val="004C1A19"/>
    <w:rsid w:val="004C53C7"/>
    <w:rsid w:val="004D78EF"/>
    <w:rsid w:val="004E6878"/>
    <w:rsid w:val="004F0EC5"/>
    <w:rsid w:val="005007F6"/>
    <w:rsid w:val="005400C6"/>
    <w:rsid w:val="00553131"/>
    <w:rsid w:val="0056617F"/>
    <w:rsid w:val="005670C4"/>
    <w:rsid w:val="00584170"/>
    <w:rsid w:val="005A0029"/>
    <w:rsid w:val="005A129B"/>
    <w:rsid w:val="005A2FE4"/>
    <w:rsid w:val="005B48D0"/>
    <w:rsid w:val="005F399B"/>
    <w:rsid w:val="005F50AF"/>
    <w:rsid w:val="006135D9"/>
    <w:rsid w:val="00613D6A"/>
    <w:rsid w:val="00615391"/>
    <w:rsid w:val="006239C3"/>
    <w:rsid w:val="00624C3B"/>
    <w:rsid w:val="00636E46"/>
    <w:rsid w:val="00654DD7"/>
    <w:rsid w:val="00665B90"/>
    <w:rsid w:val="006677A6"/>
    <w:rsid w:val="00667FEF"/>
    <w:rsid w:val="00676726"/>
    <w:rsid w:val="006805F0"/>
    <w:rsid w:val="00695E41"/>
    <w:rsid w:val="006A1F32"/>
    <w:rsid w:val="006B2C89"/>
    <w:rsid w:val="006C46DA"/>
    <w:rsid w:val="006C51DD"/>
    <w:rsid w:val="006F3A70"/>
    <w:rsid w:val="006F7061"/>
    <w:rsid w:val="00700972"/>
    <w:rsid w:val="00705107"/>
    <w:rsid w:val="007078E4"/>
    <w:rsid w:val="0071183E"/>
    <w:rsid w:val="007272B0"/>
    <w:rsid w:val="007303D5"/>
    <w:rsid w:val="0073418A"/>
    <w:rsid w:val="00737341"/>
    <w:rsid w:val="00741FC4"/>
    <w:rsid w:val="00747D6B"/>
    <w:rsid w:val="00755985"/>
    <w:rsid w:val="007632E5"/>
    <w:rsid w:val="00763C5A"/>
    <w:rsid w:val="0079601B"/>
    <w:rsid w:val="007A02D9"/>
    <w:rsid w:val="007B1ABB"/>
    <w:rsid w:val="007B67AC"/>
    <w:rsid w:val="007C548F"/>
    <w:rsid w:val="007C7556"/>
    <w:rsid w:val="007D5CE5"/>
    <w:rsid w:val="007F08AD"/>
    <w:rsid w:val="007F1BE2"/>
    <w:rsid w:val="007F223A"/>
    <w:rsid w:val="007F2E32"/>
    <w:rsid w:val="00805E67"/>
    <w:rsid w:val="00810A51"/>
    <w:rsid w:val="00830A2D"/>
    <w:rsid w:val="00867EAF"/>
    <w:rsid w:val="00884C07"/>
    <w:rsid w:val="0088757D"/>
    <w:rsid w:val="00887F3F"/>
    <w:rsid w:val="00893812"/>
    <w:rsid w:val="008C47B9"/>
    <w:rsid w:val="008C4F23"/>
    <w:rsid w:val="008E22AC"/>
    <w:rsid w:val="009172F3"/>
    <w:rsid w:val="0092472F"/>
    <w:rsid w:val="00926FEC"/>
    <w:rsid w:val="0092728C"/>
    <w:rsid w:val="00931D71"/>
    <w:rsid w:val="009509A9"/>
    <w:rsid w:val="0097184C"/>
    <w:rsid w:val="00994BEC"/>
    <w:rsid w:val="0099580B"/>
    <w:rsid w:val="009C1927"/>
    <w:rsid w:val="009C4071"/>
    <w:rsid w:val="009C46AF"/>
    <w:rsid w:val="009D0445"/>
    <w:rsid w:val="009D16D7"/>
    <w:rsid w:val="009D4A57"/>
    <w:rsid w:val="009E0B6E"/>
    <w:rsid w:val="009E1426"/>
    <w:rsid w:val="009F3E96"/>
    <w:rsid w:val="00A0025C"/>
    <w:rsid w:val="00A0209B"/>
    <w:rsid w:val="00A2339D"/>
    <w:rsid w:val="00A33F63"/>
    <w:rsid w:val="00A36BA4"/>
    <w:rsid w:val="00A40147"/>
    <w:rsid w:val="00A41AD4"/>
    <w:rsid w:val="00A432CA"/>
    <w:rsid w:val="00A44674"/>
    <w:rsid w:val="00A54B44"/>
    <w:rsid w:val="00A5520B"/>
    <w:rsid w:val="00A556A9"/>
    <w:rsid w:val="00A613AF"/>
    <w:rsid w:val="00A62EF2"/>
    <w:rsid w:val="00A634E9"/>
    <w:rsid w:val="00A74932"/>
    <w:rsid w:val="00A7688D"/>
    <w:rsid w:val="00A979BD"/>
    <w:rsid w:val="00AA621D"/>
    <w:rsid w:val="00AB06B3"/>
    <w:rsid w:val="00AB64AD"/>
    <w:rsid w:val="00AC4418"/>
    <w:rsid w:val="00AD1D5E"/>
    <w:rsid w:val="00AE2CBF"/>
    <w:rsid w:val="00AF01AA"/>
    <w:rsid w:val="00AF2B7D"/>
    <w:rsid w:val="00AF61E0"/>
    <w:rsid w:val="00B04F6A"/>
    <w:rsid w:val="00B4660C"/>
    <w:rsid w:val="00B54767"/>
    <w:rsid w:val="00B62B67"/>
    <w:rsid w:val="00B701E0"/>
    <w:rsid w:val="00B74219"/>
    <w:rsid w:val="00B91DE4"/>
    <w:rsid w:val="00B9464F"/>
    <w:rsid w:val="00B961C0"/>
    <w:rsid w:val="00BA4500"/>
    <w:rsid w:val="00BA6FFB"/>
    <w:rsid w:val="00BB4516"/>
    <w:rsid w:val="00BC0700"/>
    <w:rsid w:val="00BC0DA3"/>
    <w:rsid w:val="00BC3AC8"/>
    <w:rsid w:val="00BD4068"/>
    <w:rsid w:val="00BE0FDA"/>
    <w:rsid w:val="00BE24AF"/>
    <w:rsid w:val="00C07258"/>
    <w:rsid w:val="00C11DAC"/>
    <w:rsid w:val="00C14916"/>
    <w:rsid w:val="00C227D9"/>
    <w:rsid w:val="00C339AA"/>
    <w:rsid w:val="00C36CC5"/>
    <w:rsid w:val="00C556EE"/>
    <w:rsid w:val="00C63199"/>
    <w:rsid w:val="00C65E33"/>
    <w:rsid w:val="00C77234"/>
    <w:rsid w:val="00C7763D"/>
    <w:rsid w:val="00C87469"/>
    <w:rsid w:val="00CB137B"/>
    <w:rsid w:val="00CB6ACF"/>
    <w:rsid w:val="00CB714A"/>
    <w:rsid w:val="00CC2C78"/>
    <w:rsid w:val="00CC46B9"/>
    <w:rsid w:val="00CD6552"/>
    <w:rsid w:val="00CE55DE"/>
    <w:rsid w:val="00CF40A3"/>
    <w:rsid w:val="00D043D6"/>
    <w:rsid w:val="00D14A9A"/>
    <w:rsid w:val="00D279AE"/>
    <w:rsid w:val="00D57933"/>
    <w:rsid w:val="00D579F5"/>
    <w:rsid w:val="00D60AA8"/>
    <w:rsid w:val="00D62628"/>
    <w:rsid w:val="00D630E0"/>
    <w:rsid w:val="00D63565"/>
    <w:rsid w:val="00D64F01"/>
    <w:rsid w:val="00D821D2"/>
    <w:rsid w:val="00D83D0A"/>
    <w:rsid w:val="00D86001"/>
    <w:rsid w:val="00D96C02"/>
    <w:rsid w:val="00DC01E3"/>
    <w:rsid w:val="00DC4633"/>
    <w:rsid w:val="00DE3264"/>
    <w:rsid w:val="00DF18C7"/>
    <w:rsid w:val="00E010EC"/>
    <w:rsid w:val="00E16CB1"/>
    <w:rsid w:val="00E177CC"/>
    <w:rsid w:val="00E30843"/>
    <w:rsid w:val="00E4091E"/>
    <w:rsid w:val="00E41A23"/>
    <w:rsid w:val="00E45CD1"/>
    <w:rsid w:val="00E47F24"/>
    <w:rsid w:val="00E500E9"/>
    <w:rsid w:val="00E66424"/>
    <w:rsid w:val="00E7512B"/>
    <w:rsid w:val="00E816CA"/>
    <w:rsid w:val="00E827E7"/>
    <w:rsid w:val="00E842FB"/>
    <w:rsid w:val="00E90F0A"/>
    <w:rsid w:val="00E94F6A"/>
    <w:rsid w:val="00E95DFE"/>
    <w:rsid w:val="00EA5C32"/>
    <w:rsid w:val="00EB5B6A"/>
    <w:rsid w:val="00EC32F5"/>
    <w:rsid w:val="00EC751A"/>
    <w:rsid w:val="00ED2773"/>
    <w:rsid w:val="00EE16B3"/>
    <w:rsid w:val="00EE43B2"/>
    <w:rsid w:val="00EF480C"/>
    <w:rsid w:val="00F244C0"/>
    <w:rsid w:val="00F57F55"/>
    <w:rsid w:val="00F742EB"/>
    <w:rsid w:val="00F816D8"/>
    <w:rsid w:val="00F87A38"/>
    <w:rsid w:val="00FA123E"/>
    <w:rsid w:val="00FA7CEC"/>
    <w:rsid w:val="00FC4319"/>
    <w:rsid w:val="00FC5996"/>
    <w:rsid w:val="00FD007F"/>
    <w:rsid w:val="00FD0ACE"/>
    <w:rsid w:val="00FD4734"/>
    <w:rsid w:val="00FD588C"/>
    <w:rsid w:val="00FE7F83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85F7485"/>
  <w15:docId w15:val="{C56BB5D1-9258-864B-8815-7284A882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78"/>
    <w:pPr>
      <w:spacing w:after="140" w:line="312" w:lineRule="auto"/>
    </w:pPr>
    <w:rPr>
      <w:rFonts w:ascii="Arial" w:eastAsia="Times New Roman" w:hAnsi="Arial"/>
      <w:szCs w:val="18"/>
      <w:lang w:eastAsia="sv-S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F399B"/>
    <w:pPr>
      <w:spacing w:after="240" w:line="440" w:lineRule="exact"/>
      <w:outlineLvl w:val="0"/>
    </w:pPr>
    <w:rPr>
      <w:rFonts w:eastAsia="MS Mincho" w:cs="Arial"/>
      <w:bCs/>
      <w:sz w:val="36"/>
      <w:szCs w:val="44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9D4A57"/>
    <w:pPr>
      <w:keepNext/>
      <w:spacing w:after="120" w:line="240" w:lineRule="auto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5F399B"/>
    <w:pPr>
      <w:keepNext/>
      <w:keepLines/>
      <w:spacing w:after="120"/>
      <w:outlineLvl w:val="2"/>
    </w:pPr>
    <w:rPr>
      <w:rFonts w:eastAsia="MS Mincho"/>
      <w:b/>
      <w:bCs/>
      <w:sz w:val="22"/>
    </w:rPr>
  </w:style>
  <w:style w:type="paragraph" w:styleId="Heading4">
    <w:name w:val="heading 4"/>
    <w:basedOn w:val="Heading3"/>
    <w:next w:val="Normal"/>
    <w:link w:val="Heading4Char"/>
    <w:uiPriority w:val="4"/>
    <w:semiHidden/>
    <w:rsid w:val="00E827E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827E7"/>
    <w:pPr>
      <w:keepNext/>
      <w:keepLines/>
      <w:spacing w:before="200"/>
      <w:outlineLvl w:val="4"/>
    </w:pPr>
    <w:rPr>
      <w:rFonts w:eastAsia="MS Mincho"/>
      <w:b/>
      <w:i/>
      <w:color w:val="004D6D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827E7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827E7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827E7"/>
    <w:pPr>
      <w:keepNext/>
      <w:keepLines/>
      <w:spacing w:before="200" w:after="0"/>
      <w:outlineLvl w:val="7"/>
    </w:pPr>
    <w:rPr>
      <w:rFonts w:ascii="Calibri" w:eastAsia="MS Gothic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E827E7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F399B"/>
    <w:rPr>
      <w:rFonts w:ascii="Arial" w:hAnsi="Arial" w:cs="Arial"/>
      <w:bCs/>
      <w:sz w:val="36"/>
      <w:szCs w:val="44"/>
      <w:lang w:val="en-US" w:eastAsia="ja-JP"/>
    </w:rPr>
  </w:style>
  <w:style w:type="character" w:customStyle="1" w:styleId="Heading2Char">
    <w:name w:val="Heading 2 Char"/>
    <w:link w:val="Heading2"/>
    <w:uiPriority w:val="2"/>
    <w:rsid w:val="009D4A57"/>
    <w:rPr>
      <w:rFonts w:ascii="Arial" w:hAnsi="Arial" w:cs="Arial"/>
      <w:bCs/>
      <w:sz w:val="28"/>
      <w:szCs w:val="26"/>
      <w:lang w:eastAsia="ja-JP"/>
    </w:rPr>
  </w:style>
  <w:style w:type="character" w:customStyle="1" w:styleId="Heading3Char">
    <w:name w:val="Heading 3 Char"/>
    <w:link w:val="Heading3"/>
    <w:uiPriority w:val="3"/>
    <w:rsid w:val="005F399B"/>
    <w:rPr>
      <w:rFonts w:ascii="Arial" w:hAnsi="Arial"/>
      <w:b/>
      <w:bCs/>
      <w:sz w:val="22"/>
      <w:szCs w:val="18"/>
      <w:lang w:val="en-US"/>
    </w:rPr>
  </w:style>
  <w:style w:type="character" w:customStyle="1" w:styleId="Heading4Char">
    <w:name w:val="Heading 4 Char"/>
    <w:link w:val="Heading4"/>
    <w:uiPriority w:val="4"/>
    <w:semiHidden/>
    <w:rsid w:val="00E827E7"/>
    <w:rPr>
      <w:rFonts w:ascii="Arial" w:hAnsi="Arial"/>
      <w:b/>
      <w:bCs/>
      <w:sz w:val="18"/>
      <w:szCs w:val="18"/>
    </w:rPr>
  </w:style>
  <w:style w:type="character" w:customStyle="1" w:styleId="Heading5Char">
    <w:name w:val="Heading 5 Char"/>
    <w:link w:val="Heading5"/>
    <w:uiPriority w:val="9"/>
    <w:semiHidden/>
    <w:rsid w:val="00E827E7"/>
    <w:rPr>
      <w:rFonts w:ascii="Arial" w:hAnsi="Arial"/>
      <w:b/>
      <w:i/>
      <w:color w:val="004D6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rsid w:val="00A54B44"/>
    <w:pPr>
      <w:pBdr>
        <w:bottom w:val="single" w:sz="8" w:space="4" w:color="009CDC"/>
      </w:pBdr>
      <w:spacing w:after="300"/>
    </w:pPr>
    <w:rPr>
      <w:rFonts w:ascii="Gill Sans MT" w:eastAsia="MS Mincho" w:hAnsi="Gill Sans MT"/>
      <w:color w:val="00568C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A54B44"/>
    <w:rPr>
      <w:rFonts w:ascii="Gill Sans MT" w:eastAsia="MS Mincho" w:hAnsi="Gill Sans MT" w:cs="Times New Roman"/>
      <w:color w:val="00568C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54B44"/>
    <w:pPr>
      <w:pBdr>
        <w:bottom w:val="single" w:sz="4" w:space="4" w:color="009CDC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semiHidden/>
    <w:rsid w:val="00A54B44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semiHidden/>
    <w:rsid w:val="00A54B44"/>
    <w:rPr>
      <w:i/>
      <w:iCs/>
    </w:rPr>
  </w:style>
  <w:style w:type="character" w:customStyle="1" w:styleId="QuoteChar">
    <w:name w:val="Quote Char"/>
    <w:link w:val="Quote"/>
    <w:uiPriority w:val="29"/>
    <w:semiHidden/>
    <w:rsid w:val="00A54B44"/>
    <w:rPr>
      <w:i/>
      <w:iCs/>
      <w:color w:val="auto"/>
    </w:rPr>
  </w:style>
  <w:style w:type="character" w:styleId="IntenseEmphasis">
    <w:name w:val="Intense Emphasis"/>
    <w:uiPriority w:val="21"/>
    <w:semiHidden/>
    <w:rsid w:val="00A54B44"/>
    <w:rPr>
      <w:rFonts w:ascii="Gill Sans MT" w:hAnsi="Gill Sans MT"/>
      <w:b/>
      <w:bCs/>
      <w:i/>
      <w:iCs/>
      <w:color w:val="auto"/>
    </w:rPr>
  </w:style>
  <w:style w:type="character" w:styleId="SubtleEmphasis">
    <w:name w:val="Subtle Emphasis"/>
    <w:uiPriority w:val="19"/>
    <w:semiHidden/>
    <w:rsid w:val="00A54B44"/>
    <w:rPr>
      <w:i/>
      <w:iCs/>
      <w:color w:val="auto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54B44"/>
    <w:pPr>
      <w:numPr>
        <w:ilvl w:val="1"/>
      </w:numPr>
    </w:pPr>
    <w:rPr>
      <w:rFonts w:ascii="Gill Sans MT" w:eastAsia="MS Mincho" w:hAnsi="Gill Sans MT"/>
      <w:i/>
      <w:iCs/>
      <w:spacing w:val="15"/>
    </w:rPr>
  </w:style>
  <w:style w:type="character" w:customStyle="1" w:styleId="SubtitleChar">
    <w:name w:val="Subtitle Char"/>
    <w:link w:val="Subtitle"/>
    <w:uiPriority w:val="11"/>
    <w:semiHidden/>
    <w:rsid w:val="00A54B44"/>
    <w:rPr>
      <w:rFonts w:ascii="Gill Sans MT" w:eastAsia="MS Mincho" w:hAnsi="Gill Sans MT" w:cs="Times New Roman"/>
      <w:i/>
      <w:iCs/>
      <w:color w:val="auto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4B44"/>
    <w:rPr>
      <w:rFonts w:ascii="Tahoma" w:hAnsi="Tahoma" w:cs="Tahoma"/>
      <w:color w:val="auto"/>
      <w:sz w:val="16"/>
      <w:szCs w:val="16"/>
    </w:rPr>
  </w:style>
  <w:style w:type="table" w:styleId="TableGrid">
    <w:name w:val="Table Grid"/>
    <w:basedOn w:val="TableNormal"/>
    <w:uiPriority w:val="59"/>
    <w:rsid w:val="00A54B44"/>
    <w:rPr>
      <w:rFonts w:ascii="Gill Sans MT" w:hAnsi="Gill Sans MT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jusskuggning1">
    <w:name w:val="Ljus skuggning1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jusskuggning-dekorfrg11">
    <w:name w:val="Ljus skuggning - dekorfärg 11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bottom w:val="single" w:sz="8" w:space="0" w:color="009CD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/>
          <w:left w:val="nil"/>
          <w:bottom w:val="single" w:sz="8" w:space="0" w:color="009CD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CDC"/>
          <w:left w:val="nil"/>
          <w:bottom w:val="single" w:sz="8" w:space="0" w:color="009CD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9FF"/>
      </w:tcPr>
    </w:tblStylePr>
  </w:style>
  <w:style w:type="table" w:styleId="LightShading-Accent2">
    <w:name w:val="Light Shading Accent 2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bottom w:val="single" w:sz="8" w:space="0" w:color="9FCBE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/>
          <w:left w:val="nil"/>
          <w:bottom w:val="single" w:sz="8" w:space="0" w:color="9FCBE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CBED"/>
          <w:left w:val="nil"/>
          <w:bottom w:val="single" w:sz="8" w:space="0" w:color="9FCBE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2FA"/>
      </w:tcPr>
    </w:tblStylePr>
  </w:style>
  <w:style w:type="table" w:styleId="LightShading-Accent3">
    <w:name w:val="Light Shading Accent 3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bottom w:val="single" w:sz="8" w:space="0" w:color="FFDF1A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/>
          <w:left w:val="nil"/>
          <w:bottom w:val="single" w:sz="8" w:space="0" w:color="FFDF1A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F1A"/>
          <w:left w:val="nil"/>
          <w:bottom w:val="single" w:sz="8" w:space="0" w:color="FFDF1A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7C6"/>
      </w:tcPr>
    </w:tblStylePr>
  </w:style>
  <w:style w:type="table" w:styleId="LightShading-Accent4">
    <w:name w:val="Light Shading Accent 4"/>
    <w:basedOn w:val="TableNormal"/>
    <w:uiPriority w:val="60"/>
    <w:rsid w:val="00A33F63"/>
    <w:rPr>
      <w:rFonts w:ascii="Gill Sans MT" w:hAnsi="Gill Sans MT"/>
    </w:rPr>
    <w:tblPr>
      <w:tblStyleRowBandSize w:val="1"/>
      <w:tblStyleColBandSize w:val="1"/>
      <w:tblBorders>
        <w:top w:val="single" w:sz="8" w:space="0" w:color="FFEF6F"/>
        <w:bottom w:val="single" w:sz="8" w:space="0" w:color="FFEF6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/>
          <w:left w:val="nil"/>
          <w:bottom w:val="single" w:sz="8" w:space="0" w:color="FFEF6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F6F"/>
          <w:left w:val="nil"/>
          <w:bottom w:val="single" w:sz="8" w:space="0" w:color="FFEF6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ADB"/>
      </w:tcPr>
    </w:tblStylePr>
  </w:style>
  <w:style w:type="table" w:styleId="LightShading-Accent5">
    <w:name w:val="Light Shading Accent 5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bottom w:val="single" w:sz="8" w:space="0" w:color="FDB81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/>
          <w:left w:val="nil"/>
          <w:bottom w:val="single" w:sz="8" w:space="0" w:color="FDB81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B812"/>
          <w:left w:val="nil"/>
          <w:bottom w:val="single" w:sz="8" w:space="0" w:color="FDB81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4"/>
      </w:tcPr>
    </w:tblStylePr>
  </w:style>
  <w:style w:type="table" w:styleId="ColourfulGridAccent6">
    <w:name w:val="Colorful Grid Accent 6"/>
    <w:basedOn w:val="TableNorma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1F1D6"/>
    </w:tcPr>
    <w:tblStylePr w:type="firstRow">
      <w:rPr>
        <w:b/>
        <w:bCs/>
      </w:rPr>
      <w:tblPr/>
      <w:tcPr>
        <w:shd w:val="clear" w:color="auto" w:fill="C3E3AF"/>
      </w:tcPr>
    </w:tblStylePr>
    <w:tblStylePr w:type="lastRow">
      <w:rPr>
        <w:b/>
        <w:bCs/>
        <w:color w:val="000000"/>
      </w:rPr>
      <w:tblPr/>
      <w:tcPr>
        <w:shd w:val="clear" w:color="auto" w:fill="C3E3AF"/>
      </w:tcPr>
    </w:tblStylePr>
    <w:tblStylePr w:type="firstCol">
      <w:rPr>
        <w:color w:val="FFFFFF"/>
      </w:rPr>
      <w:tblPr/>
      <w:tcPr>
        <w:shd w:val="clear" w:color="auto" w:fill="50852E"/>
      </w:tcPr>
    </w:tblStylePr>
    <w:tblStylePr w:type="lastCol">
      <w:rPr>
        <w:color w:val="FFFFFF"/>
      </w:rPr>
      <w:tblPr/>
      <w:tcPr>
        <w:shd w:val="clear" w:color="auto" w:fill="50852E"/>
      </w:tcPr>
    </w:tblStylePr>
    <w:tblStylePr w:type="band1Vert">
      <w:tblPr/>
      <w:tcPr>
        <w:shd w:val="clear" w:color="auto" w:fill="B4DC9B"/>
      </w:tcPr>
    </w:tblStylePr>
    <w:tblStylePr w:type="band1Horz">
      <w:tblPr/>
      <w:tcPr>
        <w:shd w:val="clear" w:color="auto" w:fill="B4DC9B"/>
      </w:tcPr>
    </w:tblStylePr>
  </w:style>
  <w:style w:type="table" w:styleId="ColourfulGridAccent5">
    <w:name w:val="Colorful Grid Accent 5"/>
    <w:basedOn w:val="TableNorma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EF0CF"/>
    </w:tcPr>
    <w:tblStylePr w:type="firstRow">
      <w:rPr>
        <w:b/>
        <w:bCs/>
      </w:rPr>
      <w:tblPr/>
      <w:tcPr>
        <w:shd w:val="clear" w:color="auto" w:fill="FEE2A0"/>
      </w:tcPr>
    </w:tblStylePr>
    <w:tblStylePr w:type="lastRow">
      <w:rPr>
        <w:b/>
        <w:bCs/>
        <w:color w:val="000000"/>
      </w:rPr>
      <w:tblPr/>
      <w:tcPr>
        <w:shd w:val="clear" w:color="auto" w:fill="FEE2A0"/>
      </w:tcPr>
    </w:tblStylePr>
    <w:tblStylePr w:type="firstCol">
      <w:rPr>
        <w:color w:val="FFFFFF"/>
      </w:rPr>
      <w:tblPr/>
      <w:tcPr>
        <w:shd w:val="clear" w:color="auto" w:fill="C88E01"/>
      </w:tcPr>
    </w:tblStylePr>
    <w:tblStylePr w:type="lastCol">
      <w:rPr>
        <w:color w:val="FFFFFF"/>
      </w:rPr>
      <w:tblPr/>
      <w:tcPr>
        <w:shd w:val="clear" w:color="auto" w:fill="C88E01"/>
      </w:tcPr>
    </w:tblStylePr>
    <w:tblStylePr w:type="band1Vert">
      <w:tblPr/>
      <w:tcPr>
        <w:shd w:val="clear" w:color="auto" w:fill="FEDB88"/>
      </w:tcPr>
    </w:tblStylePr>
    <w:tblStylePr w:type="band1Horz">
      <w:tblPr/>
      <w:tcPr>
        <w:shd w:val="clear" w:color="auto" w:fill="FEDB88"/>
      </w:tcPr>
    </w:tblStylePr>
  </w:style>
  <w:style w:type="table" w:styleId="ColourfulGridAccent3">
    <w:name w:val="Colorful Grid Accent 3"/>
    <w:basedOn w:val="TableNormal"/>
    <w:uiPriority w:val="73"/>
    <w:rsid w:val="0071183E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8D1"/>
    </w:tcPr>
    <w:tblStylePr w:type="firstRow">
      <w:rPr>
        <w:b/>
        <w:bCs/>
      </w:rPr>
      <w:tblPr/>
      <w:tcPr>
        <w:shd w:val="clear" w:color="auto" w:fill="FFF2A3"/>
      </w:tcPr>
    </w:tblStylePr>
    <w:tblStylePr w:type="lastRow">
      <w:rPr>
        <w:b/>
        <w:bCs/>
        <w:color w:val="000000"/>
      </w:rPr>
      <w:tblPr/>
      <w:tcPr>
        <w:shd w:val="clear" w:color="auto" w:fill="FFF2A3"/>
      </w:tcPr>
    </w:tblStylePr>
    <w:tblStylePr w:type="firstCol">
      <w:rPr>
        <w:color w:val="FFFFFF"/>
      </w:rPr>
      <w:tblPr/>
      <w:tcPr>
        <w:shd w:val="clear" w:color="auto" w:fill="D2B400"/>
      </w:tcPr>
    </w:tblStylePr>
    <w:tblStylePr w:type="lastCol">
      <w:rPr>
        <w:color w:val="FFFFFF"/>
      </w:rPr>
      <w:tblPr/>
      <w:tcPr>
        <w:shd w:val="clear" w:color="auto" w:fill="D2B400"/>
      </w:tcPr>
    </w:tblStylePr>
    <w:tblStylePr w:type="band1Vert">
      <w:tblPr/>
      <w:tcPr>
        <w:shd w:val="clear" w:color="auto" w:fill="FFEE8C"/>
      </w:tcPr>
    </w:tblStylePr>
    <w:tblStylePr w:type="band1Horz">
      <w:tblPr/>
      <w:tcPr>
        <w:shd w:val="clear" w:color="auto" w:fill="FFEE8C"/>
      </w:tcPr>
    </w:tblStylePr>
  </w:style>
  <w:style w:type="table" w:styleId="ColourfulGridAccent2">
    <w:name w:val="Colorful Grid Accent 2"/>
    <w:basedOn w:val="TableNorma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BF4FB"/>
    </w:tcPr>
    <w:tblStylePr w:type="firstRow">
      <w:rPr>
        <w:b/>
        <w:bCs/>
      </w:rPr>
      <w:tblPr/>
      <w:tcPr>
        <w:shd w:val="clear" w:color="auto" w:fill="D8EAF7"/>
      </w:tcPr>
    </w:tblStylePr>
    <w:tblStylePr w:type="lastRow">
      <w:rPr>
        <w:b/>
        <w:bCs/>
        <w:color w:val="000000"/>
      </w:rPr>
      <w:tblPr/>
      <w:tcPr>
        <w:shd w:val="clear" w:color="auto" w:fill="D8EAF7"/>
      </w:tcPr>
    </w:tblStylePr>
    <w:tblStylePr w:type="firstCol">
      <w:rPr>
        <w:color w:val="FFFFFF"/>
      </w:rPr>
      <w:tblPr/>
      <w:tcPr>
        <w:shd w:val="clear" w:color="auto" w:fill="4B9DDD"/>
      </w:tcPr>
    </w:tblStylePr>
    <w:tblStylePr w:type="lastCol">
      <w:rPr>
        <w:color w:val="FFFFFF"/>
      </w:rPr>
      <w:tblPr/>
      <w:tcPr>
        <w:shd w:val="clear" w:color="auto" w:fill="4B9DDD"/>
      </w:tcPr>
    </w:tblStylePr>
    <w:tblStylePr w:type="band1Vert">
      <w:tblPr/>
      <w:tcPr>
        <w:shd w:val="clear" w:color="auto" w:fill="CFE4F6"/>
      </w:tcPr>
    </w:tblStylePr>
    <w:tblStylePr w:type="band1Horz">
      <w:tblPr/>
      <w:tcPr>
        <w:shd w:val="clear" w:color="auto" w:fill="CFE4F6"/>
      </w:tcPr>
    </w:tblStylePr>
  </w:style>
  <w:style w:type="table" w:customStyle="1" w:styleId="Mellanmrkskuggning21">
    <w:name w:val="Mellanmörk skuggning 21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llanmrklista11">
    <w:name w:val="Mellanmörk lista 11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llanmrklista1-dekorfrg11">
    <w:name w:val="Mellanmörk lista 1 - dekorfärg 11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bottom w:val="single" w:sz="8" w:space="0" w:color="009CDC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009CDC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009CDC"/>
          <w:bottom w:val="single" w:sz="8" w:space="0" w:color="009C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CDC"/>
          <w:bottom w:val="single" w:sz="8" w:space="0" w:color="009CDC"/>
        </w:tcBorders>
      </w:tcPr>
    </w:tblStylePr>
    <w:tblStylePr w:type="band1Vert">
      <w:tblPr/>
      <w:tcPr>
        <w:shd w:val="clear" w:color="auto" w:fill="B7E9FF"/>
      </w:tcPr>
    </w:tblStylePr>
    <w:tblStylePr w:type="band1Horz">
      <w:tblPr/>
      <w:tcPr>
        <w:shd w:val="clear" w:color="auto" w:fill="B7E9FF"/>
      </w:tcPr>
    </w:tblStylePr>
  </w:style>
  <w:style w:type="table" w:styleId="MediumList1-Accent2">
    <w:name w:val="Medium List 1 Accent 2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bottom w:val="single" w:sz="8" w:space="0" w:color="9FCBED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9FCBED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9FCBED"/>
          <w:bottom w:val="single" w:sz="8" w:space="0" w:color="9FCBE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CBED"/>
          <w:bottom w:val="single" w:sz="8" w:space="0" w:color="9FCBED"/>
        </w:tcBorders>
      </w:tcPr>
    </w:tblStylePr>
    <w:tblStylePr w:type="band1Vert">
      <w:tblPr/>
      <w:tcPr>
        <w:shd w:val="clear" w:color="auto" w:fill="E7F2FA"/>
      </w:tcPr>
    </w:tblStylePr>
    <w:tblStylePr w:type="band1Horz">
      <w:tblPr/>
      <w:tcPr>
        <w:shd w:val="clear" w:color="auto" w:fill="E7F2FA"/>
      </w:tcPr>
    </w:tblStylePr>
  </w:style>
  <w:style w:type="table" w:styleId="MediumList1-Accent3">
    <w:name w:val="Medium List 1 Accent 3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bottom w:val="single" w:sz="8" w:space="0" w:color="FFDF1A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FFDF1A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FFDF1A"/>
          <w:bottom w:val="single" w:sz="8" w:space="0" w:color="FFDF1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F1A"/>
          <w:bottom w:val="single" w:sz="8" w:space="0" w:color="FFDF1A"/>
        </w:tcBorders>
      </w:tcPr>
    </w:tblStylePr>
    <w:tblStylePr w:type="band1Vert">
      <w:tblPr/>
      <w:tcPr>
        <w:shd w:val="clear" w:color="auto" w:fill="FFF7C6"/>
      </w:tcPr>
    </w:tblStylePr>
    <w:tblStylePr w:type="band1Horz">
      <w:tblPr/>
      <w:tcPr>
        <w:shd w:val="clear" w:color="auto" w:fill="FFF7C6"/>
      </w:tcPr>
    </w:tblStylePr>
  </w:style>
  <w:style w:type="table" w:styleId="MediumList1-Accent4">
    <w:name w:val="Medium List 1 Accent 4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bottom w:val="single" w:sz="8" w:space="0" w:color="FFEF6F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FFEF6F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FFEF6F"/>
          <w:bottom w:val="single" w:sz="8" w:space="0" w:color="FFEF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EF6F"/>
          <w:bottom w:val="single" w:sz="8" w:space="0" w:color="FFEF6F"/>
        </w:tcBorders>
      </w:tcPr>
    </w:tblStylePr>
    <w:tblStylePr w:type="band1Vert">
      <w:tblPr/>
      <w:tcPr>
        <w:shd w:val="clear" w:color="auto" w:fill="FFFADB"/>
      </w:tcPr>
    </w:tblStylePr>
    <w:tblStylePr w:type="band1Horz">
      <w:tblPr/>
      <w:tcPr>
        <w:shd w:val="clear" w:color="auto" w:fill="FFFADB"/>
      </w:tcPr>
    </w:tblStylePr>
  </w:style>
  <w:style w:type="table" w:styleId="MediumList1-Accent5">
    <w:name w:val="Medium List 1 Accent 5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bottom w:val="single" w:sz="8" w:space="0" w:color="FDB812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FDB812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FDB812"/>
          <w:bottom w:val="single" w:sz="8" w:space="0" w:color="FDB81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B812"/>
          <w:bottom w:val="single" w:sz="8" w:space="0" w:color="FDB812"/>
        </w:tcBorders>
      </w:tcPr>
    </w:tblStylePr>
    <w:tblStylePr w:type="band1Vert">
      <w:tblPr/>
      <w:tcPr>
        <w:shd w:val="clear" w:color="auto" w:fill="FEEDC4"/>
      </w:tcPr>
    </w:tblStylePr>
    <w:tblStylePr w:type="band1Horz">
      <w:tblPr/>
      <w:tcPr>
        <w:shd w:val="clear" w:color="auto" w:fill="FEEDC4"/>
      </w:tcPr>
    </w:tblStylePr>
  </w:style>
  <w:style w:type="table" w:styleId="MediumList1-Accent6">
    <w:name w:val="Medium List 1 Accent 6"/>
    <w:basedOn w:val="TableNormal"/>
    <w:uiPriority w:val="65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bottom w:val="single" w:sz="8" w:space="0" w:color="6CB33E"/>
      </w:tblBorders>
    </w:tblPr>
    <w:tblStylePr w:type="firstRow">
      <w:rPr>
        <w:rFonts w:ascii="Gill Sans MT" w:eastAsia="MS Mincho" w:hAnsi="Gill Sans MT" w:cs="Times New Roman"/>
      </w:rPr>
      <w:tblPr/>
      <w:tcPr>
        <w:tcBorders>
          <w:top w:val="nil"/>
          <w:bottom w:val="single" w:sz="8" w:space="0" w:color="6CB33E"/>
        </w:tcBorders>
      </w:tcPr>
    </w:tblStylePr>
    <w:tblStylePr w:type="lastRow">
      <w:rPr>
        <w:b/>
        <w:bCs/>
        <w:color w:val="0074BC"/>
      </w:rPr>
      <w:tblPr/>
      <w:tcPr>
        <w:tcBorders>
          <w:top w:val="single" w:sz="8" w:space="0" w:color="6CB33E"/>
          <w:bottom w:val="single" w:sz="8" w:space="0" w:color="6CB33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B33E"/>
          <w:bottom w:val="single" w:sz="8" w:space="0" w:color="6CB33E"/>
        </w:tcBorders>
      </w:tcPr>
    </w:tblStylePr>
    <w:tblStylePr w:type="band1Vert">
      <w:tblPr/>
      <w:tcPr>
        <w:shd w:val="clear" w:color="auto" w:fill="DAEDCD"/>
      </w:tcPr>
    </w:tblStylePr>
    <w:tblStylePr w:type="band1Horz">
      <w:tblPr/>
      <w:tcPr>
        <w:shd w:val="clear" w:color="auto" w:fill="DAEDCD"/>
      </w:tcPr>
    </w:tblStylePr>
  </w:style>
  <w:style w:type="table" w:customStyle="1" w:styleId="Mellanmrklista21">
    <w:name w:val="Mellanmörk lista 21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left w:val="single" w:sz="8" w:space="0" w:color="009CDC"/>
        <w:bottom w:val="single" w:sz="8" w:space="0" w:color="009CDC"/>
        <w:right w:val="single" w:sz="8" w:space="0" w:color="009CD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CD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9CDC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CD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9CD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9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9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left w:val="single" w:sz="8" w:space="0" w:color="9FCBED"/>
        <w:bottom w:val="single" w:sz="8" w:space="0" w:color="9FCBED"/>
        <w:right w:val="single" w:sz="8" w:space="0" w:color="9FCBE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CBE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FCBE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CBE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FCBE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2F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2F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left w:val="single" w:sz="8" w:space="0" w:color="FFDF1A"/>
        <w:bottom w:val="single" w:sz="8" w:space="0" w:color="FFDF1A"/>
        <w:right w:val="single" w:sz="8" w:space="0" w:color="FFDF1A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F1A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DF1A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F1A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DF1A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7C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7C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left w:val="single" w:sz="8" w:space="0" w:color="FDB812"/>
        <w:bottom w:val="single" w:sz="8" w:space="0" w:color="FDB812"/>
        <w:right w:val="single" w:sz="8" w:space="0" w:color="FDB81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B81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DB81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B81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DB81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olourfulGridAccent1">
    <w:name w:val="Colorful Grid Accent 1"/>
    <w:basedOn w:val="TableNormal"/>
    <w:uiPriority w:val="73"/>
    <w:rsid w:val="003B73B2"/>
    <w:rPr>
      <w:rFonts w:ascii="Gill Sans MT" w:hAnsi="Gill Sans MT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EDFF"/>
    </w:tcPr>
    <w:tblStylePr w:type="firstRow">
      <w:rPr>
        <w:b/>
        <w:bCs/>
      </w:rPr>
      <w:tblPr/>
      <w:tcPr>
        <w:shd w:val="clear" w:color="auto" w:fill="8BDCFF"/>
      </w:tcPr>
    </w:tblStylePr>
    <w:tblStylePr w:type="lastRow">
      <w:rPr>
        <w:b/>
        <w:bCs/>
        <w:color w:val="000000"/>
      </w:rPr>
      <w:tblPr/>
      <w:tcPr>
        <w:shd w:val="clear" w:color="auto" w:fill="8BDCFF"/>
      </w:tcPr>
    </w:tblStylePr>
    <w:tblStylePr w:type="firstCol">
      <w:rPr>
        <w:color w:val="FFFFFF"/>
      </w:rPr>
      <w:tblPr/>
      <w:tcPr>
        <w:shd w:val="clear" w:color="auto" w:fill="0074A4"/>
      </w:tcPr>
    </w:tblStylePr>
    <w:tblStylePr w:type="lastCol">
      <w:rPr>
        <w:color w:val="FFFFFF"/>
      </w:rPr>
      <w:tblPr/>
      <w:tcPr>
        <w:shd w:val="clear" w:color="auto" w:fill="0074A4"/>
      </w:tcPr>
    </w:tblStylePr>
    <w:tblStylePr w:type="band1Vert">
      <w:tblPr/>
      <w:tcPr>
        <w:shd w:val="clear" w:color="auto" w:fill="6ED4FF"/>
      </w:tcPr>
    </w:tblStylePr>
    <w:tblStylePr w:type="band1Horz">
      <w:tblPr/>
      <w:tcPr>
        <w:shd w:val="clear" w:color="auto" w:fill="6ED4FF"/>
      </w:tcPr>
    </w:tblStylePr>
  </w:style>
  <w:style w:type="table" w:customStyle="1" w:styleId="Frgatrutnt1">
    <w:name w:val="Färgat rutnät1"/>
    <w:basedOn w:val="TableNormal"/>
    <w:uiPriority w:val="73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List2-Accent6">
    <w:name w:val="Medium List 2 Accent 6"/>
    <w:basedOn w:val="TableNormal"/>
    <w:uiPriority w:val="66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left w:val="single" w:sz="8" w:space="0" w:color="6CB33E"/>
        <w:bottom w:val="single" w:sz="8" w:space="0" w:color="6CB33E"/>
        <w:right w:val="single" w:sz="8" w:space="0" w:color="6CB33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B33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CB33E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B33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CB33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CD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bottom w:val="single" w:sz="8" w:space="0" w:color="6CB33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/>
          <w:left w:val="nil"/>
          <w:bottom w:val="single" w:sz="8" w:space="0" w:color="6CB33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B33E"/>
          <w:left w:val="nil"/>
          <w:bottom w:val="single" w:sz="8" w:space="0" w:color="6CB33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CD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CD"/>
      </w:tcPr>
    </w:tblStylePr>
  </w:style>
  <w:style w:type="table" w:styleId="ColourfulListAccent6">
    <w:name w:val="Colorful List Accent 6"/>
    <w:basedOn w:val="TableNorma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0F8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69802"/>
      </w:tcPr>
    </w:tblStylePr>
    <w:tblStylePr w:type="lastRow">
      <w:rPr>
        <w:b/>
        <w:bCs/>
        <w:color w:val="D6980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CD"/>
      </w:tcPr>
    </w:tblStylePr>
    <w:tblStylePr w:type="band1Horz">
      <w:tblPr/>
      <w:tcPr>
        <w:shd w:val="clear" w:color="auto" w:fill="E1F1D6"/>
      </w:tcPr>
    </w:tblStylePr>
  </w:style>
  <w:style w:type="table" w:styleId="ColourfulListAccent5">
    <w:name w:val="Colorful List Accent 5"/>
    <w:basedOn w:val="TableNorma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EF7E7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68F31"/>
      </w:tcPr>
    </w:tblStylePr>
    <w:tblStylePr w:type="lastRow">
      <w:rPr>
        <w:b/>
        <w:bCs/>
        <w:color w:val="568F3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4"/>
      </w:tcPr>
    </w:tblStylePr>
    <w:tblStylePr w:type="band1Horz">
      <w:tblPr/>
      <w:tcPr>
        <w:shd w:val="clear" w:color="auto" w:fill="FEF0CF"/>
      </w:tcPr>
    </w:tblStylePr>
  </w:style>
  <w:style w:type="table" w:styleId="ColourfulListAccent4">
    <w:name w:val="Colorful List Accent 4"/>
    <w:basedOn w:val="TableNormal"/>
    <w:uiPriority w:val="72"/>
    <w:rsid w:val="00D821D2"/>
    <w:rPr>
      <w:rFonts w:ascii="Gill Sans MT" w:hAnsi="Gill Sans MT"/>
    </w:rPr>
    <w:tblPr>
      <w:tblStyleRowBandSize w:val="1"/>
      <w:tblStyleColBandSize w:val="1"/>
    </w:tblPr>
    <w:tcPr>
      <w:shd w:val="clear" w:color="auto" w:fill="FFEF6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E0C000"/>
      </w:tcPr>
    </w:tblStylePr>
    <w:tblStylePr w:type="lastRow">
      <w:rPr>
        <w:b/>
        <w:bCs/>
        <w:color w:val="E0C0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ADB"/>
      </w:tcPr>
    </w:tblStylePr>
    <w:tblStylePr w:type="band1Horz">
      <w:tblPr/>
      <w:tcPr>
        <w:shd w:val="clear" w:color="auto" w:fill="FFFBE2"/>
      </w:tcPr>
    </w:tblStylePr>
  </w:style>
  <w:style w:type="table" w:customStyle="1" w:styleId="Mellanmrktrutnt21">
    <w:name w:val="Mellanmörkt rutnät 21"/>
    <w:basedOn w:val="TableNormal"/>
    <w:uiPriority w:val="68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FD4734"/>
    <w:rPr>
      <w:rFonts w:ascii="Gill Sans MT" w:hAnsi="Gill Sans MT"/>
    </w:rPr>
    <w:tblPr>
      <w:tblStyleRowBandSize w:val="1"/>
      <w:tblStyleColBandSize w:val="1"/>
      <w:tblBorders>
        <w:top w:val="single" w:sz="8" w:space="0" w:color="009CDC"/>
        <w:left w:val="single" w:sz="8" w:space="0" w:color="009CDC"/>
        <w:bottom w:val="single" w:sz="8" w:space="0" w:color="009CDC"/>
        <w:right w:val="single" w:sz="8" w:space="0" w:color="009CDC"/>
        <w:insideH w:val="single" w:sz="8" w:space="0" w:color="009CDC"/>
        <w:insideV w:val="single" w:sz="8" w:space="0" w:color="009CDC"/>
      </w:tblBorders>
    </w:tblPr>
    <w:tcPr>
      <w:shd w:val="clear" w:color="auto" w:fill="B7E9FF"/>
    </w:tcPr>
    <w:tblStylePr w:type="firstRow">
      <w:rPr>
        <w:b/>
        <w:bCs/>
        <w:color w:val="000000"/>
      </w:rPr>
      <w:tblPr/>
      <w:tcPr>
        <w:shd w:val="clear" w:color="auto" w:fill="E2F6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DFF"/>
      </w:tcPr>
    </w:tblStylePr>
    <w:tblStylePr w:type="band1Vert">
      <w:tblPr/>
      <w:tcPr>
        <w:shd w:val="clear" w:color="auto" w:fill="6ED4FF"/>
      </w:tcPr>
    </w:tblStylePr>
    <w:tblStylePr w:type="band1Horz">
      <w:tblPr/>
      <w:tcPr>
        <w:tcBorders>
          <w:insideH w:val="single" w:sz="6" w:space="0" w:color="009CDC"/>
          <w:insideV w:val="single" w:sz="6" w:space="0" w:color="009CDC"/>
        </w:tcBorders>
        <w:shd w:val="clear" w:color="auto" w:fill="6ED4FF"/>
      </w:tcPr>
    </w:tblStylePr>
    <w:tblStylePr w:type="nwCell">
      <w:tblPr/>
      <w:tcPr>
        <w:shd w:val="clear" w:color="auto" w:fill="FFFFFF"/>
      </w:tcPr>
    </w:tblStylePr>
  </w:style>
  <w:style w:type="table" w:styleId="ColourfulListAccent3">
    <w:name w:val="Colorful List Accent 3"/>
    <w:basedOn w:val="TableNormal"/>
    <w:uiPriority w:val="72"/>
    <w:rsid w:val="00D821D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EF6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FE625"/>
      </w:tcPr>
    </w:tblStylePr>
    <w:tblStylePr w:type="lastRow">
      <w:rPr>
        <w:b/>
        <w:bCs/>
        <w:color w:val="FFE62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6"/>
      </w:tcPr>
    </w:tblStylePr>
    <w:tblStylePr w:type="band1Horz">
      <w:tblPr/>
      <w:tcPr>
        <w:shd w:val="clear" w:color="auto" w:fill="FFF8D1"/>
      </w:tcPr>
    </w:tblStylePr>
  </w:style>
  <w:style w:type="table" w:styleId="MediumShading2-Accent6">
    <w:name w:val="Medium Shading 2 Accent 6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B33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B33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left w:val="single" w:sz="8" w:space="0" w:color="FFEF6F"/>
        <w:bottom w:val="single" w:sz="8" w:space="0" w:color="FFEF6F"/>
        <w:right w:val="single" w:sz="8" w:space="0" w:color="FFEF6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EF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</w:tcPr>
    </w:tblStylePr>
    <w:tblStylePr w:type="band1Horz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</w:tcPr>
    </w:tblStylePr>
  </w:style>
  <w:style w:type="table" w:styleId="ColourfulListAccent2">
    <w:name w:val="Colorful List Accent 2"/>
    <w:basedOn w:val="TableNormal"/>
    <w:uiPriority w:val="72"/>
    <w:rsid w:val="003B73B2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5F9F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A6E0"/>
      </w:tcPr>
    </w:tblStylePr>
    <w:tblStylePr w:type="lastRow">
      <w:rPr>
        <w:b/>
        <w:bCs/>
        <w:color w:val="5CA6E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2FA"/>
      </w:tcPr>
    </w:tblStylePr>
    <w:tblStylePr w:type="band1Horz">
      <w:tblPr/>
      <w:tcPr>
        <w:shd w:val="clear" w:color="auto" w:fill="EBF4FB"/>
      </w:tcPr>
    </w:tblStylePr>
  </w:style>
  <w:style w:type="table" w:styleId="MediumShading2-Accent2">
    <w:name w:val="Medium Shading 2 Accent 2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CBE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CBE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urfulListAccent1">
    <w:name w:val="Colorful List Accent 1"/>
    <w:basedOn w:val="TableNormal"/>
    <w:uiPriority w:val="72"/>
    <w:rsid w:val="003B73B2"/>
    <w:rPr>
      <w:rFonts w:ascii="Gill Sans MT" w:hAnsi="Gill Sans MT"/>
    </w:rPr>
    <w:tblPr>
      <w:tblStyleRowBandSize w:val="1"/>
      <w:tblStyleColBandSize w:val="1"/>
    </w:tblPr>
    <w:tcPr>
      <w:shd w:val="clear" w:color="auto" w:fill="E2F6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A6E0"/>
      </w:tcPr>
    </w:tblStylePr>
    <w:tblStylePr w:type="lastRow">
      <w:rPr>
        <w:b/>
        <w:bCs/>
        <w:color w:val="5CA6E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9FF"/>
      </w:tcPr>
    </w:tblStylePr>
    <w:tblStylePr w:type="band1Horz">
      <w:tblPr/>
      <w:tcPr>
        <w:shd w:val="clear" w:color="auto" w:fill="C5EDFF"/>
      </w:tcPr>
    </w:tblStylePr>
  </w:style>
  <w:style w:type="table" w:customStyle="1" w:styleId="Frgadlista1">
    <w:name w:val="Färgad lista1"/>
    <w:basedOn w:val="TableNormal"/>
    <w:uiPriority w:val="72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CA6E0"/>
      </w:tcPr>
    </w:tblStylePr>
    <w:tblStylePr w:type="lastRow">
      <w:rPr>
        <w:b/>
        <w:bCs/>
        <w:color w:val="5CA6E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MediumGrid2-Accent6">
    <w:name w:val="Medium Grid 2 Accent 6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left w:val="single" w:sz="8" w:space="0" w:color="6CB33E"/>
        <w:bottom w:val="single" w:sz="8" w:space="0" w:color="6CB33E"/>
        <w:right w:val="single" w:sz="8" w:space="0" w:color="6CB33E"/>
        <w:insideH w:val="single" w:sz="8" w:space="0" w:color="6CB33E"/>
        <w:insideV w:val="single" w:sz="8" w:space="0" w:color="6CB33E"/>
      </w:tblBorders>
    </w:tblPr>
    <w:tcPr>
      <w:shd w:val="clear" w:color="auto" w:fill="DAEDCD"/>
    </w:tcPr>
    <w:tblStylePr w:type="firstRow">
      <w:rPr>
        <w:b/>
        <w:bCs/>
        <w:color w:val="000000"/>
      </w:rPr>
      <w:tblPr/>
      <w:tcPr>
        <w:shd w:val="clear" w:color="auto" w:fill="F0F8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6"/>
      </w:tcPr>
    </w:tblStylePr>
    <w:tblStylePr w:type="band1Vert">
      <w:tblPr/>
      <w:tcPr>
        <w:shd w:val="clear" w:color="auto" w:fill="B4DC9B"/>
      </w:tcPr>
    </w:tblStylePr>
    <w:tblStylePr w:type="band1Horz">
      <w:tblPr/>
      <w:tcPr>
        <w:tcBorders>
          <w:insideH w:val="single" w:sz="6" w:space="0" w:color="6CB33E"/>
          <w:insideV w:val="single" w:sz="6" w:space="0" w:color="6CB33E"/>
        </w:tcBorders>
        <w:shd w:val="clear" w:color="auto" w:fill="B4DC9B"/>
      </w:tcPr>
    </w:tblStylePr>
    <w:tblStylePr w:type="nwCell">
      <w:tblPr/>
      <w:tcPr>
        <w:shd w:val="clear" w:color="auto" w:fill="FFFFFF"/>
      </w:tcPr>
    </w:tblStylePr>
  </w:style>
  <w:style w:type="table" w:styleId="ColourfulShadingAccent6">
    <w:name w:val="Colorful Shading Accent 6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DB812"/>
        <w:left w:val="single" w:sz="4" w:space="0" w:color="6CB33E"/>
        <w:bottom w:val="single" w:sz="4" w:space="0" w:color="6CB33E"/>
        <w:right w:val="single" w:sz="4" w:space="0" w:color="6CB33E"/>
        <w:insideH w:val="single" w:sz="4" w:space="0" w:color="FFFFFF"/>
        <w:insideV w:val="single" w:sz="4" w:space="0" w:color="FFFFFF"/>
      </w:tblBorders>
    </w:tblPr>
    <w:tcPr>
      <w:shd w:val="clear" w:color="auto" w:fill="F0F8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B81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06B25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06B25"/>
          <w:insideV w:val="nil"/>
        </w:tcBorders>
        <w:shd w:val="clear" w:color="auto" w:fill="406B25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B25"/>
      </w:tcPr>
    </w:tblStylePr>
    <w:tblStylePr w:type="band1Vert">
      <w:tblPr/>
      <w:tcPr>
        <w:shd w:val="clear" w:color="auto" w:fill="C3E3AF"/>
      </w:tcPr>
    </w:tblStylePr>
    <w:tblStylePr w:type="band1Horz">
      <w:tblPr/>
      <w:tcPr>
        <w:shd w:val="clear" w:color="auto" w:fill="B4DC9B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Mellanmrkskuggning2-dekorfrg11">
    <w:name w:val="Mellanmörk skuggning 2 - dekorfärg 11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CD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CD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F1A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F1A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EF6F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EF6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B81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B81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urfulShadingAccent2">
    <w:name w:val="Colorful Shading Accent 2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9FCBED"/>
        <w:left w:val="single" w:sz="4" w:space="0" w:color="9FCBED"/>
        <w:bottom w:val="single" w:sz="4" w:space="0" w:color="9FCBED"/>
        <w:right w:val="single" w:sz="4" w:space="0" w:color="9FCBED"/>
        <w:insideH w:val="single" w:sz="4" w:space="0" w:color="FFFFFF"/>
        <w:insideV w:val="single" w:sz="4" w:space="0" w:color="FFFFFF"/>
      </w:tblBorders>
    </w:tblPr>
    <w:tcPr>
      <w:shd w:val="clear" w:color="auto" w:fill="F5F9F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80C7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80C7"/>
          <w:insideV w:val="nil"/>
        </w:tcBorders>
        <w:shd w:val="clear" w:color="auto" w:fill="2580C7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0C7"/>
      </w:tcPr>
    </w:tblStylePr>
    <w:tblStylePr w:type="band1Vert">
      <w:tblPr/>
      <w:tcPr>
        <w:shd w:val="clear" w:color="auto" w:fill="D8EAF7"/>
      </w:tcPr>
    </w:tblStylePr>
    <w:tblStylePr w:type="band1Horz">
      <w:tblPr/>
      <w:tcPr>
        <w:shd w:val="clear" w:color="auto" w:fill="CFE4F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3">
    <w:name w:val="Colorful Shading Accent 3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FEF6F"/>
        <w:left w:val="single" w:sz="4" w:space="0" w:color="FFDF1A"/>
        <w:bottom w:val="single" w:sz="4" w:space="0" w:color="FFDF1A"/>
        <w:right w:val="single" w:sz="4" w:space="0" w:color="FFDF1A"/>
        <w:insideH w:val="single" w:sz="4" w:space="0" w:color="FFFFFF"/>
        <w:insideV w:val="single" w:sz="4" w:space="0" w:color="FFFFFF"/>
      </w:tblBorders>
    </w:tblPr>
    <w:tcPr>
      <w:shd w:val="clear" w:color="auto" w:fill="FFFB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EF6F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89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89000"/>
          <w:insideV w:val="nil"/>
        </w:tcBorders>
        <w:shd w:val="clear" w:color="auto" w:fill="A89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9000"/>
      </w:tcPr>
    </w:tblStylePr>
    <w:tblStylePr w:type="band1Vert">
      <w:tblPr/>
      <w:tcPr>
        <w:shd w:val="clear" w:color="auto" w:fill="FFF2A3"/>
      </w:tcPr>
    </w:tblStylePr>
    <w:tblStylePr w:type="band1Horz">
      <w:tblPr/>
      <w:tcPr>
        <w:shd w:val="clear" w:color="auto" w:fill="FFEE8C"/>
      </w:tcPr>
    </w:tblStylePr>
  </w:style>
  <w:style w:type="table" w:customStyle="1" w:styleId="Frgadskuggning1">
    <w:name w:val="Färgad skuggning1"/>
    <w:basedOn w:val="TableNormal"/>
    <w:uiPriority w:val="71"/>
    <w:rsid w:val="00EF480C"/>
    <w:rPr>
      <w:rFonts w:ascii="Gill Sans MT" w:hAnsi="Gill Sans MT"/>
    </w:rPr>
    <w:tblPr>
      <w:tblStyleRowBandSize w:val="1"/>
      <w:tblStyleColBandSize w:val="1"/>
      <w:tblBorders>
        <w:top w:val="single" w:sz="24" w:space="0" w:color="9FCBE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ghtList-Accent3">
    <w:name w:val="Light List Accent 3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left w:val="single" w:sz="8" w:space="0" w:color="FFDF1A"/>
        <w:bottom w:val="single" w:sz="8" w:space="0" w:color="FFDF1A"/>
        <w:right w:val="single" w:sz="8" w:space="0" w:color="FFDF1A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DF1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</w:tcPr>
    </w:tblStylePr>
    <w:tblStylePr w:type="band1Horz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</w:tcPr>
    </w:tblStylePr>
  </w:style>
  <w:style w:type="table" w:styleId="ColourfulShadingAccent4">
    <w:name w:val="Colorful Shading Accent 4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FFDF1A"/>
        <w:left w:val="single" w:sz="4" w:space="0" w:color="FFEF6F"/>
        <w:bottom w:val="single" w:sz="4" w:space="0" w:color="FFEF6F"/>
        <w:right w:val="single" w:sz="4" w:space="0" w:color="FFEF6F"/>
        <w:insideH w:val="single" w:sz="4" w:space="0" w:color="FFFFFF"/>
        <w:insideV w:val="single" w:sz="4" w:space="0" w:color="FFFFFF"/>
      </w:tblBorders>
    </w:tblPr>
    <w:tcPr>
      <w:shd w:val="clear" w:color="auto" w:fill="FFFD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F1A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DBC2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DBC200"/>
          <w:insideV w:val="nil"/>
        </w:tcBorders>
        <w:shd w:val="clear" w:color="auto" w:fill="DBC2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200"/>
      </w:tcPr>
    </w:tblStylePr>
    <w:tblStylePr w:type="band1Vert">
      <w:tblPr/>
      <w:tcPr>
        <w:shd w:val="clear" w:color="auto" w:fill="FFF8C5"/>
      </w:tcPr>
    </w:tblStylePr>
    <w:tblStylePr w:type="band1Horz">
      <w:tblPr/>
      <w:tcPr>
        <w:shd w:val="clear" w:color="auto" w:fill="FFF6B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urfulShadingAccent5">
    <w:name w:val="Colorful Shading Accent 5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6CB33E"/>
        <w:left w:val="single" w:sz="4" w:space="0" w:color="FDB812"/>
        <w:bottom w:val="single" w:sz="4" w:space="0" w:color="FDB812"/>
        <w:right w:val="single" w:sz="4" w:space="0" w:color="FDB812"/>
        <w:insideH w:val="single" w:sz="4" w:space="0" w:color="FFFFFF"/>
        <w:insideV w:val="single" w:sz="4" w:space="0" w:color="FFFFFF"/>
      </w:tblBorders>
    </w:tblPr>
    <w:tcPr>
      <w:shd w:val="clear" w:color="auto" w:fill="FEF7E7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B33E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0710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07101"/>
          <w:insideV w:val="nil"/>
        </w:tcBorders>
        <w:shd w:val="clear" w:color="auto" w:fill="A0710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7101"/>
      </w:tcPr>
    </w:tblStylePr>
    <w:tblStylePr w:type="band1Vert">
      <w:tblPr/>
      <w:tcPr>
        <w:shd w:val="clear" w:color="auto" w:fill="FEE2A0"/>
      </w:tcPr>
    </w:tblStylePr>
    <w:tblStylePr w:type="band1Horz">
      <w:tblPr/>
      <w:tcPr>
        <w:shd w:val="clear" w:color="auto" w:fill="FEDB8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-Accent1">
    <w:name w:val="Dark List Accent 1"/>
    <w:basedOn w:val="TableNormal"/>
    <w:uiPriority w:val="70"/>
    <w:rsid w:val="00392231"/>
    <w:rPr>
      <w:rFonts w:ascii="Gill Sans MT" w:hAnsi="Gill Sans MT"/>
      <w:color w:val="FFFFFF"/>
      <w:sz w:val="22"/>
    </w:rPr>
    <w:tblPr>
      <w:tblStyleRowBandSize w:val="1"/>
      <w:tblStyleColBandSize w:val="1"/>
    </w:tblPr>
    <w:tcPr>
      <w:shd w:val="clear" w:color="auto" w:fill="009CD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4D6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74A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74A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A4"/>
      </w:tcPr>
    </w:tblStylePr>
  </w:style>
  <w:style w:type="table" w:styleId="ColourfulShadingAccent1">
    <w:name w:val="Colorful Shading Accent 1"/>
    <w:basedOn w:val="TableNormal"/>
    <w:uiPriority w:val="71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24" w:space="0" w:color="9FCBED"/>
        <w:left w:val="single" w:sz="4" w:space="0" w:color="009CDC"/>
        <w:bottom w:val="single" w:sz="4" w:space="0" w:color="009CDC"/>
        <w:right w:val="single" w:sz="4" w:space="0" w:color="009CDC"/>
        <w:insideH w:val="single" w:sz="4" w:space="0" w:color="FFFFFF"/>
        <w:insideV w:val="single" w:sz="4" w:space="0" w:color="FFFFFF"/>
      </w:tblBorders>
    </w:tblPr>
    <w:tcPr>
      <w:shd w:val="clear" w:color="auto" w:fill="E2F6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CBE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5D8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5D84"/>
          <w:insideV w:val="nil"/>
        </w:tcBorders>
        <w:shd w:val="clear" w:color="auto" w:fill="005D8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4"/>
      </w:tcPr>
    </w:tblStylePr>
    <w:tblStylePr w:type="band1Vert">
      <w:tblPr/>
      <w:tcPr>
        <w:shd w:val="clear" w:color="auto" w:fill="8BDCFF"/>
      </w:tcPr>
    </w:tblStylePr>
    <w:tblStylePr w:type="band1Horz">
      <w:tblPr/>
      <w:tcPr>
        <w:shd w:val="clear" w:color="auto" w:fill="6ED4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-Accent4">
    <w:name w:val="Dark List Accent 4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EF6F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B6A1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FFE413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FFE41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13"/>
      </w:tcPr>
    </w:tblStylePr>
  </w:style>
  <w:style w:type="table" w:styleId="MediumGrid2-Accent2">
    <w:name w:val="Medium Grid 2 Accent 2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left w:val="single" w:sz="8" w:space="0" w:color="9FCBED"/>
        <w:bottom w:val="single" w:sz="8" w:space="0" w:color="9FCBED"/>
        <w:right w:val="single" w:sz="8" w:space="0" w:color="9FCBED"/>
        <w:insideH w:val="single" w:sz="8" w:space="0" w:color="9FCBED"/>
        <w:insideV w:val="single" w:sz="8" w:space="0" w:color="9FCBED"/>
      </w:tblBorders>
    </w:tblPr>
    <w:tcPr>
      <w:shd w:val="clear" w:color="auto" w:fill="E7F2FA"/>
    </w:tcPr>
    <w:tblStylePr w:type="firstRow">
      <w:rPr>
        <w:b/>
        <w:bCs/>
        <w:color w:val="000000"/>
      </w:rPr>
      <w:tblPr/>
      <w:tcPr>
        <w:shd w:val="clear" w:color="auto" w:fill="F5F9F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4FB"/>
      </w:tcPr>
    </w:tblStylePr>
    <w:tblStylePr w:type="band1Vert">
      <w:tblPr/>
      <w:tcPr>
        <w:shd w:val="clear" w:color="auto" w:fill="CFE4F6"/>
      </w:tcPr>
    </w:tblStylePr>
    <w:tblStylePr w:type="band1Horz">
      <w:tblPr/>
      <w:tcPr>
        <w:tcBorders>
          <w:insideH w:val="single" w:sz="6" w:space="0" w:color="9FCBED"/>
          <w:insideV w:val="single" w:sz="6" w:space="0" w:color="9FCBED"/>
        </w:tcBorders>
        <w:shd w:val="clear" w:color="auto" w:fill="CFE4F6"/>
      </w:tcPr>
    </w:tblStylePr>
    <w:tblStylePr w:type="nwCell">
      <w:tblPr/>
      <w:tcPr>
        <w:shd w:val="clear" w:color="auto" w:fill="FFFFFF"/>
      </w:tcPr>
    </w:tblStylePr>
  </w:style>
  <w:style w:type="table" w:styleId="DarkList-Accent2">
    <w:name w:val="Dark List Accent 2"/>
    <w:basedOn w:val="TableNormal"/>
    <w:uiPriority w:val="70"/>
    <w:rsid w:val="00392231"/>
    <w:rPr>
      <w:rFonts w:ascii="Gill Sans MT" w:hAnsi="Gill Sans MT"/>
      <w:color w:val="FFFFFF"/>
      <w:sz w:val="22"/>
    </w:rPr>
    <w:tblPr>
      <w:tblStyleRowBandSize w:val="1"/>
      <w:tblStyleColBandSize w:val="1"/>
    </w:tblPr>
    <w:tcPr>
      <w:shd w:val="clear" w:color="auto" w:fill="9FCBE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6AA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B9DDD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B9DDD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9DDD"/>
      </w:tcPr>
    </w:tblStylePr>
  </w:style>
  <w:style w:type="table" w:customStyle="1" w:styleId="Mrklista1">
    <w:name w:val="Mörk lista1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character" w:styleId="SubtleReference">
    <w:name w:val="Subtle Reference"/>
    <w:uiPriority w:val="31"/>
    <w:semiHidden/>
    <w:rsid w:val="00A54B44"/>
    <w:rPr>
      <w:smallCaps/>
      <w:color w:val="000000"/>
      <w:u w:val="single"/>
    </w:rPr>
  </w:style>
  <w:style w:type="character" w:styleId="IntenseReference">
    <w:name w:val="Intense Reference"/>
    <w:uiPriority w:val="32"/>
    <w:semiHidden/>
    <w:rsid w:val="00A54B44"/>
    <w:rPr>
      <w:b/>
      <w:bCs/>
      <w:smallCaps/>
      <w:color w:val="000000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B44"/>
    <w:rPr>
      <w:b/>
      <w:bCs/>
    </w:rPr>
  </w:style>
  <w:style w:type="paragraph" w:styleId="BlockText">
    <w:name w:val="Block Text"/>
    <w:basedOn w:val="Normal"/>
    <w:uiPriority w:val="99"/>
    <w:semiHidden/>
    <w:unhideWhenUsed/>
    <w:rsid w:val="00A54B44"/>
    <w:pPr>
      <w:pBdr>
        <w:top w:val="single" w:sz="2" w:space="10" w:color="009CDC" w:shadow="1"/>
        <w:left w:val="single" w:sz="2" w:space="10" w:color="009CDC" w:shadow="1"/>
        <w:bottom w:val="single" w:sz="2" w:space="10" w:color="009CDC" w:shadow="1"/>
        <w:right w:val="single" w:sz="2" w:space="10" w:color="009CDC" w:shadow="1"/>
      </w:pBdr>
      <w:ind w:left="1152" w:right="1152"/>
    </w:pPr>
    <w:rPr>
      <w:i/>
      <w:iCs/>
    </w:rPr>
  </w:style>
  <w:style w:type="table" w:styleId="MediumGrid3-Accent6">
    <w:name w:val="Medium Grid 3 Accent 6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AEDCD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CB33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CB33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CB33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CB33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4DC9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4DC9B"/>
      </w:tcPr>
    </w:tblStylePr>
  </w:style>
  <w:style w:type="table" w:styleId="DarkList-Accent5">
    <w:name w:val="Dark List Accent 5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DB81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55E0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88E0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88E0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8E01"/>
      </w:tcPr>
    </w:tblStylePr>
  </w:style>
  <w:style w:type="table" w:customStyle="1" w:styleId="Mellanmrkskuggning11">
    <w:name w:val="Mellanmörk skuggning 11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54B44"/>
    <w:rPr>
      <w:rFonts w:ascii="Gill Sans MT" w:hAnsi="Gill Sans MT"/>
      <w:color w:val="000080"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A54B44"/>
    <w:rPr>
      <w:rFonts w:ascii="Gill Sans MT" w:hAnsi="Gill Sans MT"/>
      <w:sz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54B44"/>
    <w:rPr>
      <w:rFonts w:ascii="Gill Sans MT" w:hAnsi="Gill Sans MT"/>
      <w:b/>
      <w:bCs/>
      <w:sz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54B44"/>
    <w:rPr>
      <w:rFonts w:ascii="Gill Sans MT" w:hAnsi="Gill Sans MT"/>
      <w:b/>
      <w:bCs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54B44"/>
    <w:rPr>
      <w:rFonts w:ascii="Gill Sans MT" w:hAnsi="Gill Sans MT"/>
      <w:sz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Ljuslista1">
    <w:name w:val="Ljus lista1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MediumList2-Accent4">
    <w:name w:val="Medium List 2 Accent 4"/>
    <w:basedOn w:val="TableNormal"/>
    <w:uiPriority w:val="66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left w:val="single" w:sz="8" w:space="0" w:color="FFEF6F"/>
        <w:bottom w:val="single" w:sz="8" w:space="0" w:color="FFEF6F"/>
        <w:right w:val="single" w:sz="8" w:space="0" w:color="FFEF6F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EF6F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EF6F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EF6F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EF6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AD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AD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juslista-dekorfrg11">
    <w:name w:val="Ljus lista - dekorfärg 11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left w:val="single" w:sz="8" w:space="0" w:color="009CDC"/>
        <w:bottom w:val="single" w:sz="8" w:space="0" w:color="009CDC"/>
        <w:right w:val="single" w:sz="8" w:space="0" w:color="009CD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9CD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</w:tcPr>
    </w:tblStylePr>
    <w:tblStylePr w:type="band1Horz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</w:tcPr>
    </w:tblStylePr>
  </w:style>
  <w:style w:type="table" w:styleId="LightList-Accent2">
    <w:name w:val="Light List Accent 2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left w:val="single" w:sz="8" w:space="0" w:color="9FCBED"/>
        <w:bottom w:val="single" w:sz="8" w:space="0" w:color="9FCBED"/>
        <w:right w:val="single" w:sz="8" w:space="0" w:color="9FCBE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FCBE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</w:tcPr>
    </w:tblStylePr>
    <w:tblStylePr w:type="band1Horz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</w:tcPr>
    </w:tblStylePr>
  </w:style>
  <w:style w:type="table" w:styleId="LightList-Accent5">
    <w:name w:val="Light List Accent 5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left w:val="single" w:sz="8" w:space="0" w:color="FDB812"/>
        <w:bottom w:val="single" w:sz="8" w:space="0" w:color="FDB812"/>
        <w:right w:val="single" w:sz="8" w:space="0" w:color="FDB81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DB81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</w:tcPr>
    </w:tblStylePr>
    <w:tblStylePr w:type="band1Horz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</w:tcPr>
    </w:tblStylePr>
  </w:style>
  <w:style w:type="table" w:styleId="LightList-Accent6">
    <w:name w:val="Light List Accent 6"/>
    <w:basedOn w:val="TableNormal"/>
    <w:uiPriority w:val="61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6CB33E"/>
        <w:left w:val="single" w:sz="8" w:space="0" w:color="6CB33E"/>
        <w:bottom w:val="single" w:sz="8" w:space="0" w:color="6CB33E"/>
        <w:right w:val="single" w:sz="8" w:space="0" w:color="6CB33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CB33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</w:tcPr>
    </w:tblStylePr>
    <w:tblStylePr w:type="band1Horz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</w:tcPr>
    </w:tblStylePr>
  </w:style>
  <w:style w:type="table" w:customStyle="1" w:styleId="Ljustrutnt1">
    <w:name w:val="Ljust rutnät1"/>
    <w:basedOn w:val="TableNormal"/>
    <w:uiPriority w:val="62"/>
    <w:rsid w:val="00A54B4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justrutnt-dekorfrg11">
    <w:name w:val="Ljust rutnät - dekorfärg 11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009CDC"/>
        <w:left w:val="single" w:sz="8" w:space="0" w:color="009CDC"/>
        <w:bottom w:val="single" w:sz="8" w:space="0" w:color="009CDC"/>
        <w:right w:val="single" w:sz="8" w:space="0" w:color="009CDC"/>
        <w:insideH w:val="single" w:sz="8" w:space="0" w:color="009CDC"/>
        <w:insideV w:val="single" w:sz="8" w:space="0" w:color="009CDC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009CDC"/>
          <w:left w:val="single" w:sz="8" w:space="0" w:color="009CDC"/>
          <w:bottom w:val="single" w:sz="18" w:space="0" w:color="009CDC"/>
          <w:right w:val="single" w:sz="8" w:space="0" w:color="009CDC"/>
          <w:insideH w:val="nil"/>
          <w:insideV w:val="single" w:sz="8" w:space="0" w:color="009CDC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009CDC"/>
          <w:left w:val="single" w:sz="8" w:space="0" w:color="009CDC"/>
          <w:bottom w:val="single" w:sz="8" w:space="0" w:color="009CDC"/>
          <w:right w:val="single" w:sz="8" w:space="0" w:color="009CDC"/>
          <w:insideH w:val="nil"/>
          <w:insideV w:val="single" w:sz="8" w:space="0" w:color="009CDC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</w:tcPr>
    </w:tblStylePr>
    <w:tblStylePr w:type="band1Vert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</w:tcBorders>
        <w:shd w:val="clear" w:color="auto" w:fill="B7E9FF"/>
      </w:tcPr>
    </w:tblStylePr>
    <w:tblStylePr w:type="band1Horz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  <w:insideV w:val="single" w:sz="8" w:space="0" w:color="009CDC"/>
        </w:tcBorders>
        <w:shd w:val="clear" w:color="auto" w:fill="B7E9FF"/>
      </w:tcPr>
    </w:tblStylePr>
    <w:tblStylePr w:type="band2Horz">
      <w:tblPr/>
      <w:tcPr>
        <w:tcBorders>
          <w:top w:val="single" w:sz="8" w:space="0" w:color="009CDC"/>
          <w:left w:val="single" w:sz="8" w:space="0" w:color="009CDC"/>
          <w:bottom w:val="single" w:sz="8" w:space="0" w:color="009CDC"/>
          <w:right w:val="single" w:sz="8" w:space="0" w:color="009CDC"/>
          <w:insideV w:val="single" w:sz="8" w:space="0" w:color="009CDC"/>
        </w:tcBorders>
      </w:tcPr>
    </w:tblStylePr>
  </w:style>
  <w:style w:type="table" w:styleId="LightGrid-Accent2">
    <w:name w:val="Light Grid Accent 2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9FCBED"/>
        <w:left w:val="single" w:sz="8" w:space="0" w:color="9FCBED"/>
        <w:bottom w:val="single" w:sz="8" w:space="0" w:color="9FCBED"/>
        <w:right w:val="single" w:sz="8" w:space="0" w:color="9FCBED"/>
        <w:insideH w:val="single" w:sz="8" w:space="0" w:color="9FCBED"/>
        <w:insideV w:val="single" w:sz="8" w:space="0" w:color="9FCBED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9FCBED"/>
          <w:left w:val="single" w:sz="8" w:space="0" w:color="9FCBED"/>
          <w:bottom w:val="single" w:sz="18" w:space="0" w:color="9FCBED"/>
          <w:right w:val="single" w:sz="8" w:space="0" w:color="9FCBED"/>
          <w:insideH w:val="nil"/>
          <w:insideV w:val="single" w:sz="8" w:space="0" w:color="9FCBED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9FCBED"/>
          <w:left w:val="single" w:sz="8" w:space="0" w:color="9FCBED"/>
          <w:bottom w:val="single" w:sz="8" w:space="0" w:color="9FCBED"/>
          <w:right w:val="single" w:sz="8" w:space="0" w:color="9FCBED"/>
          <w:insideH w:val="nil"/>
          <w:insideV w:val="single" w:sz="8" w:space="0" w:color="9FCBED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</w:tcPr>
    </w:tblStylePr>
    <w:tblStylePr w:type="band1Vert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</w:tcBorders>
        <w:shd w:val="clear" w:color="auto" w:fill="E7F2FA"/>
      </w:tcPr>
    </w:tblStylePr>
    <w:tblStylePr w:type="band1Horz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  <w:insideV w:val="single" w:sz="8" w:space="0" w:color="9FCBED"/>
        </w:tcBorders>
        <w:shd w:val="clear" w:color="auto" w:fill="E7F2FA"/>
      </w:tcPr>
    </w:tblStylePr>
    <w:tblStylePr w:type="band2Horz">
      <w:tblPr/>
      <w:tcPr>
        <w:tcBorders>
          <w:top w:val="single" w:sz="8" w:space="0" w:color="9FCBED"/>
          <w:left w:val="single" w:sz="8" w:space="0" w:color="9FCBED"/>
          <w:bottom w:val="single" w:sz="8" w:space="0" w:color="9FCBED"/>
          <w:right w:val="single" w:sz="8" w:space="0" w:color="9FCBED"/>
          <w:insideV w:val="single" w:sz="8" w:space="0" w:color="9FCBED"/>
        </w:tcBorders>
      </w:tcPr>
    </w:tblStylePr>
  </w:style>
  <w:style w:type="table" w:styleId="LightGrid-Accent3">
    <w:name w:val="Light Grid Accent 3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left w:val="single" w:sz="8" w:space="0" w:color="FFDF1A"/>
        <w:bottom w:val="single" w:sz="8" w:space="0" w:color="FFDF1A"/>
        <w:right w:val="single" w:sz="8" w:space="0" w:color="FFDF1A"/>
        <w:insideH w:val="single" w:sz="8" w:space="0" w:color="FFDF1A"/>
        <w:insideV w:val="single" w:sz="8" w:space="0" w:color="FFDF1A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FDF1A"/>
          <w:left w:val="single" w:sz="8" w:space="0" w:color="FFDF1A"/>
          <w:bottom w:val="single" w:sz="18" w:space="0" w:color="FFDF1A"/>
          <w:right w:val="single" w:sz="8" w:space="0" w:color="FFDF1A"/>
          <w:insideH w:val="nil"/>
          <w:insideV w:val="single" w:sz="8" w:space="0" w:color="FFDF1A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FFDF1A"/>
          <w:left w:val="single" w:sz="8" w:space="0" w:color="FFDF1A"/>
          <w:bottom w:val="single" w:sz="8" w:space="0" w:color="FFDF1A"/>
          <w:right w:val="single" w:sz="8" w:space="0" w:color="FFDF1A"/>
          <w:insideH w:val="nil"/>
          <w:insideV w:val="single" w:sz="8" w:space="0" w:color="FFDF1A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</w:tcPr>
    </w:tblStylePr>
    <w:tblStylePr w:type="band1Vert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</w:tcBorders>
        <w:shd w:val="clear" w:color="auto" w:fill="FFF7C6"/>
      </w:tcPr>
    </w:tblStylePr>
    <w:tblStylePr w:type="band1Horz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  <w:insideV w:val="single" w:sz="8" w:space="0" w:color="FFDF1A"/>
        </w:tcBorders>
        <w:shd w:val="clear" w:color="auto" w:fill="FFF7C6"/>
      </w:tcPr>
    </w:tblStylePr>
    <w:tblStylePr w:type="band2Horz">
      <w:tblPr/>
      <w:tcPr>
        <w:tcBorders>
          <w:top w:val="single" w:sz="8" w:space="0" w:color="FFDF1A"/>
          <w:left w:val="single" w:sz="8" w:space="0" w:color="FFDF1A"/>
          <w:bottom w:val="single" w:sz="8" w:space="0" w:color="FFDF1A"/>
          <w:right w:val="single" w:sz="8" w:space="0" w:color="FFDF1A"/>
          <w:insideV w:val="single" w:sz="8" w:space="0" w:color="FFDF1A"/>
        </w:tcBorders>
      </w:tcPr>
    </w:tblStylePr>
  </w:style>
  <w:style w:type="table" w:styleId="LightGrid-Accent4">
    <w:name w:val="Light Grid Accent 4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left w:val="single" w:sz="8" w:space="0" w:color="FFEF6F"/>
        <w:bottom w:val="single" w:sz="8" w:space="0" w:color="FFEF6F"/>
        <w:right w:val="single" w:sz="8" w:space="0" w:color="FFEF6F"/>
        <w:insideH w:val="single" w:sz="8" w:space="0" w:color="FFEF6F"/>
        <w:insideV w:val="single" w:sz="8" w:space="0" w:color="FFEF6F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FEF6F"/>
          <w:left w:val="single" w:sz="8" w:space="0" w:color="FFEF6F"/>
          <w:bottom w:val="single" w:sz="18" w:space="0" w:color="FFEF6F"/>
          <w:right w:val="single" w:sz="8" w:space="0" w:color="FFEF6F"/>
          <w:insideH w:val="nil"/>
          <w:insideV w:val="single" w:sz="8" w:space="0" w:color="FFEF6F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FFEF6F"/>
          <w:left w:val="single" w:sz="8" w:space="0" w:color="FFEF6F"/>
          <w:bottom w:val="single" w:sz="8" w:space="0" w:color="FFEF6F"/>
          <w:right w:val="single" w:sz="8" w:space="0" w:color="FFEF6F"/>
          <w:insideH w:val="nil"/>
          <w:insideV w:val="single" w:sz="8" w:space="0" w:color="FFEF6F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</w:tcPr>
    </w:tblStylePr>
    <w:tblStylePr w:type="band1Vert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</w:tcBorders>
        <w:shd w:val="clear" w:color="auto" w:fill="FFFADB"/>
      </w:tcPr>
    </w:tblStylePr>
    <w:tblStylePr w:type="band1Horz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  <w:insideV w:val="single" w:sz="8" w:space="0" w:color="FFEF6F"/>
        </w:tcBorders>
        <w:shd w:val="clear" w:color="auto" w:fill="FFFADB"/>
      </w:tcPr>
    </w:tblStylePr>
    <w:tblStylePr w:type="band2Horz">
      <w:tblPr/>
      <w:tcPr>
        <w:tcBorders>
          <w:top w:val="single" w:sz="8" w:space="0" w:color="FFEF6F"/>
          <w:left w:val="single" w:sz="8" w:space="0" w:color="FFEF6F"/>
          <w:bottom w:val="single" w:sz="8" w:space="0" w:color="FFEF6F"/>
          <w:right w:val="single" w:sz="8" w:space="0" w:color="FFEF6F"/>
          <w:insideV w:val="single" w:sz="8" w:space="0" w:color="FFEF6F"/>
        </w:tcBorders>
      </w:tcPr>
    </w:tblStylePr>
  </w:style>
  <w:style w:type="table" w:styleId="LightGrid-Accent5">
    <w:name w:val="Light Grid Accent 5"/>
    <w:basedOn w:val="TableNormal"/>
    <w:uiPriority w:val="62"/>
    <w:rsid w:val="002806A1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left w:val="single" w:sz="8" w:space="0" w:color="FDB812"/>
        <w:bottom w:val="single" w:sz="8" w:space="0" w:color="FDB812"/>
        <w:right w:val="single" w:sz="8" w:space="0" w:color="FDB812"/>
        <w:insideH w:val="single" w:sz="8" w:space="0" w:color="FDB812"/>
        <w:insideV w:val="single" w:sz="8" w:space="0" w:color="FDB812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DB812"/>
          <w:left w:val="single" w:sz="8" w:space="0" w:color="FDB812"/>
          <w:bottom w:val="single" w:sz="18" w:space="0" w:color="FDB812"/>
          <w:right w:val="single" w:sz="8" w:space="0" w:color="FDB812"/>
          <w:insideH w:val="nil"/>
          <w:insideV w:val="single" w:sz="8" w:space="0" w:color="FDB812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FDB812"/>
          <w:left w:val="single" w:sz="8" w:space="0" w:color="FDB812"/>
          <w:bottom w:val="single" w:sz="8" w:space="0" w:color="FDB812"/>
          <w:right w:val="single" w:sz="8" w:space="0" w:color="FDB812"/>
          <w:insideH w:val="nil"/>
          <w:insideV w:val="single" w:sz="8" w:space="0" w:color="FDB812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</w:tcPr>
    </w:tblStylePr>
    <w:tblStylePr w:type="band1Vert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</w:tcBorders>
        <w:shd w:val="clear" w:color="auto" w:fill="FEEDC4"/>
      </w:tcPr>
    </w:tblStylePr>
    <w:tblStylePr w:type="band1Horz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  <w:insideV w:val="single" w:sz="8" w:space="0" w:color="FDB812"/>
        </w:tcBorders>
        <w:shd w:val="clear" w:color="auto" w:fill="FEEDC4"/>
      </w:tcPr>
    </w:tblStylePr>
    <w:tblStylePr w:type="band2Horz">
      <w:tblPr/>
      <w:tcPr>
        <w:tcBorders>
          <w:top w:val="single" w:sz="8" w:space="0" w:color="FDB812"/>
          <w:left w:val="single" w:sz="8" w:space="0" w:color="FDB812"/>
          <w:bottom w:val="single" w:sz="8" w:space="0" w:color="FDB812"/>
          <w:right w:val="single" w:sz="8" w:space="0" w:color="FDB812"/>
          <w:insideV w:val="single" w:sz="8" w:space="0" w:color="FDB812"/>
        </w:tcBorders>
      </w:tcPr>
    </w:tblStylePr>
  </w:style>
  <w:style w:type="table" w:styleId="LightGrid-Accent6">
    <w:name w:val="Light Grid Accent 6"/>
    <w:basedOn w:val="TableNormal"/>
    <w:uiPriority w:val="62"/>
    <w:rsid w:val="002806A1"/>
    <w:rPr>
      <w:rFonts w:ascii="Gill Sans MT" w:hAnsi="Gill Sans MT"/>
    </w:rPr>
    <w:tblPr>
      <w:tblStyleRowBandSize w:val="1"/>
      <w:tblStyleColBandSize w:val="1"/>
      <w:tblBorders>
        <w:top w:val="single" w:sz="8" w:space="0" w:color="6CB33E"/>
        <w:left w:val="single" w:sz="8" w:space="0" w:color="6CB33E"/>
        <w:bottom w:val="single" w:sz="8" w:space="0" w:color="6CB33E"/>
        <w:right w:val="single" w:sz="8" w:space="0" w:color="6CB33E"/>
        <w:insideH w:val="single" w:sz="8" w:space="0" w:color="6CB33E"/>
        <w:insideV w:val="single" w:sz="8" w:space="0" w:color="6CB33E"/>
      </w:tblBorders>
    </w:tblPr>
    <w:tblStylePr w:type="fir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6CB33E"/>
          <w:left w:val="single" w:sz="8" w:space="0" w:color="6CB33E"/>
          <w:bottom w:val="single" w:sz="18" w:space="0" w:color="6CB33E"/>
          <w:right w:val="single" w:sz="8" w:space="0" w:color="6CB33E"/>
          <w:insideH w:val="nil"/>
          <w:insideV w:val="single" w:sz="8" w:space="0" w:color="6CB33E"/>
        </w:tcBorders>
      </w:tcPr>
    </w:tblStylePr>
    <w:tblStylePr w:type="lastRow">
      <w:pPr>
        <w:spacing w:before="0" w:after="0" w:line="240" w:lineRule="auto"/>
      </w:pPr>
      <w:rPr>
        <w:rFonts w:ascii="Gill Sans MT" w:eastAsia="MS Mincho" w:hAnsi="Gill Sans MT" w:cs="Times New Roman"/>
        <w:b/>
        <w:bCs/>
      </w:rPr>
      <w:tblPr/>
      <w:tcPr>
        <w:tcBorders>
          <w:top w:val="double" w:sz="6" w:space="0" w:color="6CB33E"/>
          <w:left w:val="single" w:sz="8" w:space="0" w:color="6CB33E"/>
          <w:bottom w:val="single" w:sz="8" w:space="0" w:color="6CB33E"/>
          <w:right w:val="single" w:sz="8" w:space="0" w:color="6CB33E"/>
          <w:insideH w:val="nil"/>
          <w:insideV w:val="single" w:sz="8" w:space="0" w:color="6CB33E"/>
        </w:tcBorders>
      </w:tcPr>
    </w:tblStylePr>
    <w:tblStylePr w:type="firstCol">
      <w:rPr>
        <w:rFonts w:ascii="Gill Sans MT" w:eastAsia="MS Mincho" w:hAnsi="Gill Sans MT" w:cs="Times New Roman"/>
        <w:b/>
        <w:bCs/>
      </w:rPr>
    </w:tblStylePr>
    <w:tblStylePr w:type="lastCol">
      <w:rPr>
        <w:rFonts w:ascii="Gill Sans MT" w:eastAsia="MS Mincho" w:hAnsi="Gill Sans MT" w:cs="Times New Roman"/>
        <w:b/>
        <w:bCs/>
      </w:rPr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</w:tcPr>
    </w:tblStylePr>
    <w:tblStylePr w:type="band1Vert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</w:tcBorders>
        <w:shd w:val="clear" w:color="auto" w:fill="DAEDCD"/>
      </w:tcPr>
    </w:tblStylePr>
    <w:tblStylePr w:type="band1Horz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  <w:insideV w:val="single" w:sz="8" w:space="0" w:color="6CB33E"/>
        </w:tcBorders>
        <w:shd w:val="clear" w:color="auto" w:fill="DAEDCD"/>
      </w:tcPr>
    </w:tblStylePr>
    <w:tblStylePr w:type="band2Horz">
      <w:tblPr/>
      <w:tcPr>
        <w:tcBorders>
          <w:top w:val="single" w:sz="8" w:space="0" w:color="6CB33E"/>
          <w:left w:val="single" w:sz="8" w:space="0" w:color="6CB33E"/>
          <w:bottom w:val="single" w:sz="8" w:space="0" w:color="6CB33E"/>
          <w:right w:val="single" w:sz="8" w:space="0" w:color="6CB33E"/>
          <w:insideV w:val="single" w:sz="8" w:space="0" w:color="6CB33E"/>
        </w:tcBorders>
      </w:tcPr>
    </w:tblStylePr>
  </w:style>
  <w:style w:type="table" w:customStyle="1" w:styleId="Mellanmrkskuggning1-dekorfrg11">
    <w:name w:val="Mellanmörk skuggning 1 - dekorfärg 11"/>
    <w:basedOn w:val="TableNormal"/>
    <w:uiPriority w:val="63"/>
    <w:rsid w:val="00297CBD"/>
    <w:rPr>
      <w:rFonts w:ascii="Gill Sans MT" w:hAnsi="Gill Sans MT"/>
    </w:rPr>
    <w:tblPr>
      <w:tblStyleRowBandSize w:val="1"/>
      <w:tblStyleColBandSize w:val="1"/>
      <w:tblBorders>
        <w:top w:val="single" w:sz="8" w:space="0" w:color="25BFFF"/>
        <w:left w:val="single" w:sz="8" w:space="0" w:color="25BFFF"/>
        <w:bottom w:val="single" w:sz="8" w:space="0" w:color="25BFFF"/>
        <w:right w:val="single" w:sz="8" w:space="0" w:color="25BFFF"/>
        <w:insideH w:val="single" w:sz="8" w:space="0" w:color="25BF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5BFFF"/>
          <w:left w:val="single" w:sz="8" w:space="0" w:color="25BFFF"/>
          <w:bottom w:val="single" w:sz="8" w:space="0" w:color="25BFFF"/>
          <w:right w:val="single" w:sz="8" w:space="0" w:color="25BFFF"/>
          <w:insideH w:val="nil"/>
          <w:insideV w:val="nil"/>
        </w:tcBorders>
        <w:shd w:val="clear" w:color="auto" w:fill="009CD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BFFF"/>
          <w:left w:val="single" w:sz="8" w:space="0" w:color="25BFFF"/>
          <w:bottom w:val="single" w:sz="8" w:space="0" w:color="25BFFF"/>
          <w:right w:val="single" w:sz="8" w:space="0" w:color="25BF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9F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9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B6D7F1"/>
        <w:left w:val="single" w:sz="8" w:space="0" w:color="B6D7F1"/>
        <w:bottom w:val="single" w:sz="8" w:space="0" w:color="B6D7F1"/>
        <w:right w:val="single" w:sz="8" w:space="0" w:color="B6D7F1"/>
        <w:insideH w:val="single" w:sz="8" w:space="0" w:color="B6D7F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6D7F1"/>
          <w:left w:val="single" w:sz="8" w:space="0" w:color="B6D7F1"/>
          <w:bottom w:val="single" w:sz="8" w:space="0" w:color="B6D7F1"/>
          <w:right w:val="single" w:sz="8" w:space="0" w:color="B6D7F1"/>
          <w:insideH w:val="nil"/>
          <w:insideV w:val="nil"/>
        </w:tcBorders>
        <w:shd w:val="clear" w:color="auto" w:fill="9FCBE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D7F1"/>
          <w:left w:val="single" w:sz="8" w:space="0" w:color="B6D7F1"/>
          <w:bottom w:val="single" w:sz="8" w:space="0" w:color="B6D7F1"/>
          <w:right w:val="single" w:sz="8" w:space="0" w:color="B6D7F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2FA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2F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653"/>
        <w:left w:val="single" w:sz="8" w:space="0" w:color="FFE653"/>
        <w:bottom w:val="single" w:sz="8" w:space="0" w:color="FFE653"/>
        <w:right w:val="single" w:sz="8" w:space="0" w:color="FFE653"/>
        <w:insideH w:val="single" w:sz="8" w:space="0" w:color="FFE65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E653"/>
          <w:left w:val="single" w:sz="8" w:space="0" w:color="FFE653"/>
          <w:bottom w:val="single" w:sz="8" w:space="0" w:color="FFE653"/>
          <w:right w:val="single" w:sz="8" w:space="0" w:color="FFE653"/>
          <w:insideH w:val="nil"/>
          <w:insideV w:val="nil"/>
        </w:tcBorders>
        <w:shd w:val="clear" w:color="auto" w:fill="FFDF1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653"/>
          <w:left w:val="single" w:sz="8" w:space="0" w:color="FFE653"/>
          <w:bottom w:val="single" w:sz="8" w:space="0" w:color="FFE653"/>
          <w:right w:val="single" w:sz="8" w:space="0" w:color="FFE65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6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7C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293"/>
        <w:left w:val="single" w:sz="8" w:space="0" w:color="FFF293"/>
        <w:bottom w:val="single" w:sz="8" w:space="0" w:color="FFF293"/>
        <w:right w:val="single" w:sz="8" w:space="0" w:color="FFF293"/>
        <w:insideH w:val="single" w:sz="8" w:space="0" w:color="FFF29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F293"/>
          <w:left w:val="single" w:sz="8" w:space="0" w:color="FFF293"/>
          <w:bottom w:val="single" w:sz="8" w:space="0" w:color="FFF293"/>
          <w:right w:val="single" w:sz="8" w:space="0" w:color="FFF293"/>
          <w:insideH w:val="nil"/>
          <w:insideV w:val="nil"/>
        </w:tcBorders>
        <w:shd w:val="clear" w:color="auto" w:fill="FFEF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93"/>
          <w:left w:val="single" w:sz="8" w:space="0" w:color="FFF293"/>
          <w:bottom w:val="single" w:sz="8" w:space="0" w:color="FFF293"/>
          <w:right w:val="single" w:sz="8" w:space="0" w:color="FFF29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DB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AD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97CBD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C94D"/>
        <w:left w:val="single" w:sz="8" w:space="0" w:color="FDC94D"/>
        <w:bottom w:val="single" w:sz="8" w:space="0" w:color="FDC94D"/>
        <w:right w:val="single" w:sz="8" w:space="0" w:color="FDC94D"/>
        <w:insideH w:val="single" w:sz="8" w:space="0" w:color="FDC9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DC94D"/>
          <w:left w:val="single" w:sz="8" w:space="0" w:color="FDC94D"/>
          <w:bottom w:val="single" w:sz="8" w:space="0" w:color="FDC94D"/>
          <w:right w:val="single" w:sz="8" w:space="0" w:color="FDC94D"/>
          <w:insideH w:val="nil"/>
          <w:insideV w:val="nil"/>
        </w:tcBorders>
        <w:shd w:val="clear" w:color="auto" w:fill="FDB81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C94D"/>
          <w:left w:val="single" w:sz="8" w:space="0" w:color="FDC94D"/>
          <w:bottom w:val="single" w:sz="8" w:space="0" w:color="FDC94D"/>
          <w:right w:val="single" w:sz="8" w:space="0" w:color="FDC94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4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97CBD"/>
    <w:rPr>
      <w:rFonts w:ascii="Gill Sans MT" w:hAnsi="Gill Sans MT"/>
    </w:rPr>
    <w:tblPr>
      <w:tblStyleRowBandSize w:val="1"/>
      <w:tblStyleColBandSize w:val="1"/>
      <w:tblBorders>
        <w:top w:val="single" w:sz="8" w:space="0" w:color="8FCB69"/>
        <w:left w:val="single" w:sz="8" w:space="0" w:color="8FCB69"/>
        <w:bottom w:val="single" w:sz="8" w:space="0" w:color="8FCB69"/>
        <w:right w:val="single" w:sz="8" w:space="0" w:color="8FCB69"/>
        <w:insideH w:val="single" w:sz="8" w:space="0" w:color="8FCB6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FCB69"/>
          <w:left w:val="single" w:sz="8" w:space="0" w:color="8FCB69"/>
          <w:bottom w:val="single" w:sz="8" w:space="0" w:color="8FCB69"/>
          <w:right w:val="single" w:sz="8" w:space="0" w:color="8FCB69"/>
          <w:insideH w:val="nil"/>
          <w:insideV w:val="nil"/>
        </w:tcBorders>
        <w:shd w:val="clear" w:color="auto" w:fill="6CB33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B69"/>
          <w:left w:val="single" w:sz="8" w:space="0" w:color="8FCB69"/>
          <w:bottom w:val="single" w:sz="8" w:space="0" w:color="8FCB69"/>
          <w:right w:val="single" w:sz="8" w:space="0" w:color="8FCB6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CD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CD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297CBD"/>
    <w:rPr>
      <w:rFonts w:ascii="Gill Sans MT" w:hAnsi="Gill Sans MT"/>
      <w:sz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Mellanmrktrutnt11">
    <w:name w:val="Mellanmörkt rutnät 11"/>
    <w:basedOn w:val="TableNormal"/>
    <w:uiPriority w:val="67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25BFFF"/>
        <w:left w:val="single" w:sz="8" w:space="0" w:color="25BFFF"/>
        <w:bottom w:val="single" w:sz="8" w:space="0" w:color="25BFFF"/>
        <w:right w:val="single" w:sz="8" w:space="0" w:color="25BFFF"/>
        <w:insideH w:val="single" w:sz="8" w:space="0" w:color="25BFFF"/>
        <w:insideV w:val="single" w:sz="8" w:space="0" w:color="25BFFF"/>
      </w:tblBorders>
    </w:tblPr>
    <w:tcPr>
      <w:shd w:val="clear" w:color="auto" w:fill="B7E9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BF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4FF"/>
      </w:tcPr>
    </w:tblStylePr>
    <w:tblStylePr w:type="band1Horz">
      <w:tblPr/>
      <w:tcPr>
        <w:shd w:val="clear" w:color="auto" w:fill="6ED4FF"/>
      </w:tcPr>
    </w:tblStylePr>
  </w:style>
  <w:style w:type="table" w:styleId="MediumGrid1-Accent2">
    <w:name w:val="Medium Grid 1 Accent 2"/>
    <w:basedOn w:val="TableNormal"/>
    <w:uiPriority w:val="67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B6D7F1"/>
        <w:left w:val="single" w:sz="8" w:space="0" w:color="B6D7F1"/>
        <w:bottom w:val="single" w:sz="8" w:space="0" w:color="B6D7F1"/>
        <w:right w:val="single" w:sz="8" w:space="0" w:color="B6D7F1"/>
        <w:insideH w:val="single" w:sz="8" w:space="0" w:color="B6D7F1"/>
        <w:insideV w:val="single" w:sz="8" w:space="0" w:color="B6D7F1"/>
      </w:tblBorders>
    </w:tblPr>
    <w:tcPr>
      <w:shd w:val="clear" w:color="auto" w:fill="E7F2F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D7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6"/>
      </w:tcPr>
    </w:tblStylePr>
    <w:tblStylePr w:type="band1Horz">
      <w:tblPr/>
      <w:tcPr>
        <w:shd w:val="clear" w:color="auto" w:fill="CFE4F6"/>
      </w:tcPr>
    </w:tblStylePr>
  </w:style>
  <w:style w:type="table" w:styleId="MediumGrid1-Accent3">
    <w:name w:val="Medium Grid 1 Accent 3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653"/>
        <w:left w:val="single" w:sz="8" w:space="0" w:color="FFE653"/>
        <w:bottom w:val="single" w:sz="8" w:space="0" w:color="FFE653"/>
        <w:right w:val="single" w:sz="8" w:space="0" w:color="FFE653"/>
        <w:insideH w:val="single" w:sz="8" w:space="0" w:color="FFE653"/>
        <w:insideV w:val="single" w:sz="8" w:space="0" w:color="FFE653"/>
      </w:tblBorders>
    </w:tblPr>
    <w:tcPr>
      <w:shd w:val="clear" w:color="auto" w:fill="FFF7C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65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8C"/>
      </w:tcPr>
    </w:tblStylePr>
    <w:tblStylePr w:type="band1Horz">
      <w:tblPr/>
      <w:tcPr>
        <w:shd w:val="clear" w:color="auto" w:fill="FFEE8C"/>
      </w:tcPr>
    </w:tblStylePr>
  </w:style>
  <w:style w:type="table" w:styleId="MediumGrid1-Accent4">
    <w:name w:val="Medium Grid 1 Accent 4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293"/>
        <w:left w:val="single" w:sz="8" w:space="0" w:color="FFF293"/>
        <w:bottom w:val="single" w:sz="8" w:space="0" w:color="FFF293"/>
        <w:right w:val="single" w:sz="8" w:space="0" w:color="FFF293"/>
        <w:insideH w:val="single" w:sz="8" w:space="0" w:color="FFF293"/>
        <w:insideV w:val="single" w:sz="8" w:space="0" w:color="FFF293"/>
      </w:tblBorders>
    </w:tblPr>
    <w:tcPr>
      <w:shd w:val="clear" w:color="auto" w:fill="FFFAD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2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7"/>
      </w:tcPr>
    </w:tblStylePr>
    <w:tblStylePr w:type="band1Horz">
      <w:tblPr/>
      <w:tcPr>
        <w:shd w:val="clear" w:color="auto" w:fill="FFF6B7"/>
      </w:tcPr>
    </w:tblStylePr>
  </w:style>
  <w:style w:type="table" w:styleId="MediumGrid1-Accent5">
    <w:name w:val="Medium Grid 1 Accent 5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C94D"/>
        <w:left w:val="single" w:sz="8" w:space="0" w:color="FDC94D"/>
        <w:bottom w:val="single" w:sz="8" w:space="0" w:color="FDC94D"/>
        <w:right w:val="single" w:sz="8" w:space="0" w:color="FDC94D"/>
        <w:insideH w:val="single" w:sz="8" w:space="0" w:color="FDC94D"/>
        <w:insideV w:val="single" w:sz="8" w:space="0" w:color="FDC94D"/>
      </w:tblBorders>
    </w:tblPr>
    <w:tcPr>
      <w:shd w:val="clear" w:color="auto" w:fill="FEEDC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C9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8"/>
      </w:tcPr>
    </w:tblStylePr>
    <w:tblStylePr w:type="band1Horz">
      <w:tblPr/>
      <w:tcPr>
        <w:shd w:val="clear" w:color="auto" w:fill="FEDB88"/>
      </w:tcPr>
    </w:tblStylePr>
  </w:style>
  <w:style w:type="table" w:styleId="MediumGrid1-Accent6">
    <w:name w:val="Medium Grid 1 Accent 6"/>
    <w:basedOn w:val="TableNormal"/>
    <w:uiPriority w:val="67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8FCB69"/>
        <w:left w:val="single" w:sz="8" w:space="0" w:color="8FCB69"/>
        <w:bottom w:val="single" w:sz="8" w:space="0" w:color="8FCB69"/>
        <w:right w:val="single" w:sz="8" w:space="0" w:color="8FCB69"/>
        <w:insideH w:val="single" w:sz="8" w:space="0" w:color="8FCB69"/>
        <w:insideV w:val="single" w:sz="8" w:space="0" w:color="8FCB69"/>
      </w:tblBorders>
    </w:tblPr>
    <w:tcPr>
      <w:shd w:val="clear" w:color="auto" w:fill="DAEDC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B6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C9B"/>
      </w:tcPr>
    </w:tblStylePr>
    <w:tblStylePr w:type="band1Horz">
      <w:tblPr/>
      <w:tcPr>
        <w:shd w:val="clear" w:color="auto" w:fill="B4DC9B"/>
      </w:tcPr>
    </w:tblStylePr>
  </w:style>
  <w:style w:type="table" w:styleId="MediumGrid2-Accent3">
    <w:name w:val="Medium Grid 2 Accent 3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DF1A"/>
        <w:left w:val="single" w:sz="8" w:space="0" w:color="FFDF1A"/>
        <w:bottom w:val="single" w:sz="8" w:space="0" w:color="FFDF1A"/>
        <w:right w:val="single" w:sz="8" w:space="0" w:color="FFDF1A"/>
        <w:insideH w:val="single" w:sz="8" w:space="0" w:color="FFDF1A"/>
        <w:insideV w:val="single" w:sz="8" w:space="0" w:color="FFDF1A"/>
      </w:tblBorders>
    </w:tblPr>
    <w:tcPr>
      <w:shd w:val="clear" w:color="auto" w:fill="FFF7C6"/>
    </w:tcPr>
    <w:tblStylePr w:type="firstRow">
      <w:rPr>
        <w:b/>
        <w:bCs/>
        <w:color w:val="000000"/>
      </w:rPr>
      <w:tblPr/>
      <w:tcPr>
        <w:shd w:val="clear" w:color="auto" w:fill="FFFB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D1"/>
      </w:tcPr>
    </w:tblStylePr>
    <w:tblStylePr w:type="band1Vert">
      <w:tblPr/>
      <w:tcPr>
        <w:shd w:val="clear" w:color="auto" w:fill="FFEE8C"/>
      </w:tcPr>
    </w:tblStylePr>
    <w:tblStylePr w:type="band1Horz">
      <w:tblPr/>
      <w:tcPr>
        <w:tcBorders>
          <w:insideH w:val="single" w:sz="6" w:space="0" w:color="FFDF1A"/>
          <w:insideV w:val="single" w:sz="6" w:space="0" w:color="FFDF1A"/>
        </w:tcBorders>
        <w:shd w:val="clear" w:color="auto" w:fill="FFEE8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EF6F"/>
        <w:left w:val="single" w:sz="8" w:space="0" w:color="FFEF6F"/>
        <w:bottom w:val="single" w:sz="8" w:space="0" w:color="FFEF6F"/>
        <w:right w:val="single" w:sz="8" w:space="0" w:color="FFEF6F"/>
        <w:insideH w:val="single" w:sz="8" w:space="0" w:color="FFEF6F"/>
        <w:insideV w:val="single" w:sz="8" w:space="0" w:color="FFEF6F"/>
      </w:tblBorders>
    </w:tblPr>
    <w:tcPr>
      <w:shd w:val="clear" w:color="auto" w:fill="FFFADB"/>
    </w:tcPr>
    <w:tblStylePr w:type="firstRow">
      <w:rPr>
        <w:b/>
        <w:bCs/>
        <w:color w:val="000000"/>
      </w:rPr>
      <w:tblPr/>
      <w:tcPr>
        <w:shd w:val="clear" w:color="auto" w:fill="FFFD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E2"/>
      </w:tcPr>
    </w:tblStylePr>
    <w:tblStylePr w:type="band1Vert">
      <w:tblPr/>
      <w:tcPr>
        <w:shd w:val="clear" w:color="auto" w:fill="FFF6B7"/>
      </w:tcPr>
    </w:tblStylePr>
    <w:tblStylePr w:type="band1Horz">
      <w:tblPr/>
      <w:tcPr>
        <w:tcBorders>
          <w:insideH w:val="single" w:sz="6" w:space="0" w:color="FFEF6F"/>
          <w:insideV w:val="single" w:sz="6" w:space="0" w:color="FFEF6F"/>
        </w:tcBorders>
        <w:shd w:val="clear" w:color="auto" w:fill="FFF6B7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FD4734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DB812"/>
        <w:left w:val="single" w:sz="8" w:space="0" w:color="FDB812"/>
        <w:bottom w:val="single" w:sz="8" w:space="0" w:color="FDB812"/>
        <w:right w:val="single" w:sz="8" w:space="0" w:color="FDB812"/>
        <w:insideH w:val="single" w:sz="8" w:space="0" w:color="FDB812"/>
        <w:insideV w:val="single" w:sz="8" w:space="0" w:color="FDB812"/>
      </w:tblBorders>
    </w:tblPr>
    <w:tcPr>
      <w:shd w:val="clear" w:color="auto" w:fill="FEEDC4"/>
    </w:tcPr>
    <w:tblStylePr w:type="firstRow">
      <w:rPr>
        <w:b/>
        <w:bCs/>
        <w:color w:val="000000"/>
      </w:rPr>
      <w:tblPr/>
      <w:tcPr>
        <w:shd w:val="clear" w:color="auto" w:fill="FEF7E7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F"/>
      </w:tcPr>
    </w:tblStylePr>
    <w:tblStylePr w:type="band1Vert">
      <w:tblPr/>
      <w:tcPr>
        <w:shd w:val="clear" w:color="auto" w:fill="FEDB88"/>
      </w:tcPr>
    </w:tblStylePr>
    <w:tblStylePr w:type="band1Horz">
      <w:tblPr/>
      <w:tcPr>
        <w:tcBorders>
          <w:insideH w:val="single" w:sz="6" w:space="0" w:color="FDB812"/>
          <w:insideV w:val="single" w:sz="6" w:space="0" w:color="FDB812"/>
        </w:tcBorders>
        <w:shd w:val="clear" w:color="auto" w:fill="FEDB88"/>
      </w:tcPr>
    </w:tblStylePr>
    <w:tblStylePr w:type="nwCell">
      <w:tblPr/>
      <w:tcPr>
        <w:shd w:val="clear" w:color="auto" w:fill="FFFFFF"/>
      </w:tcPr>
    </w:tblStylePr>
  </w:style>
  <w:style w:type="table" w:customStyle="1" w:styleId="Mellanmrktrutnt31">
    <w:name w:val="Mellanmörkt rutnät 31"/>
    <w:basedOn w:val="TableNormal"/>
    <w:uiPriority w:val="69"/>
    <w:rsid w:val="005670C4"/>
    <w:rPr>
      <w:rFonts w:ascii="Gill Sans MT" w:hAnsi="Gill Sans MT"/>
      <w:color w:val="FFFFFF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EF480C"/>
    <w:rPr>
      <w:rFonts w:ascii="Gill Sans MT" w:hAnsi="Gill Sans MT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9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CD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CD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CD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CD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ED4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ED4FF"/>
      </w:tcPr>
    </w:tblStylePr>
  </w:style>
  <w:style w:type="table" w:styleId="MediumGrid3-Accent2">
    <w:name w:val="Medium Grid 3 Accent 2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F2F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FCBE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FCBE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FCBE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FCBE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FE4F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FE4F6"/>
      </w:tcPr>
    </w:tblStylePr>
  </w:style>
  <w:style w:type="table" w:styleId="MediumGrid3-Accent3">
    <w:name w:val="Medium Grid 3 Accent 3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F7C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DF1A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DF1A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DF1A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DF1A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EE8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EE8C"/>
      </w:tcPr>
    </w:tblStylePr>
  </w:style>
  <w:style w:type="table" w:styleId="MediumGrid3-Accent4">
    <w:name w:val="Medium Grid 3 Accent 4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FAD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EF6F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EF6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EF6F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EF6F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F6B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F6B7"/>
      </w:tcPr>
    </w:tblStylePr>
  </w:style>
  <w:style w:type="table" w:styleId="MediumGrid3-Accent5">
    <w:name w:val="Medium Grid 3 Accent 5"/>
    <w:basedOn w:val="TableNormal"/>
    <w:uiPriority w:val="69"/>
    <w:rsid w:val="00EF480C"/>
    <w:rPr>
      <w:rFonts w:ascii="Gill Sans MT" w:hAnsi="Gill Sans MT"/>
      <w:sz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EEDC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DB81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DB81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DB81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DB81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EDB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EDB88"/>
      </w:tcPr>
    </w:tblStylePr>
  </w:style>
  <w:style w:type="table" w:styleId="DarkList-Accent3">
    <w:name w:val="Dark List Accent 3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FFDF1A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B77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2B4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2B4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400"/>
      </w:tcPr>
    </w:tblStylePr>
  </w:style>
  <w:style w:type="table" w:styleId="DarkList-Accent6">
    <w:name w:val="Dark List Accent 6"/>
    <w:basedOn w:val="TableNormal"/>
    <w:uiPriority w:val="70"/>
    <w:rsid w:val="00EF480C"/>
    <w:rPr>
      <w:rFonts w:ascii="Gill Sans MT" w:hAnsi="Gill Sans MT"/>
      <w:sz w:val="22"/>
    </w:rPr>
    <w:tblPr>
      <w:tblStyleRowBandSize w:val="1"/>
      <w:tblStyleColBandSize w:val="1"/>
    </w:tblPr>
    <w:tcPr>
      <w:shd w:val="clear" w:color="auto" w:fill="6CB33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5591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0852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0852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852E"/>
      </w:tcPr>
    </w:tblStylePr>
  </w:style>
  <w:style w:type="character" w:styleId="FollowedHyperlink">
    <w:name w:val="FollowedHyperlink"/>
    <w:uiPriority w:val="99"/>
    <w:semiHidden/>
    <w:unhideWhenUsed/>
    <w:rsid w:val="002A3DD4"/>
    <w:rPr>
      <w:color w:val="005288"/>
      <w:u w:val="single"/>
    </w:rPr>
  </w:style>
  <w:style w:type="paragraph" w:styleId="ListBullet">
    <w:name w:val="List Bullet"/>
    <w:basedOn w:val="Normal"/>
    <w:uiPriority w:val="99"/>
    <w:unhideWhenUsed/>
    <w:rsid w:val="00D63565"/>
    <w:pPr>
      <w:numPr>
        <w:numId w:val="7"/>
      </w:numPr>
    </w:pPr>
  </w:style>
  <w:style w:type="paragraph" w:customStyle="1" w:styleId="Normalindrag">
    <w:name w:val="Normal indrag"/>
    <w:basedOn w:val="Normal"/>
    <w:semiHidden/>
    <w:rsid w:val="00D64F01"/>
    <w:pPr>
      <w:ind w:firstLine="260"/>
    </w:pPr>
  </w:style>
  <w:style w:type="character" w:styleId="PageNumber">
    <w:name w:val="page number"/>
    <w:basedOn w:val="DefaultParagraphFont"/>
    <w:uiPriority w:val="99"/>
    <w:semiHidden/>
    <w:unhideWhenUsed/>
    <w:rsid w:val="00D630E0"/>
  </w:style>
  <w:style w:type="character" w:customStyle="1" w:styleId="Heading6Char">
    <w:name w:val="Heading 6 Char"/>
    <w:link w:val="Heading6"/>
    <w:uiPriority w:val="9"/>
    <w:semiHidden/>
    <w:rsid w:val="00E827E7"/>
    <w:rPr>
      <w:rFonts w:ascii="Calibri" w:eastAsia="MS Gothic" w:hAnsi="Calibri" w:cs="Times New Roman"/>
      <w:i/>
      <w:iCs/>
      <w:color w:val="243F60"/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sid w:val="00E827E7"/>
    <w:rPr>
      <w:rFonts w:ascii="Calibri" w:eastAsia="MS Gothic" w:hAnsi="Calibri" w:cs="Times New Roman"/>
      <w:i/>
      <w:iCs/>
      <w:color w:val="404040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sid w:val="00E827E7"/>
    <w:rPr>
      <w:rFonts w:ascii="Calibri" w:eastAsia="MS Gothic" w:hAnsi="Calibri" w:cs="Times New Roman"/>
      <w:color w:val="404040"/>
    </w:rPr>
  </w:style>
  <w:style w:type="character" w:customStyle="1" w:styleId="Heading9Char">
    <w:name w:val="Heading 9 Char"/>
    <w:link w:val="Heading9"/>
    <w:uiPriority w:val="9"/>
    <w:semiHidden/>
    <w:rsid w:val="00E827E7"/>
    <w:rPr>
      <w:rFonts w:ascii="Calibri" w:eastAsia="MS Gothic" w:hAnsi="Calibri" w:cs="Times New Roman"/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7373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37341"/>
    <w:rPr>
      <w:rFonts w:ascii="Arial" w:eastAsia="Times New Roman" w:hAnsi="Arial"/>
      <w:sz w:val="18"/>
      <w:szCs w:val="18"/>
    </w:rPr>
  </w:style>
  <w:style w:type="character" w:customStyle="1" w:styleId="unicode">
    <w:name w:val="unicode"/>
    <w:rsid w:val="00424997"/>
  </w:style>
  <w:style w:type="paragraph" w:customStyle="1" w:styleId="Tabletext">
    <w:name w:val="Table text"/>
    <w:basedOn w:val="Normal"/>
    <w:qFormat/>
    <w:rsid w:val="006677A6"/>
    <w:pPr>
      <w:spacing w:after="0" w:line="240" w:lineRule="auto"/>
    </w:pPr>
    <w:rPr>
      <w:sz w:val="16"/>
      <w:lang w:eastAsia="ja-JP"/>
    </w:rPr>
  </w:style>
  <w:style w:type="paragraph" w:customStyle="1" w:styleId="Tableheader">
    <w:name w:val="Table header"/>
    <w:basedOn w:val="Tabletext"/>
    <w:qFormat/>
    <w:rsid w:val="003E03F2"/>
    <w:rPr>
      <w:b/>
    </w:rPr>
  </w:style>
  <w:style w:type="paragraph" w:styleId="ListParagraph">
    <w:name w:val="List Paragraph"/>
    <w:basedOn w:val="Normal"/>
    <w:uiPriority w:val="34"/>
    <w:rsid w:val="006677A6"/>
    <w:pPr>
      <w:ind w:left="720"/>
      <w:contextualSpacing/>
    </w:pPr>
  </w:style>
  <w:style w:type="character" w:styleId="Hyperlink">
    <w:name w:val="Hyperlink"/>
    <w:basedOn w:val="DefaultParagraphFont"/>
    <w:uiPriority w:val="9"/>
    <w:semiHidden/>
    <w:rsid w:val="009172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2F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129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129A"/>
    <w:rPr>
      <w:rFonts w:ascii="Arial" w:eastAsia="Times New Roman" w:hAnsi="Arial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00129A"/>
    <w:rPr>
      <w:vertAlign w:val="superscript"/>
    </w:rPr>
  </w:style>
  <w:style w:type="paragraph" w:customStyle="1" w:styleId="Updated-text">
    <w:name w:val="Updated-text"/>
    <w:basedOn w:val="Normal"/>
    <w:qFormat/>
    <w:rsid w:val="00361402"/>
    <w:pPr>
      <w:spacing w:before="240" w:after="0" w:line="240" w:lineRule="auto"/>
    </w:pPr>
    <w:rPr>
      <w:sz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ode.org/charts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tse.github.io/IDN-tables/IDN_table_se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s.dufberg/Library/Group%20Containers/UBF8T346G9.Office/User%20Content.localized/Templates.localized/Wordmall%20-%20Internetstiftelsen%20Normal%20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9B191-C426-0445-9515-68A0EDC3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 - Internetstiftelsen Normal English.dotx</Template>
  <TotalTime>11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Dufberg</dc:creator>
  <cp:keywords/>
  <cp:lastModifiedBy>Mats Dufberg</cp:lastModifiedBy>
  <cp:revision>5</cp:revision>
  <cp:lastPrinted>2015-05-29T12:37:00Z</cp:lastPrinted>
  <dcterms:created xsi:type="dcterms:W3CDTF">2020-06-16T08:44:00Z</dcterms:created>
  <dcterms:modified xsi:type="dcterms:W3CDTF">2020-10-02T09:26:00Z</dcterms:modified>
</cp:coreProperties>
</file>