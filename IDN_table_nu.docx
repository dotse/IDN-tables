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C9446" w14:textId="77777777" w:rsidR="00E95DFE" w:rsidRDefault="00453EBD" w:rsidP="005007F6">
      <w:pPr>
        <w:pStyle w:val="Heading1"/>
      </w:pPr>
      <w:r w:rsidRPr="00453EBD">
        <w:t>Valid Domain Name characters</w:t>
      </w:r>
      <w:r w:rsidR="00926FEC">
        <w:t xml:space="preserve"> under .</w:t>
      </w:r>
      <w:r w:rsidR="0041512D">
        <w:t>nu</w:t>
      </w:r>
    </w:p>
    <w:p w14:paraId="05E10578" w14:textId="77777777" w:rsidR="00453EBD" w:rsidRDefault="00453EBD" w:rsidP="003E03F2">
      <w:r w:rsidRPr="00453EBD">
        <w:t>.</w:t>
      </w:r>
      <w:r w:rsidR="0041512D">
        <w:t>nu</w:t>
      </w:r>
      <w:r w:rsidRPr="00453EBD">
        <w:t xml:space="preserve"> supports domain names using the characters below. Some restrictions </w:t>
      </w:r>
      <w:r w:rsidR="009172F3">
        <w:t xml:space="preserve">on the combination of the characters </w:t>
      </w:r>
      <w:r w:rsidRPr="00453EBD">
        <w:t>apply, which are listed below the table.</w:t>
      </w:r>
    </w:p>
    <w:p w14:paraId="249B7D60" w14:textId="77777777" w:rsidR="009172F3" w:rsidRDefault="009172F3" w:rsidP="003E03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358"/>
      </w:tblGrid>
      <w:tr w:rsidR="0022773F" w:rsidRPr="0022773F" w14:paraId="6073B1FA" w14:textId="77777777" w:rsidTr="0022773F">
        <w:tc>
          <w:tcPr>
            <w:tcW w:w="1555" w:type="dxa"/>
            <w:shd w:val="clear" w:color="auto" w:fill="BFBFBF" w:themeFill="background1" w:themeFillShade="BF"/>
          </w:tcPr>
          <w:p w14:paraId="7C2588DD" w14:textId="77777777" w:rsidR="0022773F" w:rsidRPr="0022773F" w:rsidRDefault="0022773F" w:rsidP="0022773F">
            <w:pPr>
              <w:pStyle w:val="Tableheader"/>
            </w:pPr>
            <w:r w:rsidRPr="0022773F">
              <w:t>Unicode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70080F1" w14:textId="77777777" w:rsidR="0022773F" w:rsidRPr="0022773F" w:rsidRDefault="0022773F" w:rsidP="0022773F">
            <w:pPr>
              <w:pStyle w:val="Tableheader"/>
            </w:pPr>
            <w:r w:rsidRPr="0022773F">
              <w:t>Char.</w:t>
            </w:r>
          </w:p>
        </w:tc>
        <w:tc>
          <w:tcPr>
            <w:tcW w:w="5358" w:type="dxa"/>
            <w:shd w:val="clear" w:color="auto" w:fill="BFBFBF" w:themeFill="background1" w:themeFillShade="BF"/>
          </w:tcPr>
          <w:p w14:paraId="795F84B9" w14:textId="77777777" w:rsidR="0022773F" w:rsidRPr="0022773F" w:rsidRDefault="0022773F" w:rsidP="0022773F">
            <w:pPr>
              <w:pStyle w:val="Tableheader"/>
            </w:pPr>
            <w:r w:rsidRPr="0022773F">
              <w:t>Name of character</w:t>
            </w:r>
          </w:p>
        </w:tc>
      </w:tr>
      <w:tr w:rsidR="0022773F" w:rsidRPr="0022773F" w14:paraId="377D71EE" w14:textId="77777777" w:rsidTr="0022773F">
        <w:tc>
          <w:tcPr>
            <w:tcW w:w="1555" w:type="dxa"/>
          </w:tcPr>
          <w:p w14:paraId="517FBEED" w14:textId="77777777" w:rsidR="0022773F" w:rsidRPr="0022773F" w:rsidRDefault="0022773F" w:rsidP="0022773F">
            <w:pPr>
              <w:pStyle w:val="Tabletext"/>
            </w:pPr>
            <w:r w:rsidRPr="0022773F">
              <w:t>U+002D</w:t>
            </w:r>
          </w:p>
        </w:tc>
        <w:tc>
          <w:tcPr>
            <w:tcW w:w="850" w:type="dxa"/>
          </w:tcPr>
          <w:p w14:paraId="2CCC74A6" w14:textId="77777777" w:rsidR="0022773F" w:rsidRPr="0022773F" w:rsidRDefault="0022773F" w:rsidP="0022773F">
            <w:pPr>
              <w:pStyle w:val="Tabletext"/>
            </w:pPr>
            <w:r w:rsidRPr="0022773F">
              <w:t>-</w:t>
            </w:r>
          </w:p>
        </w:tc>
        <w:tc>
          <w:tcPr>
            <w:tcW w:w="5358" w:type="dxa"/>
          </w:tcPr>
          <w:p w14:paraId="3AA3C305" w14:textId="77777777" w:rsidR="0022773F" w:rsidRPr="0022773F" w:rsidRDefault="0022773F" w:rsidP="0022773F">
            <w:pPr>
              <w:pStyle w:val="Tabletext"/>
            </w:pPr>
            <w:r w:rsidRPr="0022773F">
              <w:t>Hyphen-Minus</w:t>
            </w:r>
          </w:p>
        </w:tc>
      </w:tr>
      <w:tr w:rsidR="0022773F" w:rsidRPr="0022773F" w14:paraId="7FBF2D20" w14:textId="77777777" w:rsidTr="0022773F">
        <w:tc>
          <w:tcPr>
            <w:tcW w:w="1555" w:type="dxa"/>
          </w:tcPr>
          <w:p w14:paraId="62888C81" w14:textId="77777777" w:rsidR="0022773F" w:rsidRPr="0022773F" w:rsidRDefault="0022773F" w:rsidP="0022773F">
            <w:pPr>
              <w:pStyle w:val="Tabletext"/>
            </w:pPr>
            <w:r w:rsidRPr="0022773F">
              <w:t>U+0030 – U+0039</w:t>
            </w:r>
          </w:p>
        </w:tc>
        <w:tc>
          <w:tcPr>
            <w:tcW w:w="850" w:type="dxa"/>
          </w:tcPr>
          <w:p w14:paraId="2B8310EC" w14:textId="77777777" w:rsidR="0022773F" w:rsidRPr="0022773F" w:rsidRDefault="0022773F" w:rsidP="0022773F">
            <w:pPr>
              <w:pStyle w:val="Tabletext"/>
            </w:pPr>
            <w:r w:rsidRPr="0022773F">
              <w:t>0 – 9</w:t>
            </w:r>
          </w:p>
        </w:tc>
        <w:tc>
          <w:tcPr>
            <w:tcW w:w="5358" w:type="dxa"/>
          </w:tcPr>
          <w:p w14:paraId="5E2D0254" w14:textId="77777777" w:rsidR="0022773F" w:rsidRPr="0022773F" w:rsidRDefault="0022773F" w:rsidP="0022773F">
            <w:pPr>
              <w:pStyle w:val="Tabletext"/>
            </w:pPr>
            <w:r w:rsidRPr="0022773F">
              <w:t>Digit Zero – Nine</w:t>
            </w:r>
          </w:p>
        </w:tc>
      </w:tr>
      <w:tr w:rsidR="0022773F" w:rsidRPr="0022773F" w14:paraId="39D60A89" w14:textId="77777777" w:rsidTr="0022773F">
        <w:tc>
          <w:tcPr>
            <w:tcW w:w="1555" w:type="dxa"/>
          </w:tcPr>
          <w:p w14:paraId="643311F2" w14:textId="77777777" w:rsidR="0022773F" w:rsidRPr="0022773F" w:rsidRDefault="0022773F" w:rsidP="0022773F">
            <w:pPr>
              <w:pStyle w:val="Tabletext"/>
            </w:pPr>
            <w:r w:rsidRPr="0022773F">
              <w:t>U+0061 – U+007</w:t>
            </w:r>
            <w:r w:rsidR="004B3910">
              <w:t>A</w:t>
            </w:r>
          </w:p>
        </w:tc>
        <w:tc>
          <w:tcPr>
            <w:tcW w:w="850" w:type="dxa"/>
          </w:tcPr>
          <w:p w14:paraId="16444B5B" w14:textId="77777777" w:rsidR="0022773F" w:rsidRPr="0022773F" w:rsidRDefault="0022773F" w:rsidP="0022773F">
            <w:pPr>
              <w:pStyle w:val="Tabletext"/>
            </w:pPr>
            <w:r w:rsidRPr="0022773F">
              <w:t>a – z</w:t>
            </w:r>
          </w:p>
        </w:tc>
        <w:tc>
          <w:tcPr>
            <w:tcW w:w="5358" w:type="dxa"/>
          </w:tcPr>
          <w:p w14:paraId="550B9EC0" w14:textId="77777777" w:rsidR="0022773F" w:rsidRPr="0022773F" w:rsidRDefault="0022773F" w:rsidP="0022773F">
            <w:pPr>
              <w:pStyle w:val="Tabletext"/>
            </w:pPr>
            <w:r w:rsidRPr="0022773F">
              <w:t>Latin small letter A – Z</w:t>
            </w:r>
          </w:p>
        </w:tc>
      </w:tr>
      <w:tr w:rsidR="0022773F" w:rsidRPr="0022773F" w14:paraId="50262654" w14:textId="77777777" w:rsidTr="0022773F">
        <w:tc>
          <w:tcPr>
            <w:tcW w:w="1555" w:type="dxa"/>
          </w:tcPr>
          <w:p w14:paraId="635EFAFD" w14:textId="77777777" w:rsidR="0022773F" w:rsidRPr="0022773F" w:rsidRDefault="0022773F" w:rsidP="0022773F">
            <w:pPr>
              <w:pStyle w:val="Tabletext"/>
            </w:pPr>
            <w:r w:rsidRPr="0022773F">
              <w:t>U+00E0</w:t>
            </w:r>
          </w:p>
        </w:tc>
        <w:tc>
          <w:tcPr>
            <w:tcW w:w="850" w:type="dxa"/>
          </w:tcPr>
          <w:p w14:paraId="4DCFB837" w14:textId="77777777" w:rsidR="0022773F" w:rsidRPr="0022773F" w:rsidRDefault="0022773F" w:rsidP="0022773F">
            <w:pPr>
              <w:pStyle w:val="Tabletext"/>
            </w:pPr>
            <w:r w:rsidRPr="0022773F">
              <w:t>à</w:t>
            </w:r>
          </w:p>
        </w:tc>
        <w:tc>
          <w:tcPr>
            <w:tcW w:w="5358" w:type="dxa"/>
          </w:tcPr>
          <w:p w14:paraId="34DAFCEF" w14:textId="77777777" w:rsidR="0022773F" w:rsidRPr="0022773F" w:rsidRDefault="0022773F" w:rsidP="0022773F">
            <w:pPr>
              <w:pStyle w:val="Tabletext"/>
            </w:pPr>
            <w:r w:rsidRPr="0022773F">
              <w:t>Latin small letter A with grave</w:t>
            </w:r>
          </w:p>
        </w:tc>
      </w:tr>
      <w:tr w:rsidR="0022773F" w:rsidRPr="0022773F" w14:paraId="64CDEF0B" w14:textId="77777777" w:rsidTr="0022773F">
        <w:tc>
          <w:tcPr>
            <w:tcW w:w="1555" w:type="dxa"/>
          </w:tcPr>
          <w:p w14:paraId="6299459F" w14:textId="77777777" w:rsidR="0022773F" w:rsidRPr="0022773F" w:rsidRDefault="0022773F" w:rsidP="0022773F">
            <w:pPr>
              <w:pStyle w:val="Tabletext"/>
            </w:pPr>
            <w:r w:rsidRPr="0022773F">
              <w:t>U+00E1</w:t>
            </w:r>
          </w:p>
        </w:tc>
        <w:tc>
          <w:tcPr>
            <w:tcW w:w="850" w:type="dxa"/>
          </w:tcPr>
          <w:p w14:paraId="2D10CE30" w14:textId="77777777" w:rsidR="0022773F" w:rsidRPr="0022773F" w:rsidRDefault="0022773F" w:rsidP="0022773F">
            <w:pPr>
              <w:pStyle w:val="Tabletext"/>
            </w:pPr>
            <w:r w:rsidRPr="0022773F">
              <w:t>á</w:t>
            </w:r>
          </w:p>
        </w:tc>
        <w:tc>
          <w:tcPr>
            <w:tcW w:w="5358" w:type="dxa"/>
          </w:tcPr>
          <w:p w14:paraId="78C2D0B7" w14:textId="77777777" w:rsidR="0022773F" w:rsidRPr="0022773F" w:rsidRDefault="0022773F" w:rsidP="0022773F">
            <w:pPr>
              <w:pStyle w:val="Tabletext"/>
            </w:pPr>
            <w:r w:rsidRPr="0022773F">
              <w:t>Latin small letter A with acute</w:t>
            </w:r>
          </w:p>
        </w:tc>
      </w:tr>
      <w:tr w:rsidR="0022773F" w:rsidRPr="0022773F" w14:paraId="6F7D359D" w14:textId="77777777" w:rsidTr="0022773F">
        <w:tc>
          <w:tcPr>
            <w:tcW w:w="1555" w:type="dxa"/>
          </w:tcPr>
          <w:p w14:paraId="4B586EDC" w14:textId="77777777" w:rsidR="0022773F" w:rsidRPr="0022773F" w:rsidRDefault="0022773F" w:rsidP="0022773F">
            <w:pPr>
              <w:pStyle w:val="Tabletext"/>
            </w:pPr>
            <w:r w:rsidRPr="0022773F">
              <w:t>U+00E2</w:t>
            </w:r>
          </w:p>
        </w:tc>
        <w:tc>
          <w:tcPr>
            <w:tcW w:w="850" w:type="dxa"/>
          </w:tcPr>
          <w:p w14:paraId="1AA1BD0C" w14:textId="77777777" w:rsidR="0022773F" w:rsidRPr="0022773F" w:rsidRDefault="0022773F" w:rsidP="0022773F">
            <w:pPr>
              <w:pStyle w:val="Tabletext"/>
            </w:pPr>
            <w:r w:rsidRPr="0022773F">
              <w:t>â</w:t>
            </w:r>
          </w:p>
        </w:tc>
        <w:tc>
          <w:tcPr>
            <w:tcW w:w="5358" w:type="dxa"/>
          </w:tcPr>
          <w:p w14:paraId="49DE4801" w14:textId="77777777" w:rsidR="0022773F" w:rsidRPr="0022773F" w:rsidRDefault="0022773F" w:rsidP="0022773F">
            <w:pPr>
              <w:pStyle w:val="Tabletext"/>
            </w:pPr>
            <w:r w:rsidRPr="0022773F">
              <w:t>Latin small letter A with circumflex</w:t>
            </w:r>
          </w:p>
        </w:tc>
      </w:tr>
      <w:tr w:rsidR="005A443E" w:rsidRPr="0022773F" w14:paraId="11EC0E18" w14:textId="77777777" w:rsidTr="0022773F">
        <w:tc>
          <w:tcPr>
            <w:tcW w:w="1555" w:type="dxa"/>
          </w:tcPr>
          <w:p w14:paraId="317EAD6A" w14:textId="77777777" w:rsidR="005A443E" w:rsidRPr="0022773F" w:rsidRDefault="005A443E" w:rsidP="0022773F">
            <w:pPr>
              <w:pStyle w:val="Tabletext"/>
            </w:pPr>
            <w:r w:rsidRPr="005A443E">
              <w:t>U+00E3</w:t>
            </w:r>
          </w:p>
        </w:tc>
        <w:tc>
          <w:tcPr>
            <w:tcW w:w="850" w:type="dxa"/>
          </w:tcPr>
          <w:p w14:paraId="63CF8C34" w14:textId="77777777" w:rsidR="005A443E" w:rsidRPr="0022773F" w:rsidRDefault="005A443E" w:rsidP="0022773F">
            <w:pPr>
              <w:pStyle w:val="Tabletext"/>
            </w:pPr>
            <w:r w:rsidRPr="005A443E">
              <w:t>ã</w:t>
            </w:r>
          </w:p>
        </w:tc>
        <w:tc>
          <w:tcPr>
            <w:tcW w:w="5358" w:type="dxa"/>
          </w:tcPr>
          <w:p w14:paraId="2C4298C8" w14:textId="77777777" w:rsidR="005A443E" w:rsidRPr="0022773F" w:rsidRDefault="005A443E" w:rsidP="0022773F">
            <w:pPr>
              <w:pStyle w:val="Tabletext"/>
            </w:pPr>
            <w:r w:rsidRPr="005A443E">
              <w:t>Latin small letter A with tilde</w:t>
            </w:r>
          </w:p>
        </w:tc>
      </w:tr>
      <w:tr w:rsidR="0022773F" w:rsidRPr="0022773F" w14:paraId="6FCA5B17" w14:textId="77777777" w:rsidTr="0022773F">
        <w:tc>
          <w:tcPr>
            <w:tcW w:w="1555" w:type="dxa"/>
          </w:tcPr>
          <w:p w14:paraId="27E5759A" w14:textId="77777777" w:rsidR="0022773F" w:rsidRPr="0022773F" w:rsidRDefault="0022773F" w:rsidP="0022773F">
            <w:pPr>
              <w:pStyle w:val="Tabletext"/>
            </w:pPr>
            <w:r w:rsidRPr="0022773F">
              <w:t>U+00E4</w:t>
            </w:r>
          </w:p>
        </w:tc>
        <w:tc>
          <w:tcPr>
            <w:tcW w:w="850" w:type="dxa"/>
          </w:tcPr>
          <w:p w14:paraId="28DD6858" w14:textId="77777777" w:rsidR="0022773F" w:rsidRPr="0022773F" w:rsidRDefault="0022773F" w:rsidP="0022773F">
            <w:pPr>
              <w:pStyle w:val="Tabletext"/>
            </w:pPr>
            <w:r w:rsidRPr="0022773F">
              <w:t>ä</w:t>
            </w:r>
          </w:p>
        </w:tc>
        <w:tc>
          <w:tcPr>
            <w:tcW w:w="5358" w:type="dxa"/>
          </w:tcPr>
          <w:p w14:paraId="50F8B1D0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A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51777086" w14:textId="77777777" w:rsidTr="0022773F">
        <w:tc>
          <w:tcPr>
            <w:tcW w:w="1555" w:type="dxa"/>
          </w:tcPr>
          <w:p w14:paraId="41157C17" w14:textId="77777777" w:rsidR="0022773F" w:rsidRPr="0022773F" w:rsidRDefault="0022773F" w:rsidP="0022773F">
            <w:pPr>
              <w:pStyle w:val="Tabletext"/>
            </w:pPr>
            <w:r w:rsidRPr="0022773F">
              <w:t>U+00E5</w:t>
            </w:r>
          </w:p>
        </w:tc>
        <w:tc>
          <w:tcPr>
            <w:tcW w:w="850" w:type="dxa"/>
          </w:tcPr>
          <w:p w14:paraId="70464636" w14:textId="77777777" w:rsidR="0022773F" w:rsidRPr="0022773F" w:rsidRDefault="0022773F" w:rsidP="0022773F">
            <w:pPr>
              <w:pStyle w:val="Tabletext"/>
            </w:pPr>
            <w:r w:rsidRPr="0022773F">
              <w:t>å</w:t>
            </w:r>
          </w:p>
        </w:tc>
        <w:tc>
          <w:tcPr>
            <w:tcW w:w="5358" w:type="dxa"/>
          </w:tcPr>
          <w:p w14:paraId="530066E0" w14:textId="77777777" w:rsidR="0022773F" w:rsidRPr="0022773F" w:rsidRDefault="0022773F" w:rsidP="0022773F">
            <w:pPr>
              <w:pStyle w:val="Tabletext"/>
            </w:pPr>
            <w:r w:rsidRPr="0022773F">
              <w:t>Latin small letter A with ring above</w:t>
            </w:r>
          </w:p>
        </w:tc>
      </w:tr>
      <w:tr w:rsidR="0022773F" w:rsidRPr="0022773F" w14:paraId="1E24AEAB" w14:textId="77777777" w:rsidTr="0022773F">
        <w:tc>
          <w:tcPr>
            <w:tcW w:w="1555" w:type="dxa"/>
          </w:tcPr>
          <w:p w14:paraId="6E2493A7" w14:textId="77777777" w:rsidR="0022773F" w:rsidRPr="0022773F" w:rsidRDefault="0022773F" w:rsidP="0022773F">
            <w:pPr>
              <w:pStyle w:val="Tabletext"/>
            </w:pPr>
            <w:r w:rsidRPr="0022773F">
              <w:t>U+00E6</w:t>
            </w:r>
          </w:p>
        </w:tc>
        <w:tc>
          <w:tcPr>
            <w:tcW w:w="850" w:type="dxa"/>
          </w:tcPr>
          <w:p w14:paraId="0C4158BE" w14:textId="77777777" w:rsidR="0022773F" w:rsidRPr="0022773F" w:rsidRDefault="0022773F" w:rsidP="0022773F">
            <w:pPr>
              <w:pStyle w:val="Tabletext"/>
            </w:pPr>
            <w:r w:rsidRPr="0022773F">
              <w:t>æ</w:t>
            </w:r>
          </w:p>
        </w:tc>
        <w:tc>
          <w:tcPr>
            <w:tcW w:w="5358" w:type="dxa"/>
          </w:tcPr>
          <w:p w14:paraId="41F63A3B" w14:textId="77777777" w:rsidR="0022773F" w:rsidRPr="0022773F" w:rsidRDefault="0022773F" w:rsidP="0022773F">
            <w:pPr>
              <w:pStyle w:val="Tabletext"/>
            </w:pPr>
            <w:r w:rsidRPr="0022773F">
              <w:t>Latin small letter AE</w:t>
            </w:r>
          </w:p>
        </w:tc>
      </w:tr>
      <w:tr w:rsidR="0022773F" w:rsidRPr="0022773F" w14:paraId="03E198C3" w14:textId="77777777" w:rsidTr="0022773F">
        <w:tc>
          <w:tcPr>
            <w:tcW w:w="1555" w:type="dxa"/>
          </w:tcPr>
          <w:p w14:paraId="004DA9AC" w14:textId="77777777" w:rsidR="0022773F" w:rsidRPr="0022773F" w:rsidRDefault="0022773F" w:rsidP="0022773F">
            <w:pPr>
              <w:pStyle w:val="Tabletext"/>
            </w:pPr>
            <w:r w:rsidRPr="0022773F">
              <w:t>U+00E7</w:t>
            </w:r>
          </w:p>
        </w:tc>
        <w:tc>
          <w:tcPr>
            <w:tcW w:w="850" w:type="dxa"/>
          </w:tcPr>
          <w:p w14:paraId="3E72CCE7" w14:textId="77777777" w:rsidR="0022773F" w:rsidRPr="0022773F" w:rsidRDefault="0022773F" w:rsidP="0022773F">
            <w:pPr>
              <w:pStyle w:val="Tabletext"/>
            </w:pPr>
            <w:r w:rsidRPr="0022773F">
              <w:t>ç</w:t>
            </w:r>
          </w:p>
        </w:tc>
        <w:tc>
          <w:tcPr>
            <w:tcW w:w="5358" w:type="dxa"/>
          </w:tcPr>
          <w:p w14:paraId="552B9435" w14:textId="77777777" w:rsidR="0022773F" w:rsidRPr="0022773F" w:rsidRDefault="0022773F" w:rsidP="0022773F">
            <w:pPr>
              <w:pStyle w:val="Tabletext"/>
            </w:pPr>
            <w:r w:rsidRPr="0022773F">
              <w:t>Latin small letter C with cedilla</w:t>
            </w:r>
          </w:p>
        </w:tc>
      </w:tr>
      <w:tr w:rsidR="0022773F" w:rsidRPr="0022773F" w14:paraId="12195B66" w14:textId="77777777" w:rsidTr="0022773F">
        <w:tc>
          <w:tcPr>
            <w:tcW w:w="1555" w:type="dxa"/>
          </w:tcPr>
          <w:p w14:paraId="00AE2CB6" w14:textId="77777777" w:rsidR="0022773F" w:rsidRPr="0022773F" w:rsidRDefault="0022773F" w:rsidP="0022773F">
            <w:pPr>
              <w:pStyle w:val="Tabletext"/>
            </w:pPr>
            <w:r w:rsidRPr="0022773F">
              <w:t>U+00E8</w:t>
            </w:r>
          </w:p>
        </w:tc>
        <w:tc>
          <w:tcPr>
            <w:tcW w:w="850" w:type="dxa"/>
          </w:tcPr>
          <w:p w14:paraId="34F5FA9D" w14:textId="77777777" w:rsidR="0022773F" w:rsidRPr="0022773F" w:rsidRDefault="0022773F" w:rsidP="0022773F">
            <w:pPr>
              <w:pStyle w:val="Tabletext"/>
            </w:pPr>
            <w:r w:rsidRPr="0022773F">
              <w:t>è</w:t>
            </w:r>
          </w:p>
        </w:tc>
        <w:tc>
          <w:tcPr>
            <w:tcW w:w="5358" w:type="dxa"/>
          </w:tcPr>
          <w:p w14:paraId="5B9C313A" w14:textId="77777777" w:rsidR="0022773F" w:rsidRPr="0022773F" w:rsidRDefault="0022773F" w:rsidP="0022773F">
            <w:pPr>
              <w:pStyle w:val="Tabletext"/>
            </w:pPr>
            <w:r w:rsidRPr="0022773F">
              <w:t>Latin small letter E with grave</w:t>
            </w:r>
          </w:p>
        </w:tc>
      </w:tr>
      <w:tr w:rsidR="0022773F" w:rsidRPr="0022773F" w14:paraId="5597A96C" w14:textId="77777777" w:rsidTr="0022773F">
        <w:tc>
          <w:tcPr>
            <w:tcW w:w="1555" w:type="dxa"/>
          </w:tcPr>
          <w:p w14:paraId="71D40143" w14:textId="77777777" w:rsidR="0022773F" w:rsidRPr="0022773F" w:rsidRDefault="0022773F" w:rsidP="0022773F">
            <w:pPr>
              <w:pStyle w:val="Tabletext"/>
            </w:pPr>
            <w:r w:rsidRPr="0022773F">
              <w:t>U+00E9</w:t>
            </w:r>
          </w:p>
        </w:tc>
        <w:tc>
          <w:tcPr>
            <w:tcW w:w="850" w:type="dxa"/>
          </w:tcPr>
          <w:p w14:paraId="6D4163CB" w14:textId="77777777" w:rsidR="0022773F" w:rsidRPr="0022773F" w:rsidRDefault="0022773F" w:rsidP="0022773F">
            <w:pPr>
              <w:pStyle w:val="Tabletext"/>
            </w:pPr>
            <w:r w:rsidRPr="0022773F">
              <w:t>é</w:t>
            </w:r>
          </w:p>
        </w:tc>
        <w:tc>
          <w:tcPr>
            <w:tcW w:w="5358" w:type="dxa"/>
          </w:tcPr>
          <w:p w14:paraId="009E57B7" w14:textId="77777777" w:rsidR="0022773F" w:rsidRPr="0022773F" w:rsidRDefault="0022773F" w:rsidP="0022773F">
            <w:pPr>
              <w:pStyle w:val="Tabletext"/>
            </w:pPr>
            <w:r w:rsidRPr="0022773F">
              <w:t>Latin small letter E with acute</w:t>
            </w:r>
          </w:p>
        </w:tc>
      </w:tr>
      <w:tr w:rsidR="0022773F" w:rsidRPr="0022773F" w14:paraId="379CF0A5" w14:textId="77777777" w:rsidTr="0022773F">
        <w:tc>
          <w:tcPr>
            <w:tcW w:w="1555" w:type="dxa"/>
          </w:tcPr>
          <w:p w14:paraId="364B78F1" w14:textId="77777777" w:rsidR="0022773F" w:rsidRPr="0022773F" w:rsidRDefault="0022773F" w:rsidP="0022773F">
            <w:pPr>
              <w:pStyle w:val="Tabletext"/>
            </w:pPr>
            <w:r w:rsidRPr="0022773F">
              <w:t>U+00EA</w:t>
            </w:r>
          </w:p>
        </w:tc>
        <w:tc>
          <w:tcPr>
            <w:tcW w:w="850" w:type="dxa"/>
          </w:tcPr>
          <w:p w14:paraId="086B794A" w14:textId="77777777" w:rsidR="0022773F" w:rsidRPr="0022773F" w:rsidRDefault="0022773F" w:rsidP="0022773F">
            <w:pPr>
              <w:pStyle w:val="Tabletext"/>
            </w:pPr>
            <w:r w:rsidRPr="0022773F">
              <w:t>ê</w:t>
            </w:r>
          </w:p>
        </w:tc>
        <w:tc>
          <w:tcPr>
            <w:tcW w:w="5358" w:type="dxa"/>
          </w:tcPr>
          <w:p w14:paraId="1E18C727" w14:textId="77777777" w:rsidR="0022773F" w:rsidRPr="0022773F" w:rsidRDefault="0022773F" w:rsidP="0022773F">
            <w:pPr>
              <w:pStyle w:val="Tabletext"/>
            </w:pPr>
            <w:r w:rsidRPr="0022773F">
              <w:t>Latin small letter E with circumflex</w:t>
            </w:r>
          </w:p>
        </w:tc>
      </w:tr>
      <w:tr w:rsidR="0022773F" w:rsidRPr="0022773F" w14:paraId="3CDFDB72" w14:textId="77777777" w:rsidTr="0022773F">
        <w:tc>
          <w:tcPr>
            <w:tcW w:w="1555" w:type="dxa"/>
          </w:tcPr>
          <w:p w14:paraId="1AC8BCBD" w14:textId="77777777" w:rsidR="0022773F" w:rsidRPr="0022773F" w:rsidRDefault="0022773F" w:rsidP="0022773F">
            <w:pPr>
              <w:pStyle w:val="Tabletext"/>
            </w:pPr>
            <w:r w:rsidRPr="0022773F">
              <w:t>U+00EB</w:t>
            </w:r>
          </w:p>
        </w:tc>
        <w:tc>
          <w:tcPr>
            <w:tcW w:w="850" w:type="dxa"/>
          </w:tcPr>
          <w:p w14:paraId="21FD6D7D" w14:textId="77777777" w:rsidR="0022773F" w:rsidRPr="0022773F" w:rsidRDefault="0022773F" w:rsidP="0022773F">
            <w:pPr>
              <w:pStyle w:val="Tabletext"/>
            </w:pPr>
            <w:r w:rsidRPr="0022773F">
              <w:t>ë</w:t>
            </w:r>
          </w:p>
        </w:tc>
        <w:tc>
          <w:tcPr>
            <w:tcW w:w="5358" w:type="dxa"/>
          </w:tcPr>
          <w:p w14:paraId="125E0B30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E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5D11760A" w14:textId="77777777" w:rsidTr="0022773F">
        <w:tc>
          <w:tcPr>
            <w:tcW w:w="1555" w:type="dxa"/>
          </w:tcPr>
          <w:p w14:paraId="72F2884A" w14:textId="77777777" w:rsidR="0022773F" w:rsidRPr="0022773F" w:rsidRDefault="0022773F" w:rsidP="0022773F">
            <w:pPr>
              <w:pStyle w:val="Tabletext"/>
            </w:pPr>
            <w:r w:rsidRPr="0022773F">
              <w:t>U+00EC</w:t>
            </w:r>
          </w:p>
        </w:tc>
        <w:tc>
          <w:tcPr>
            <w:tcW w:w="850" w:type="dxa"/>
          </w:tcPr>
          <w:p w14:paraId="5D6383F4" w14:textId="77777777" w:rsidR="0022773F" w:rsidRPr="0022773F" w:rsidRDefault="0022773F" w:rsidP="0022773F">
            <w:pPr>
              <w:pStyle w:val="Tabletext"/>
            </w:pPr>
            <w:r w:rsidRPr="0022773F">
              <w:t>ì</w:t>
            </w:r>
          </w:p>
        </w:tc>
        <w:tc>
          <w:tcPr>
            <w:tcW w:w="5358" w:type="dxa"/>
          </w:tcPr>
          <w:p w14:paraId="4DCA1842" w14:textId="77777777" w:rsidR="0022773F" w:rsidRPr="0022773F" w:rsidRDefault="0022773F" w:rsidP="0022773F">
            <w:pPr>
              <w:pStyle w:val="Tabletext"/>
            </w:pPr>
            <w:r w:rsidRPr="0022773F">
              <w:t>Latin small letter I with grave</w:t>
            </w:r>
          </w:p>
        </w:tc>
      </w:tr>
      <w:tr w:rsidR="0022773F" w:rsidRPr="0022773F" w14:paraId="707F326F" w14:textId="77777777" w:rsidTr="0022773F">
        <w:tc>
          <w:tcPr>
            <w:tcW w:w="1555" w:type="dxa"/>
          </w:tcPr>
          <w:p w14:paraId="01EA4437" w14:textId="77777777" w:rsidR="0022773F" w:rsidRPr="0022773F" w:rsidRDefault="0022773F" w:rsidP="0022773F">
            <w:pPr>
              <w:pStyle w:val="Tabletext"/>
            </w:pPr>
            <w:r w:rsidRPr="0022773F">
              <w:t>U+00ED</w:t>
            </w:r>
          </w:p>
        </w:tc>
        <w:tc>
          <w:tcPr>
            <w:tcW w:w="850" w:type="dxa"/>
          </w:tcPr>
          <w:p w14:paraId="134798A6" w14:textId="77777777" w:rsidR="0022773F" w:rsidRPr="0022773F" w:rsidRDefault="0022773F" w:rsidP="0022773F">
            <w:pPr>
              <w:pStyle w:val="Tabletext"/>
            </w:pPr>
            <w:r w:rsidRPr="0022773F">
              <w:t>í</w:t>
            </w:r>
          </w:p>
        </w:tc>
        <w:tc>
          <w:tcPr>
            <w:tcW w:w="5358" w:type="dxa"/>
          </w:tcPr>
          <w:p w14:paraId="3CB7C14B" w14:textId="77777777" w:rsidR="0022773F" w:rsidRPr="0022773F" w:rsidRDefault="0022773F" w:rsidP="0022773F">
            <w:pPr>
              <w:pStyle w:val="Tabletext"/>
            </w:pPr>
            <w:r w:rsidRPr="0022773F">
              <w:t>Latin small letter I with acute</w:t>
            </w:r>
          </w:p>
        </w:tc>
      </w:tr>
      <w:tr w:rsidR="0022773F" w:rsidRPr="0022773F" w14:paraId="32102C8B" w14:textId="77777777" w:rsidTr="0022773F">
        <w:tc>
          <w:tcPr>
            <w:tcW w:w="1555" w:type="dxa"/>
          </w:tcPr>
          <w:p w14:paraId="5ABEC482" w14:textId="77777777" w:rsidR="0022773F" w:rsidRPr="0022773F" w:rsidRDefault="0022773F" w:rsidP="0022773F">
            <w:pPr>
              <w:pStyle w:val="Tabletext"/>
            </w:pPr>
            <w:r w:rsidRPr="0022773F">
              <w:t>U+00EE</w:t>
            </w:r>
          </w:p>
        </w:tc>
        <w:tc>
          <w:tcPr>
            <w:tcW w:w="850" w:type="dxa"/>
          </w:tcPr>
          <w:p w14:paraId="6385968D" w14:textId="77777777" w:rsidR="0022773F" w:rsidRPr="0022773F" w:rsidRDefault="0022773F" w:rsidP="0022773F">
            <w:pPr>
              <w:pStyle w:val="Tabletext"/>
            </w:pPr>
            <w:r w:rsidRPr="0022773F">
              <w:t>î</w:t>
            </w:r>
          </w:p>
        </w:tc>
        <w:tc>
          <w:tcPr>
            <w:tcW w:w="5358" w:type="dxa"/>
          </w:tcPr>
          <w:p w14:paraId="16ED8B92" w14:textId="77777777" w:rsidR="0022773F" w:rsidRPr="0022773F" w:rsidRDefault="0022773F" w:rsidP="0022773F">
            <w:pPr>
              <w:pStyle w:val="Tabletext"/>
            </w:pPr>
            <w:r w:rsidRPr="0022773F">
              <w:t>Latin small letter I with circumflex</w:t>
            </w:r>
          </w:p>
        </w:tc>
      </w:tr>
      <w:tr w:rsidR="0022773F" w:rsidRPr="0022773F" w14:paraId="2FA756B6" w14:textId="77777777" w:rsidTr="0022773F">
        <w:tc>
          <w:tcPr>
            <w:tcW w:w="1555" w:type="dxa"/>
          </w:tcPr>
          <w:p w14:paraId="3189956E" w14:textId="77777777" w:rsidR="0022773F" w:rsidRPr="0022773F" w:rsidRDefault="0022773F" w:rsidP="0022773F">
            <w:pPr>
              <w:pStyle w:val="Tabletext"/>
            </w:pPr>
            <w:r w:rsidRPr="0022773F">
              <w:t>U+00EF</w:t>
            </w:r>
          </w:p>
        </w:tc>
        <w:tc>
          <w:tcPr>
            <w:tcW w:w="850" w:type="dxa"/>
          </w:tcPr>
          <w:p w14:paraId="06367B00" w14:textId="77777777" w:rsidR="0022773F" w:rsidRPr="0022773F" w:rsidRDefault="0022773F" w:rsidP="0022773F">
            <w:pPr>
              <w:pStyle w:val="Tabletext"/>
            </w:pPr>
            <w:r w:rsidRPr="0022773F">
              <w:t>ï</w:t>
            </w:r>
          </w:p>
        </w:tc>
        <w:tc>
          <w:tcPr>
            <w:tcW w:w="5358" w:type="dxa"/>
          </w:tcPr>
          <w:p w14:paraId="731960E6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I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0C028B1F" w14:textId="77777777" w:rsidTr="0022773F">
        <w:tc>
          <w:tcPr>
            <w:tcW w:w="1555" w:type="dxa"/>
          </w:tcPr>
          <w:p w14:paraId="41B64109" w14:textId="77777777" w:rsidR="0022773F" w:rsidRPr="0022773F" w:rsidRDefault="0022773F" w:rsidP="0022773F">
            <w:pPr>
              <w:pStyle w:val="Tabletext"/>
            </w:pPr>
            <w:r w:rsidRPr="0022773F">
              <w:t>U+00F0</w:t>
            </w:r>
          </w:p>
        </w:tc>
        <w:tc>
          <w:tcPr>
            <w:tcW w:w="850" w:type="dxa"/>
          </w:tcPr>
          <w:p w14:paraId="07E9C399" w14:textId="77777777" w:rsidR="0022773F" w:rsidRPr="0022773F" w:rsidRDefault="0022773F" w:rsidP="0022773F">
            <w:pPr>
              <w:pStyle w:val="Tabletext"/>
            </w:pPr>
            <w:r w:rsidRPr="0022773F">
              <w:t>ð</w:t>
            </w:r>
          </w:p>
        </w:tc>
        <w:tc>
          <w:tcPr>
            <w:tcW w:w="5358" w:type="dxa"/>
          </w:tcPr>
          <w:p w14:paraId="2E018971" w14:textId="77777777" w:rsidR="0022773F" w:rsidRPr="0022773F" w:rsidRDefault="0022773F" w:rsidP="0022773F">
            <w:pPr>
              <w:pStyle w:val="Tabletext"/>
            </w:pPr>
            <w:r w:rsidRPr="0022773F">
              <w:t>Latin small letter ETH</w:t>
            </w:r>
          </w:p>
        </w:tc>
      </w:tr>
      <w:tr w:rsidR="0022773F" w:rsidRPr="0022773F" w14:paraId="0EC1C130" w14:textId="77777777" w:rsidTr="0022773F">
        <w:tc>
          <w:tcPr>
            <w:tcW w:w="1555" w:type="dxa"/>
          </w:tcPr>
          <w:p w14:paraId="589FDA49" w14:textId="77777777" w:rsidR="0022773F" w:rsidRPr="0022773F" w:rsidRDefault="0022773F" w:rsidP="0022773F">
            <w:pPr>
              <w:pStyle w:val="Tabletext"/>
            </w:pPr>
            <w:r w:rsidRPr="0022773F">
              <w:t>U+00F1</w:t>
            </w:r>
          </w:p>
        </w:tc>
        <w:tc>
          <w:tcPr>
            <w:tcW w:w="850" w:type="dxa"/>
          </w:tcPr>
          <w:p w14:paraId="0785FAF0" w14:textId="77777777" w:rsidR="0022773F" w:rsidRPr="0022773F" w:rsidRDefault="0022773F" w:rsidP="0022773F">
            <w:pPr>
              <w:pStyle w:val="Tabletext"/>
            </w:pPr>
            <w:r w:rsidRPr="0022773F">
              <w:t>ñ</w:t>
            </w:r>
          </w:p>
        </w:tc>
        <w:tc>
          <w:tcPr>
            <w:tcW w:w="5358" w:type="dxa"/>
          </w:tcPr>
          <w:p w14:paraId="39F8898D" w14:textId="77777777" w:rsidR="0022773F" w:rsidRPr="0022773F" w:rsidRDefault="0022773F" w:rsidP="0022773F">
            <w:pPr>
              <w:pStyle w:val="Tabletext"/>
            </w:pPr>
            <w:r w:rsidRPr="0022773F">
              <w:t>Latin small letter N with tilde</w:t>
            </w:r>
          </w:p>
        </w:tc>
      </w:tr>
      <w:tr w:rsidR="0022773F" w:rsidRPr="0022773F" w14:paraId="0E352A4C" w14:textId="77777777" w:rsidTr="0022773F">
        <w:tc>
          <w:tcPr>
            <w:tcW w:w="1555" w:type="dxa"/>
          </w:tcPr>
          <w:p w14:paraId="3A1D158C" w14:textId="77777777" w:rsidR="0022773F" w:rsidRPr="0022773F" w:rsidRDefault="0022773F" w:rsidP="0022773F">
            <w:pPr>
              <w:pStyle w:val="Tabletext"/>
            </w:pPr>
            <w:r w:rsidRPr="0022773F">
              <w:t>U+00F2</w:t>
            </w:r>
          </w:p>
        </w:tc>
        <w:tc>
          <w:tcPr>
            <w:tcW w:w="850" w:type="dxa"/>
          </w:tcPr>
          <w:p w14:paraId="08D05DCD" w14:textId="77777777" w:rsidR="0022773F" w:rsidRPr="0022773F" w:rsidRDefault="0022773F" w:rsidP="0022773F">
            <w:pPr>
              <w:pStyle w:val="Tabletext"/>
            </w:pPr>
            <w:r w:rsidRPr="0022773F">
              <w:t>ò</w:t>
            </w:r>
          </w:p>
        </w:tc>
        <w:tc>
          <w:tcPr>
            <w:tcW w:w="5358" w:type="dxa"/>
          </w:tcPr>
          <w:p w14:paraId="3CAB2EF4" w14:textId="77777777" w:rsidR="0022773F" w:rsidRPr="0022773F" w:rsidRDefault="0022773F" w:rsidP="0022773F">
            <w:pPr>
              <w:pStyle w:val="Tabletext"/>
            </w:pPr>
            <w:r w:rsidRPr="0022773F">
              <w:t>Latin small letter O with grave</w:t>
            </w:r>
          </w:p>
        </w:tc>
      </w:tr>
      <w:tr w:rsidR="0022773F" w:rsidRPr="0022773F" w14:paraId="52F38574" w14:textId="77777777" w:rsidTr="0022773F">
        <w:tc>
          <w:tcPr>
            <w:tcW w:w="1555" w:type="dxa"/>
          </w:tcPr>
          <w:p w14:paraId="28A46F6A" w14:textId="77777777" w:rsidR="0022773F" w:rsidRPr="0022773F" w:rsidRDefault="0022773F" w:rsidP="0022773F">
            <w:pPr>
              <w:pStyle w:val="Tabletext"/>
            </w:pPr>
            <w:r w:rsidRPr="0022773F">
              <w:t>U+00F3</w:t>
            </w:r>
          </w:p>
        </w:tc>
        <w:tc>
          <w:tcPr>
            <w:tcW w:w="850" w:type="dxa"/>
          </w:tcPr>
          <w:p w14:paraId="47530C20" w14:textId="77777777" w:rsidR="0022773F" w:rsidRPr="0022773F" w:rsidRDefault="0022773F" w:rsidP="0022773F">
            <w:pPr>
              <w:pStyle w:val="Tabletext"/>
            </w:pPr>
            <w:r w:rsidRPr="0022773F">
              <w:t>ó</w:t>
            </w:r>
          </w:p>
        </w:tc>
        <w:tc>
          <w:tcPr>
            <w:tcW w:w="5358" w:type="dxa"/>
          </w:tcPr>
          <w:p w14:paraId="58050090" w14:textId="77777777" w:rsidR="0022773F" w:rsidRPr="0022773F" w:rsidRDefault="0022773F" w:rsidP="0022773F">
            <w:pPr>
              <w:pStyle w:val="Tabletext"/>
            </w:pPr>
            <w:r w:rsidRPr="0022773F">
              <w:t>Latin small letter O with acute</w:t>
            </w:r>
          </w:p>
        </w:tc>
      </w:tr>
      <w:tr w:rsidR="0022773F" w:rsidRPr="0022773F" w14:paraId="5828914B" w14:textId="77777777" w:rsidTr="0022773F">
        <w:tc>
          <w:tcPr>
            <w:tcW w:w="1555" w:type="dxa"/>
          </w:tcPr>
          <w:p w14:paraId="6353979E" w14:textId="77777777" w:rsidR="0022773F" w:rsidRPr="0022773F" w:rsidRDefault="0022773F" w:rsidP="0022773F">
            <w:pPr>
              <w:pStyle w:val="Tabletext"/>
            </w:pPr>
            <w:r w:rsidRPr="0022773F">
              <w:t>U+00F4</w:t>
            </w:r>
          </w:p>
        </w:tc>
        <w:tc>
          <w:tcPr>
            <w:tcW w:w="850" w:type="dxa"/>
          </w:tcPr>
          <w:p w14:paraId="18EC787E" w14:textId="77777777" w:rsidR="0022773F" w:rsidRPr="0022773F" w:rsidRDefault="0022773F" w:rsidP="0022773F">
            <w:pPr>
              <w:pStyle w:val="Tabletext"/>
            </w:pPr>
            <w:r w:rsidRPr="0022773F">
              <w:t>ô</w:t>
            </w:r>
          </w:p>
        </w:tc>
        <w:tc>
          <w:tcPr>
            <w:tcW w:w="5358" w:type="dxa"/>
          </w:tcPr>
          <w:p w14:paraId="42D7496C" w14:textId="77777777" w:rsidR="0022773F" w:rsidRPr="0022773F" w:rsidRDefault="0022773F" w:rsidP="0022773F">
            <w:pPr>
              <w:pStyle w:val="Tabletext"/>
            </w:pPr>
            <w:r w:rsidRPr="0022773F">
              <w:t>Latin small letter O with circumflex</w:t>
            </w:r>
          </w:p>
        </w:tc>
      </w:tr>
      <w:tr w:rsidR="0022773F" w:rsidRPr="0022773F" w14:paraId="1B7E1E14" w14:textId="77777777" w:rsidTr="0022773F">
        <w:tc>
          <w:tcPr>
            <w:tcW w:w="1555" w:type="dxa"/>
          </w:tcPr>
          <w:p w14:paraId="275ADB04" w14:textId="77777777" w:rsidR="0022773F" w:rsidRPr="0022773F" w:rsidRDefault="0022773F" w:rsidP="0022773F">
            <w:pPr>
              <w:pStyle w:val="Tabletext"/>
            </w:pPr>
            <w:r w:rsidRPr="0022773F">
              <w:t>U+00F5</w:t>
            </w:r>
          </w:p>
        </w:tc>
        <w:tc>
          <w:tcPr>
            <w:tcW w:w="850" w:type="dxa"/>
          </w:tcPr>
          <w:p w14:paraId="6390EA17" w14:textId="77777777" w:rsidR="0022773F" w:rsidRPr="0022773F" w:rsidRDefault="0022773F" w:rsidP="0022773F">
            <w:pPr>
              <w:pStyle w:val="Tabletext"/>
            </w:pPr>
            <w:r w:rsidRPr="0022773F">
              <w:t>õ</w:t>
            </w:r>
          </w:p>
        </w:tc>
        <w:tc>
          <w:tcPr>
            <w:tcW w:w="5358" w:type="dxa"/>
          </w:tcPr>
          <w:p w14:paraId="497152B1" w14:textId="77777777" w:rsidR="0022773F" w:rsidRPr="0022773F" w:rsidRDefault="0022773F" w:rsidP="0022773F">
            <w:pPr>
              <w:pStyle w:val="Tabletext"/>
            </w:pPr>
            <w:r w:rsidRPr="0022773F">
              <w:t>Latin small letter O with tilde</w:t>
            </w:r>
          </w:p>
        </w:tc>
      </w:tr>
      <w:tr w:rsidR="0022773F" w:rsidRPr="0022773F" w14:paraId="60A1BFAE" w14:textId="77777777" w:rsidTr="0022773F">
        <w:tc>
          <w:tcPr>
            <w:tcW w:w="1555" w:type="dxa"/>
          </w:tcPr>
          <w:p w14:paraId="5054AD92" w14:textId="77777777" w:rsidR="0022773F" w:rsidRPr="0022773F" w:rsidRDefault="0022773F" w:rsidP="0022773F">
            <w:pPr>
              <w:pStyle w:val="Tabletext"/>
            </w:pPr>
            <w:r w:rsidRPr="0022773F">
              <w:t>U+00F6</w:t>
            </w:r>
          </w:p>
        </w:tc>
        <w:tc>
          <w:tcPr>
            <w:tcW w:w="850" w:type="dxa"/>
          </w:tcPr>
          <w:p w14:paraId="5B939EBE" w14:textId="77777777" w:rsidR="0022773F" w:rsidRPr="0022773F" w:rsidRDefault="0022773F" w:rsidP="0022773F">
            <w:pPr>
              <w:pStyle w:val="Tabletext"/>
            </w:pPr>
            <w:r w:rsidRPr="0022773F">
              <w:t>ö</w:t>
            </w:r>
          </w:p>
        </w:tc>
        <w:tc>
          <w:tcPr>
            <w:tcW w:w="5358" w:type="dxa"/>
          </w:tcPr>
          <w:p w14:paraId="493DBDA8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O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5C091F9D" w14:textId="77777777" w:rsidTr="0022773F">
        <w:tc>
          <w:tcPr>
            <w:tcW w:w="1555" w:type="dxa"/>
          </w:tcPr>
          <w:p w14:paraId="38435466" w14:textId="77777777" w:rsidR="0022773F" w:rsidRPr="0022773F" w:rsidRDefault="0022773F" w:rsidP="0022773F">
            <w:pPr>
              <w:pStyle w:val="Tabletext"/>
            </w:pPr>
            <w:r w:rsidRPr="0022773F">
              <w:t>U+00F8</w:t>
            </w:r>
          </w:p>
        </w:tc>
        <w:tc>
          <w:tcPr>
            <w:tcW w:w="850" w:type="dxa"/>
          </w:tcPr>
          <w:p w14:paraId="0A098CE6" w14:textId="77777777" w:rsidR="0022773F" w:rsidRPr="0022773F" w:rsidRDefault="0022773F" w:rsidP="0022773F">
            <w:pPr>
              <w:pStyle w:val="Tabletext"/>
            </w:pPr>
            <w:r w:rsidRPr="0022773F">
              <w:t>ø</w:t>
            </w:r>
          </w:p>
        </w:tc>
        <w:tc>
          <w:tcPr>
            <w:tcW w:w="5358" w:type="dxa"/>
          </w:tcPr>
          <w:p w14:paraId="2B6EFDBE" w14:textId="77777777" w:rsidR="0022773F" w:rsidRPr="0022773F" w:rsidRDefault="0022773F" w:rsidP="0022773F">
            <w:pPr>
              <w:pStyle w:val="Tabletext"/>
            </w:pPr>
            <w:r w:rsidRPr="0022773F">
              <w:t>Latin small letter O with stroke</w:t>
            </w:r>
          </w:p>
        </w:tc>
      </w:tr>
      <w:tr w:rsidR="0022773F" w:rsidRPr="0022773F" w14:paraId="5A36EF16" w14:textId="77777777" w:rsidTr="0022773F">
        <w:tc>
          <w:tcPr>
            <w:tcW w:w="1555" w:type="dxa"/>
          </w:tcPr>
          <w:p w14:paraId="650EAFB6" w14:textId="77777777" w:rsidR="0022773F" w:rsidRPr="0022773F" w:rsidRDefault="0022773F" w:rsidP="0022773F">
            <w:pPr>
              <w:pStyle w:val="Tabletext"/>
            </w:pPr>
            <w:r w:rsidRPr="0022773F">
              <w:t>U+00F9</w:t>
            </w:r>
          </w:p>
        </w:tc>
        <w:tc>
          <w:tcPr>
            <w:tcW w:w="850" w:type="dxa"/>
          </w:tcPr>
          <w:p w14:paraId="7F77C59C" w14:textId="77777777" w:rsidR="0022773F" w:rsidRPr="0022773F" w:rsidRDefault="0022773F" w:rsidP="0022773F">
            <w:pPr>
              <w:pStyle w:val="Tabletext"/>
            </w:pPr>
            <w:r w:rsidRPr="0022773F">
              <w:t>ù</w:t>
            </w:r>
          </w:p>
        </w:tc>
        <w:tc>
          <w:tcPr>
            <w:tcW w:w="5358" w:type="dxa"/>
          </w:tcPr>
          <w:p w14:paraId="30E4F27A" w14:textId="77777777" w:rsidR="0022773F" w:rsidRPr="0022773F" w:rsidRDefault="0022773F" w:rsidP="0022773F">
            <w:pPr>
              <w:pStyle w:val="Tabletext"/>
            </w:pPr>
            <w:r w:rsidRPr="0022773F">
              <w:t>Latin small letter U with grave</w:t>
            </w:r>
          </w:p>
        </w:tc>
      </w:tr>
      <w:tr w:rsidR="0022773F" w:rsidRPr="0022773F" w14:paraId="53035000" w14:textId="77777777" w:rsidTr="0022773F">
        <w:tc>
          <w:tcPr>
            <w:tcW w:w="1555" w:type="dxa"/>
          </w:tcPr>
          <w:p w14:paraId="087F04C0" w14:textId="77777777" w:rsidR="0022773F" w:rsidRPr="0022773F" w:rsidRDefault="0022773F" w:rsidP="0022773F">
            <w:pPr>
              <w:pStyle w:val="Tabletext"/>
            </w:pPr>
            <w:r w:rsidRPr="0022773F">
              <w:t>U+00FA</w:t>
            </w:r>
          </w:p>
        </w:tc>
        <w:tc>
          <w:tcPr>
            <w:tcW w:w="850" w:type="dxa"/>
          </w:tcPr>
          <w:p w14:paraId="0BE5E07E" w14:textId="77777777" w:rsidR="0022773F" w:rsidRPr="0022773F" w:rsidRDefault="0022773F" w:rsidP="0022773F">
            <w:pPr>
              <w:pStyle w:val="Tabletext"/>
            </w:pPr>
            <w:r w:rsidRPr="0022773F">
              <w:t>ú</w:t>
            </w:r>
          </w:p>
        </w:tc>
        <w:tc>
          <w:tcPr>
            <w:tcW w:w="5358" w:type="dxa"/>
          </w:tcPr>
          <w:p w14:paraId="0CE1F1BB" w14:textId="77777777" w:rsidR="0022773F" w:rsidRPr="0022773F" w:rsidRDefault="0022773F" w:rsidP="0022773F">
            <w:pPr>
              <w:pStyle w:val="Tabletext"/>
            </w:pPr>
            <w:r w:rsidRPr="0022773F">
              <w:t>Latin small letter U with acute</w:t>
            </w:r>
          </w:p>
        </w:tc>
      </w:tr>
      <w:tr w:rsidR="0022773F" w:rsidRPr="0022773F" w14:paraId="6160B8A6" w14:textId="77777777" w:rsidTr="0022773F">
        <w:tc>
          <w:tcPr>
            <w:tcW w:w="1555" w:type="dxa"/>
          </w:tcPr>
          <w:p w14:paraId="4120EB43" w14:textId="77777777" w:rsidR="0022773F" w:rsidRPr="0022773F" w:rsidRDefault="0022773F" w:rsidP="0022773F">
            <w:pPr>
              <w:pStyle w:val="Tabletext"/>
            </w:pPr>
            <w:r w:rsidRPr="0022773F">
              <w:t>U+00FB</w:t>
            </w:r>
          </w:p>
        </w:tc>
        <w:tc>
          <w:tcPr>
            <w:tcW w:w="850" w:type="dxa"/>
          </w:tcPr>
          <w:p w14:paraId="26EE4C52" w14:textId="77777777" w:rsidR="0022773F" w:rsidRPr="0022773F" w:rsidRDefault="0022773F" w:rsidP="0022773F">
            <w:pPr>
              <w:pStyle w:val="Tabletext"/>
            </w:pPr>
            <w:r w:rsidRPr="0022773F">
              <w:t>û</w:t>
            </w:r>
          </w:p>
        </w:tc>
        <w:tc>
          <w:tcPr>
            <w:tcW w:w="5358" w:type="dxa"/>
          </w:tcPr>
          <w:p w14:paraId="1EF2BD9B" w14:textId="77777777" w:rsidR="0022773F" w:rsidRPr="0022773F" w:rsidRDefault="0022773F" w:rsidP="0022773F">
            <w:pPr>
              <w:pStyle w:val="Tabletext"/>
            </w:pPr>
            <w:r w:rsidRPr="0022773F">
              <w:t>Latin small letter U with circumflex</w:t>
            </w:r>
          </w:p>
        </w:tc>
      </w:tr>
      <w:tr w:rsidR="0022773F" w:rsidRPr="0022773F" w14:paraId="46768A95" w14:textId="77777777" w:rsidTr="0022773F">
        <w:tc>
          <w:tcPr>
            <w:tcW w:w="1555" w:type="dxa"/>
          </w:tcPr>
          <w:p w14:paraId="5698B43C" w14:textId="77777777" w:rsidR="0022773F" w:rsidRPr="0022773F" w:rsidRDefault="0022773F" w:rsidP="0022773F">
            <w:pPr>
              <w:pStyle w:val="Tabletext"/>
            </w:pPr>
            <w:r w:rsidRPr="0022773F">
              <w:t>U+00FC</w:t>
            </w:r>
          </w:p>
        </w:tc>
        <w:tc>
          <w:tcPr>
            <w:tcW w:w="850" w:type="dxa"/>
          </w:tcPr>
          <w:p w14:paraId="3B474C45" w14:textId="77777777" w:rsidR="0022773F" w:rsidRPr="0022773F" w:rsidRDefault="0022773F" w:rsidP="0022773F">
            <w:pPr>
              <w:pStyle w:val="Tabletext"/>
            </w:pPr>
            <w:r w:rsidRPr="0022773F">
              <w:t>ü</w:t>
            </w:r>
          </w:p>
        </w:tc>
        <w:tc>
          <w:tcPr>
            <w:tcW w:w="5358" w:type="dxa"/>
          </w:tcPr>
          <w:p w14:paraId="3945D12D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U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71E9ED73" w14:textId="77777777" w:rsidTr="0022773F">
        <w:tc>
          <w:tcPr>
            <w:tcW w:w="1555" w:type="dxa"/>
          </w:tcPr>
          <w:p w14:paraId="4CAF4ACC" w14:textId="77777777" w:rsidR="0022773F" w:rsidRPr="0022773F" w:rsidRDefault="0022773F" w:rsidP="0022773F">
            <w:pPr>
              <w:pStyle w:val="Tabletext"/>
            </w:pPr>
            <w:r w:rsidRPr="0022773F">
              <w:t>U+00FD</w:t>
            </w:r>
          </w:p>
        </w:tc>
        <w:tc>
          <w:tcPr>
            <w:tcW w:w="850" w:type="dxa"/>
          </w:tcPr>
          <w:p w14:paraId="7BD557B0" w14:textId="77777777" w:rsidR="0022773F" w:rsidRPr="0022773F" w:rsidRDefault="0022773F" w:rsidP="0022773F">
            <w:pPr>
              <w:pStyle w:val="Tabletext"/>
            </w:pPr>
            <w:r w:rsidRPr="0022773F">
              <w:t>ý</w:t>
            </w:r>
          </w:p>
        </w:tc>
        <w:tc>
          <w:tcPr>
            <w:tcW w:w="5358" w:type="dxa"/>
          </w:tcPr>
          <w:p w14:paraId="4291E423" w14:textId="77777777" w:rsidR="0022773F" w:rsidRPr="0022773F" w:rsidRDefault="0022773F" w:rsidP="0022773F">
            <w:pPr>
              <w:pStyle w:val="Tabletext"/>
            </w:pPr>
            <w:r w:rsidRPr="0022773F">
              <w:t>Latin small letter Y with acute</w:t>
            </w:r>
          </w:p>
        </w:tc>
      </w:tr>
      <w:tr w:rsidR="0022773F" w:rsidRPr="0022773F" w14:paraId="13527CD7" w14:textId="77777777" w:rsidTr="0022773F">
        <w:tc>
          <w:tcPr>
            <w:tcW w:w="1555" w:type="dxa"/>
          </w:tcPr>
          <w:p w14:paraId="364753B5" w14:textId="77777777" w:rsidR="0022773F" w:rsidRPr="0022773F" w:rsidRDefault="0022773F" w:rsidP="0022773F">
            <w:pPr>
              <w:pStyle w:val="Tabletext"/>
            </w:pPr>
            <w:r w:rsidRPr="0022773F">
              <w:t>U+00FE</w:t>
            </w:r>
          </w:p>
        </w:tc>
        <w:tc>
          <w:tcPr>
            <w:tcW w:w="850" w:type="dxa"/>
          </w:tcPr>
          <w:p w14:paraId="69631534" w14:textId="77777777" w:rsidR="0022773F" w:rsidRPr="0022773F" w:rsidRDefault="0022773F" w:rsidP="0022773F">
            <w:pPr>
              <w:pStyle w:val="Tabletext"/>
            </w:pPr>
            <w:r w:rsidRPr="0022773F">
              <w:t>þ</w:t>
            </w:r>
          </w:p>
        </w:tc>
        <w:tc>
          <w:tcPr>
            <w:tcW w:w="5358" w:type="dxa"/>
          </w:tcPr>
          <w:p w14:paraId="19314C8D" w14:textId="77777777" w:rsidR="0022773F" w:rsidRPr="0022773F" w:rsidRDefault="0022773F" w:rsidP="0022773F">
            <w:pPr>
              <w:pStyle w:val="Tabletext"/>
            </w:pPr>
            <w:r w:rsidRPr="0022773F">
              <w:t>Latin small letter THORN</w:t>
            </w:r>
          </w:p>
        </w:tc>
      </w:tr>
      <w:tr w:rsidR="0022773F" w:rsidRPr="0022773F" w14:paraId="7BA29F9C" w14:textId="77777777" w:rsidTr="0022773F">
        <w:tc>
          <w:tcPr>
            <w:tcW w:w="1555" w:type="dxa"/>
          </w:tcPr>
          <w:p w14:paraId="5E8BFFBF" w14:textId="77777777" w:rsidR="0022773F" w:rsidRPr="0022773F" w:rsidRDefault="0022773F" w:rsidP="0022773F">
            <w:pPr>
              <w:pStyle w:val="Tabletext"/>
            </w:pPr>
            <w:r w:rsidRPr="0022773F">
              <w:t>U+00FF</w:t>
            </w:r>
          </w:p>
        </w:tc>
        <w:tc>
          <w:tcPr>
            <w:tcW w:w="850" w:type="dxa"/>
          </w:tcPr>
          <w:p w14:paraId="3BDF32B4" w14:textId="77777777" w:rsidR="0022773F" w:rsidRPr="0022773F" w:rsidRDefault="0022773F" w:rsidP="0022773F">
            <w:pPr>
              <w:pStyle w:val="Tabletext"/>
            </w:pPr>
            <w:r w:rsidRPr="0022773F">
              <w:t>ÿ</w:t>
            </w:r>
          </w:p>
        </w:tc>
        <w:tc>
          <w:tcPr>
            <w:tcW w:w="5358" w:type="dxa"/>
          </w:tcPr>
          <w:p w14:paraId="7CA907F1" w14:textId="77777777" w:rsidR="0022773F" w:rsidRPr="0022773F" w:rsidRDefault="0022773F" w:rsidP="0022773F">
            <w:pPr>
              <w:pStyle w:val="Tabletext"/>
            </w:pPr>
            <w:r w:rsidRPr="0022773F">
              <w:t xml:space="preserve">Latin small letter Y with </w:t>
            </w:r>
            <w:proofErr w:type="spellStart"/>
            <w:r w:rsidRPr="0022773F">
              <w:t>diaeresis</w:t>
            </w:r>
            <w:proofErr w:type="spellEnd"/>
          </w:p>
        </w:tc>
      </w:tr>
      <w:tr w:rsidR="0022773F" w:rsidRPr="0022773F" w14:paraId="5B91D257" w14:textId="77777777" w:rsidTr="0022773F">
        <w:tc>
          <w:tcPr>
            <w:tcW w:w="1555" w:type="dxa"/>
          </w:tcPr>
          <w:p w14:paraId="28D215A4" w14:textId="77777777" w:rsidR="0022773F" w:rsidRPr="0022773F" w:rsidRDefault="0022773F" w:rsidP="0022773F">
            <w:pPr>
              <w:pStyle w:val="Tabletext"/>
            </w:pPr>
            <w:r w:rsidRPr="0022773F">
              <w:t>U+0101</w:t>
            </w:r>
          </w:p>
        </w:tc>
        <w:tc>
          <w:tcPr>
            <w:tcW w:w="850" w:type="dxa"/>
          </w:tcPr>
          <w:p w14:paraId="1E94F2B2" w14:textId="77777777" w:rsidR="0022773F" w:rsidRPr="0022773F" w:rsidRDefault="0022773F" w:rsidP="0022773F">
            <w:pPr>
              <w:pStyle w:val="Tabletext"/>
            </w:pPr>
            <w:r w:rsidRPr="0022773F">
              <w:t>ā</w:t>
            </w:r>
          </w:p>
        </w:tc>
        <w:tc>
          <w:tcPr>
            <w:tcW w:w="5358" w:type="dxa"/>
          </w:tcPr>
          <w:p w14:paraId="532F6065" w14:textId="77777777" w:rsidR="0022773F" w:rsidRPr="0022773F" w:rsidRDefault="0022773F" w:rsidP="0022773F">
            <w:pPr>
              <w:pStyle w:val="Tabletext"/>
            </w:pPr>
            <w:r w:rsidRPr="0022773F">
              <w:t>Latin small letter A with macron</w:t>
            </w:r>
          </w:p>
        </w:tc>
      </w:tr>
      <w:tr w:rsidR="0022773F" w:rsidRPr="0022773F" w14:paraId="21B1A78C" w14:textId="77777777" w:rsidTr="0022773F">
        <w:tc>
          <w:tcPr>
            <w:tcW w:w="1555" w:type="dxa"/>
          </w:tcPr>
          <w:p w14:paraId="043F30AC" w14:textId="77777777" w:rsidR="0022773F" w:rsidRPr="0022773F" w:rsidRDefault="0022773F" w:rsidP="0022773F">
            <w:pPr>
              <w:pStyle w:val="Tabletext"/>
            </w:pPr>
            <w:r w:rsidRPr="0022773F">
              <w:t>U+0113</w:t>
            </w:r>
          </w:p>
        </w:tc>
        <w:tc>
          <w:tcPr>
            <w:tcW w:w="850" w:type="dxa"/>
          </w:tcPr>
          <w:p w14:paraId="073ADA87" w14:textId="77777777" w:rsidR="0022773F" w:rsidRPr="0022773F" w:rsidRDefault="0022773F" w:rsidP="0022773F">
            <w:pPr>
              <w:pStyle w:val="Tabletext"/>
            </w:pPr>
            <w:r w:rsidRPr="0022773F">
              <w:t>ē</w:t>
            </w:r>
          </w:p>
        </w:tc>
        <w:tc>
          <w:tcPr>
            <w:tcW w:w="5358" w:type="dxa"/>
          </w:tcPr>
          <w:p w14:paraId="77DE2EAD" w14:textId="77777777" w:rsidR="0022773F" w:rsidRPr="0022773F" w:rsidRDefault="0022773F" w:rsidP="0022773F">
            <w:pPr>
              <w:pStyle w:val="Tabletext"/>
            </w:pPr>
            <w:r w:rsidRPr="0022773F">
              <w:t>Latin small letter E with macron</w:t>
            </w:r>
          </w:p>
        </w:tc>
      </w:tr>
      <w:tr w:rsidR="0022773F" w:rsidRPr="0022773F" w14:paraId="4C1371A7" w14:textId="77777777" w:rsidTr="0022773F">
        <w:tc>
          <w:tcPr>
            <w:tcW w:w="1555" w:type="dxa"/>
          </w:tcPr>
          <w:p w14:paraId="377573B6" w14:textId="77777777" w:rsidR="0022773F" w:rsidRPr="0022773F" w:rsidRDefault="0022773F" w:rsidP="0022773F">
            <w:pPr>
              <w:pStyle w:val="Tabletext"/>
            </w:pPr>
            <w:r w:rsidRPr="0022773F">
              <w:t xml:space="preserve">U+012B </w:t>
            </w:r>
          </w:p>
        </w:tc>
        <w:tc>
          <w:tcPr>
            <w:tcW w:w="850" w:type="dxa"/>
          </w:tcPr>
          <w:p w14:paraId="2FE4DC65" w14:textId="77777777" w:rsidR="0022773F" w:rsidRPr="0022773F" w:rsidRDefault="0022773F" w:rsidP="0022773F">
            <w:pPr>
              <w:pStyle w:val="Tabletext"/>
            </w:pPr>
            <w:r w:rsidRPr="0022773F">
              <w:t>ī</w:t>
            </w:r>
          </w:p>
        </w:tc>
        <w:tc>
          <w:tcPr>
            <w:tcW w:w="5358" w:type="dxa"/>
          </w:tcPr>
          <w:p w14:paraId="79E7C8E8" w14:textId="77777777" w:rsidR="0022773F" w:rsidRPr="0022773F" w:rsidRDefault="0022773F" w:rsidP="0022773F">
            <w:pPr>
              <w:pStyle w:val="Tabletext"/>
            </w:pPr>
            <w:r w:rsidRPr="0022773F">
              <w:t>Latin small letter I with macron</w:t>
            </w:r>
          </w:p>
        </w:tc>
      </w:tr>
      <w:tr w:rsidR="0022773F" w:rsidRPr="0022773F" w14:paraId="43AFD078" w14:textId="77777777" w:rsidTr="0022773F">
        <w:tc>
          <w:tcPr>
            <w:tcW w:w="1555" w:type="dxa"/>
          </w:tcPr>
          <w:p w14:paraId="20FBF9CC" w14:textId="77777777" w:rsidR="0022773F" w:rsidRPr="0022773F" w:rsidRDefault="0022773F" w:rsidP="0022773F">
            <w:pPr>
              <w:pStyle w:val="Tabletext"/>
            </w:pPr>
            <w:r w:rsidRPr="0022773F">
              <w:t>U+014B</w:t>
            </w:r>
          </w:p>
        </w:tc>
        <w:tc>
          <w:tcPr>
            <w:tcW w:w="850" w:type="dxa"/>
          </w:tcPr>
          <w:p w14:paraId="7DAAD0AF" w14:textId="77777777" w:rsidR="0022773F" w:rsidRPr="0022773F" w:rsidRDefault="0022773F" w:rsidP="0022773F">
            <w:pPr>
              <w:pStyle w:val="Tabletext"/>
            </w:pPr>
            <w:r w:rsidRPr="0022773F">
              <w:t>ŋ</w:t>
            </w:r>
          </w:p>
        </w:tc>
        <w:tc>
          <w:tcPr>
            <w:tcW w:w="5358" w:type="dxa"/>
          </w:tcPr>
          <w:p w14:paraId="1D14D804" w14:textId="77777777" w:rsidR="0022773F" w:rsidRPr="0022773F" w:rsidRDefault="0022773F" w:rsidP="0022773F">
            <w:pPr>
              <w:pStyle w:val="Tabletext"/>
            </w:pPr>
            <w:r w:rsidRPr="0022773F">
              <w:t>Latin small letter ENG</w:t>
            </w:r>
          </w:p>
        </w:tc>
      </w:tr>
      <w:tr w:rsidR="0022773F" w:rsidRPr="0022773F" w14:paraId="7C9165D3" w14:textId="77777777" w:rsidTr="0022773F">
        <w:tc>
          <w:tcPr>
            <w:tcW w:w="1555" w:type="dxa"/>
          </w:tcPr>
          <w:p w14:paraId="4ADD5C37" w14:textId="77777777" w:rsidR="0022773F" w:rsidRPr="0022773F" w:rsidRDefault="0022773F" w:rsidP="0022773F">
            <w:pPr>
              <w:pStyle w:val="Tabletext"/>
            </w:pPr>
            <w:r w:rsidRPr="0022773F">
              <w:t>U+014D</w:t>
            </w:r>
          </w:p>
        </w:tc>
        <w:tc>
          <w:tcPr>
            <w:tcW w:w="850" w:type="dxa"/>
          </w:tcPr>
          <w:p w14:paraId="292794E8" w14:textId="77777777" w:rsidR="0022773F" w:rsidRPr="0022773F" w:rsidRDefault="0022773F" w:rsidP="0022773F">
            <w:pPr>
              <w:pStyle w:val="Tabletext"/>
            </w:pPr>
            <w:r w:rsidRPr="0022773F">
              <w:t>ō</w:t>
            </w:r>
          </w:p>
        </w:tc>
        <w:tc>
          <w:tcPr>
            <w:tcW w:w="5358" w:type="dxa"/>
          </w:tcPr>
          <w:p w14:paraId="6E884379" w14:textId="77777777" w:rsidR="0022773F" w:rsidRPr="0022773F" w:rsidRDefault="0022773F" w:rsidP="0022773F">
            <w:pPr>
              <w:pStyle w:val="Tabletext"/>
            </w:pPr>
            <w:r w:rsidRPr="0022773F">
              <w:t>Latin small letter O with macron</w:t>
            </w:r>
          </w:p>
        </w:tc>
      </w:tr>
      <w:tr w:rsidR="0022773F" w:rsidRPr="0022773F" w14:paraId="2FF444EF" w14:textId="77777777" w:rsidTr="0022773F">
        <w:tc>
          <w:tcPr>
            <w:tcW w:w="1555" w:type="dxa"/>
          </w:tcPr>
          <w:p w14:paraId="70FC4D01" w14:textId="77777777" w:rsidR="0022773F" w:rsidRPr="0022773F" w:rsidRDefault="0022773F" w:rsidP="0022773F">
            <w:pPr>
              <w:pStyle w:val="Tabletext"/>
            </w:pPr>
            <w:r w:rsidRPr="0022773F">
              <w:t>U+016B</w:t>
            </w:r>
          </w:p>
        </w:tc>
        <w:tc>
          <w:tcPr>
            <w:tcW w:w="850" w:type="dxa"/>
          </w:tcPr>
          <w:p w14:paraId="1A231B39" w14:textId="77777777" w:rsidR="0022773F" w:rsidRPr="0022773F" w:rsidRDefault="0022773F" w:rsidP="0022773F">
            <w:pPr>
              <w:pStyle w:val="Tabletext"/>
            </w:pPr>
            <w:r w:rsidRPr="0022773F">
              <w:t>ū</w:t>
            </w:r>
          </w:p>
        </w:tc>
        <w:tc>
          <w:tcPr>
            <w:tcW w:w="5358" w:type="dxa"/>
          </w:tcPr>
          <w:p w14:paraId="4FD816EC" w14:textId="77777777" w:rsidR="0022773F" w:rsidRPr="0022773F" w:rsidRDefault="0022773F" w:rsidP="0022773F">
            <w:pPr>
              <w:pStyle w:val="Tabletext"/>
            </w:pPr>
            <w:r w:rsidRPr="0022773F">
              <w:t>Latin small letter U with macron</w:t>
            </w:r>
          </w:p>
        </w:tc>
      </w:tr>
    </w:tbl>
    <w:p w14:paraId="49055F90" w14:textId="77777777" w:rsidR="0022773F" w:rsidRDefault="0022773F" w:rsidP="003E03F2"/>
    <w:p w14:paraId="6E2FEFE0" w14:textId="77777777" w:rsidR="0000129A" w:rsidRDefault="00926FEC" w:rsidP="0000129A">
      <w:pPr>
        <w:rPr>
          <w:lang w:eastAsia="ja-JP"/>
        </w:rPr>
      </w:pPr>
      <w:r>
        <w:rPr>
          <w:lang w:eastAsia="ja-JP"/>
        </w:rPr>
        <w:t xml:space="preserve"> </w:t>
      </w:r>
      <w:r w:rsidR="0000129A">
        <w:rPr>
          <w:lang w:eastAsia="ja-JP"/>
        </w:rPr>
        <w:t>“Domain name” in this document refer to the what we find before “.</w:t>
      </w:r>
      <w:r w:rsidR="000B61DD">
        <w:rPr>
          <w:lang w:eastAsia="ja-JP"/>
        </w:rPr>
        <w:t>nu</w:t>
      </w:r>
      <w:r w:rsidR="0000129A">
        <w:rPr>
          <w:lang w:eastAsia="ja-JP"/>
        </w:rPr>
        <w:t>”</w:t>
      </w:r>
      <w:r>
        <w:rPr>
          <w:lang w:eastAsia="ja-JP"/>
        </w:rPr>
        <w:t>, not the entire domain name including .</w:t>
      </w:r>
      <w:r w:rsidR="000B61DD">
        <w:rPr>
          <w:lang w:eastAsia="ja-JP"/>
        </w:rPr>
        <w:t>nu</w:t>
      </w:r>
      <w:r>
        <w:rPr>
          <w:lang w:eastAsia="ja-JP"/>
        </w:rPr>
        <w:t>.</w:t>
      </w:r>
    </w:p>
    <w:p w14:paraId="4012590A" w14:textId="77777777" w:rsidR="0022773F" w:rsidRDefault="0022773F" w:rsidP="0022773F">
      <w:pPr>
        <w:pStyle w:val="Heading2"/>
      </w:pPr>
      <w:r>
        <w:t>Note on German Sharp S</w:t>
      </w:r>
    </w:p>
    <w:p w14:paraId="1AEEA76E" w14:textId="77777777" w:rsidR="0022773F" w:rsidRPr="0022773F" w:rsidRDefault="0022773F" w:rsidP="0022773F">
      <w:pPr>
        <w:rPr>
          <w:lang w:eastAsia="ja-JP"/>
        </w:rPr>
      </w:pPr>
      <w:r>
        <w:rPr>
          <w:lang w:eastAsia="ja-JP"/>
        </w:rPr>
        <w:t>The character “</w:t>
      </w:r>
      <w:r w:rsidRPr="0022773F">
        <w:rPr>
          <w:lang w:eastAsia="ja-JP"/>
        </w:rPr>
        <w:t>L</w:t>
      </w:r>
      <w:r>
        <w:rPr>
          <w:lang w:eastAsia="ja-JP"/>
        </w:rPr>
        <w:t>atin small letter sharp</w:t>
      </w:r>
      <w:r w:rsidRPr="0022773F">
        <w:rPr>
          <w:lang w:eastAsia="ja-JP"/>
        </w:rPr>
        <w:t xml:space="preserve"> S</w:t>
      </w:r>
      <w:r>
        <w:rPr>
          <w:lang w:eastAsia="ja-JP"/>
        </w:rPr>
        <w:t>” (U+00DF, “</w:t>
      </w:r>
      <w:r w:rsidRPr="0022773F">
        <w:rPr>
          <w:lang w:eastAsia="ja-JP"/>
        </w:rPr>
        <w:t>ß</w:t>
      </w:r>
      <w:r>
        <w:rPr>
          <w:lang w:eastAsia="ja-JP"/>
        </w:rPr>
        <w:t xml:space="preserve">”) can only be used </w:t>
      </w:r>
      <w:r w:rsidR="000B61DD">
        <w:rPr>
          <w:lang w:eastAsia="ja-JP"/>
        </w:rPr>
        <w:t xml:space="preserve">in </w:t>
      </w:r>
      <w:r w:rsidR="005A443E">
        <w:rPr>
          <w:lang w:eastAsia="ja-JP"/>
        </w:rPr>
        <w:t>a</w:t>
      </w:r>
      <w:r w:rsidR="000B61DD">
        <w:rPr>
          <w:lang w:eastAsia="ja-JP"/>
        </w:rPr>
        <w:t xml:space="preserve"> domain name </w:t>
      </w:r>
      <w:r>
        <w:rPr>
          <w:lang w:eastAsia="ja-JP"/>
        </w:rPr>
        <w:t>after conversion t</w:t>
      </w:r>
      <w:r w:rsidR="000B61DD">
        <w:rPr>
          <w:lang w:eastAsia="ja-JP"/>
        </w:rPr>
        <w:t>o the sequence “ss”.</w:t>
      </w:r>
    </w:p>
    <w:p w14:paraId="5099F5C9" w14:textId="77777777" w:rsidR="00453EBD" w:rsidRDefault="006677A6" w:rsidP="006677A6">
      <w:pPr>
        <w:pStyle w:val="Heading2"/>
      </w:pPr>
      <w:r>
        <w:lastRenderedPageBreak/>
        <w:t>Restrictions</w:t>
      </w:r>
    </w:p>
    <w:p w14:paraId="3D76FD28" w14:textId="77777777" w:rsidR="006677A6" w:rsidRDefault="006677A6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Domain name must not start or end with </w:t>
      </w:r>
      <w:r w:rsidR="00242E62">
        <w:rPr>
          <w:lang w:eastAsia="ja-JP"/>
        </w:rPr>
        <w:t>Hyphen-Minus (“-“).</w:t>
      </w:r>
    </w:p>
    <w:p w14:paraId="18DAB8E8" w14:textId="77777777" w:rsidR="00242E62" w:rsidRDefault="00242E62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Domain name must not have Hyphen-Minus in both position three and four.</w:t>
      </w:r>
    </w:p>
    <w:p w14:paraId="19F459CD" w14:textId="77777777" w:rsidR="00453EBD" w:rsidRDefault="009172F3" w:rsidP="009172F3">
      <w:pPr>
        <w:pStyle w:val="Heading2"/>
      </w:pPr>
      <w:r>
        <w:t>Reference</w:t>
      </w:r>
    </w:p>
    <w:p w14:paraId="4E25C5D1" w14:textId="77777777" w:rsidR="00EE68D4" w:rsidRDefault="009172F3" w:rsidP="009172F3">
      <w:pPr>
        <w:rPr>
          <w:rStyle w:val="Hyperlink"/>
          <w:lang w:eastAsia="ja-JP"/>
        </w:rPr>
      </w:pPr>
      <w:r>
        <w:rPr>
          <w:lang w:eastAsia="ja-JP"/>
        </w:rPr>
        <w:t xml:space="preserve">The Unicode code charts with Unicode codes and characters are found at </w:t>
      </w:r>
      <w:hyperlink r:id="rId8" w:history="1">
        <w:r w:rsidRPr="00D40AE9">
          <w:rPr>
            <w:rStyle w:val="Hyperlink"/>
            <w:lang w:eastAsia="ja-JP"/>
          </w:rPr>
          <w:t>https://www.unicode.org/charts/</w:t>
        </w:r>
      </w:hyperlink>
    </w:p>
    <w:p w14:paraId="1A22D38C" w14:textId="77777777" w:rsidR="00EE68D4" w:rsidRDefault="00EE68D4" w:rsidP="00EE68D4">
      <w:pPr>
        <w:rPr>
          <w:lang w:eastAsia="ja-JP"/>
        </w:rPr>
      </w:pPr>
    </w:p>
    <w:p w14:paraId="451A558F" w14:textId="353B63D0" w:rsidR="00EE68D4" w:rsidRPr="00EE68D4" w:rsidRDefault="00A61EEB" w:rsidP="00EE68D4">
      <w:pPr>
        <w:pStyle w:val="Updated-text"/>
      </w:pPr>
      <w:r>
        <w:t>Revision</w:t>
      </w:r>
      <w:r w:rsidR="00425E91">
        <w:t xml:space="preserve"> </w:t>
      </w:r>
      <w:r w:rsidR="00052BAC">
        <w:t>C</w:t>
      </w:r>
      <w:r>
        <w:t xml:space="preserve">, </w:t>
      </w:r>
      <w:r w:rsidR="00EE68D4">
        <w:t>20</w:t>
      </w:r>
      <w:r w:rsidR="004B3910">
        <w:t>20</w:t>
      </w:r>
      <w:r w:rsidR="00EE68D4">
        <w:t>-</w:t>
      </w:r>
      <w:r w:rsidR="00052BAC">
        <w:t>10</w:t>
      </w:r>
      <w:r w:rsidR="00EE68D4">
        <w:t>-</w:t>
      </w:r>
      <w:r w:rsidR="00052BAC">
        <w:t>02.</w:t>
      </w:r>
      <w:r w:rsidR="00052BAC">
        <w:br/>
      </w:r>
      <w:r w:rsidR="00052BAC">
        <w:t xml:space="preserve">Latest version of this document can always be found at </w:t>
      </w:r>
      <w:hyperlink r:id="rId9" w:history="1">
        <w:r w:rsidR="00052BAC">
          <w:rPr>
            <w:rStyle w:val="Hyperlink"/>
          </w:rPr>
          <w:t>https://dotse.github.io/IDN-tables/IDN_table_nu.pdf</w:t>
        </w:r>
      </w:hyperlink>
    </w:p>
    <w:p w14:paraId="1E513587" w14:textId="77777777" w:rsidR="009172F3" w:rsidRPr="009172F3" w:rsidRDefault="009172F3" w:rsidP="009172F3">
      <w:pPr>
        <w:rPr>
          <w:lang w:eastAsia="ja-JP"/>
        </w:rPr>
      </w:pPr>
    </w:p>
    <w:sectPr w:rsidR="009172F3" w:rsidRPr="009172F3" w:rsidSect="00D043D6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41" w:right="1661" w:bottom="2041" w:left="2472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77E1C" w14:textId="77777777" w:rsidR="00B819A0" w:rsidRDefault="00B819A0" w:rsidP="00226AE8">
      <w:r>
        <w:separator/>
      </w:r>
    </w:p>
  </w:endnote>
  <w:endnote w:type="continuationSeparator" w:id="0">
    <w:p w14:paraId="7997B0E7" w14:textId="77777777" w:rsidR="00B819A0" w:rsidRDefault="00B819A0" w:rsidP="0022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0B7F2" w14:textId="77777777" w:rsidR="007B1ABB" w:rsidRDefault="007B1ABB" w:rsidP="00D630E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3D9262" w14:textId="77777777" w:rsidR="007B1ABB" w:rsidRDefault="007B1ABB" w:rsidP="00D630E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5D0B4" w14:textId="77777777" w:rsidR="007B1ABB" w:rsidRPr="00E177CC" w:rsidRDefault="007B1ABB" w:rsidP="00E177CC">
    <w:pPr>
      <w:framePr w:wrap="around" w:vAnchor="text" w:hAnchor="page" w:x="10933" w:y="298"/>
      <w:rPr>
        <w:rStyle w:val="PageNumber"/>
        <w:sz w:val="14"/>
        <w:szCs w:val="14"/>
      </w:rPr>
    </w:pPr>
    <w:r w:rsidRPr="00E177CC">
      <w:rPr>
        <w:rStyle w:val="PageNumber"/>
        <w:sz w:val="14"/>
        <w:szCs w:val="14"/>
      </w:rPr>
      <w:fldChar w:fldCharType="begin"/>
    </w:r>
    <w:r w:rsidRPr="00E177CC">
      <w:rPr>
        <w:rStyle w:val="PageNumber"/>
        <w:sz w:val="14"/>
        <w:szCs w:val="14"/>
      </w:rPr>
      <w:instrText xml:space="preserve">PAGE  </w:instrText>
    </w:r>
    <w:r w:rsidRPr="00E177CC">
      <w:rPr>
        <w:rStyle w:val="PageNumber"/>
        <w:sz w:val="14"/>
        <w:szCs w:val="14"/>
      </w:rPr>
      <w:fldChar w:fldCharType="separate"/>
    </w:r>
    <w:r>
      <w:rPr>
        <w:rStyle w:val="PageNumber"/>
        <w:noProof/>
        <w:sz w:val="14"/>
        <w:szCs w:val="14"/>
      </w:rPr>
      <w:t>2</w:t>
    </w:r>
    <w:r w:rsidRPr="00E177CC">
      <w:rPr>
        <w:rStyle w:val="PageNumber"/>
        <w:sz w:val="14"/>
        <w:szCs w:val="14"/>
      </w:rPr>
      <w:fldChar w:fldCharType="end"/>
    </w:r>
  </w:p>
  <w:p w14:paraId="09745E23" w14:textId="77777777" w:rsidR="007B1ABB" w:rsidRPr="00CD6552" w:rsidRDefault="00424997" w:rsidP="00D630E0">
    <w:pPr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75738" wp14:editId="1C59BE10">
              <wp:simplePos x="0" y="0"/>
              <wp:positionH relativeFrom="column">
                <wp:posOffset>-1142365</wp:posOffset>
              </wp:positionH>
              <wp:positionV relativeFrom="paragraph">
                <wp:posOffset>-41275</wp:posOffset>
              </wp:positionV>
              <wp:extent cx="4756150" cy="4826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5AD20" w14:textId="77777777" w:rsidR="007B1ABB" w:rsidRPr="008A4BB4" w:rsidRDefault="007B1ABB" w:rsidP="0073734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The Internet Foundation in Sweden. Box </w:t>
                          </w:r>
                          <w:r>
                            <w:rPr>
                              <w:sz w:val="14"/>
                              <w:szCs w:val="14"/>
                            </w:rPr>
                            <w:t>92073, SE-120 07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 Stockholm, Sweden. Phone +46 8 452 35 00. iis.se</w:t>
                          </w:r>
                        </w:p>
                        <w:p w14:paraId="0BAF89B5" w14:textId="77777777" w:rsidR="007B1ABB" w:rsidRDefault="007B1ABB" w:rsidP="0073734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7573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89.95pt;margin-top:-3.25pt;width:374.5pt;height:3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" filled="f" stroked="f">
              <v:textbox inset=",7.2pt,,7.2pt">
                <w:txbxContent>
                  <w:p w14:paraId="4465AD20" w14:textId="77777777" w:rsidR="007B1ABB" w:rsidRPr="008A4BB4" w:rsidRDefault="007B1ABB" w:rsidP="00737341">
                    <w:pPr>
                      <w:rPr>
                        <w:sz w:val="14"/>
                        <w:szCs w:val="14"/>
                      </w:rPr>
                    </w:pPr>
                    <w:r w:rsidRPr="008A4BB4">
                      <w:rPr>
                        <w:sz w:val="14"/>
                        <w:szCs w:val="14"/>
                      </w:rPr>
                      <w:t xml:space="preserve">The Internet Foundation in Sweden. Box </w:t>
                    </w:r>
                    <w:r>
                      <w:rPr>
                        <w:sz w:val="14"/>
                        <w:szCs w:val="14"/>
                      </w:rPr>
                      <w:t>92073, SE-120 07</w:t>
                    </w:r>
                    <w:r w:rsidRPr="008A4BB4">
                      <w:rPr>
                        <w:sz w:val="14"/>
                        <w:szCs w:val="14"/>
                      </w:rPr>
                      <w:t xml:space="preserve"> Stockholm, Sweden. Phone +46 8 452 35 00. iis.se</w:t>
                    </w:r>
                  </w:p>
                  <w:p w14:paraId="0BAF89B5" w14:textId="77777777" w:rsidR="007B1ABB" w:rsidRDefault="007B1ABB" w:rsidP="00737341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CD9C5" w14:textId="77777777" w:rsidR="007B1ABB" w:rsidRPr="00893812" w:rsidRDefault="00424997" w:rsidP="00FE7F83">
    <w:pPr>
      <w:rPr>
        <w:rFonts w:ascii="Calibri" w:hAnsi="Calibri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EC81E" wp14:editId="31FFFBA5">
              <wp:simplePos x="0" y="0"/>
              <wp:positionH relativeFrom="column">
                <wp:posOffset>-1127125</wp:posOffset>
              </wp:positionH>
              <wp:positionV relativeFrom="paragraph">
                <wp:posOffset>5715</wp:posOffset>
              </wp:positionV>
              <wp:extent cx="5699760" cy="4826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976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7BEE8" w14:textId="77777777" w:rsidR="007B1ABB" w:rsidRPr="008A4BB4" w:rsidRDefault="007B1ABB" w:rsidP="0073734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A4BB4">
                            <w:rPr>
                              <w:sz w:val="14"/>
                              <w:szCs w:val="14"/>
                            </w:rPr>
                            <w:t>The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 Internet Foundation in Sweden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Box </w:t>
                          </w:r>
                          <w:r>
                            <w:rPr>
                              <w:sz w:val="14"/>
                              <w:szCs w:val="14"/>
                            </w:rPr>
                            <w:t>92073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SE-120 07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 Stockholm, Sweden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Phone +46 8 452 35 00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="00BC0DA3">
                            <w:rPr>
                              <w:sz w:val="14"/>
                              <w:szCs w:val="14"/>
                            </w:rPr>
                            <w:t>internetstiftelsen.se</w:t>
                          </w:r>
                        </w:p>
                        <w:p w14:paraId="6A33AA56" w14:textId="77777777" w:rsidR="007B1ABB" w:rsidRDefault="007B1ABB" w:rsidP="0073734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EC81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8.75pt;margin-top:.45pt;width:448.8pt;height: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" filled="f" stroked="f">
              <v:textbox inset=",7.2pt,,7.2pt">
                <w:txbxContent>
                  <w:p w14:paraId="5E07BEE8" w14:textId="77777777" w:rsidR="007B1ABB" w:rsidRPr="008A4BB4" w:rsidRDefault="007B1ABB" w:rsidP="00737341">
                    <w:pPr>
                      <w:rPr>
                        <w:sz w:val="14"/>
                        <w:szCs w:val="14"/>
                      </w:rPr>
                    </w:pPr>
                    <w:r w:rsidRPr="008A4BB4">
                      <w:rPr>
                        <w:sz w:val="14"/>
                        <w:szCs w:val="14"/>
                      </w:rPr>
                      <w:t>The</w:t>
                    </w:r>
                    <w:r w:rsidR="00424997">
                      <w:rPr>
                        <w:sz w:val="14"/>
                        <w:szCs w:val="14"/>
                      </w:rPr>
                      <w:t xml:space="preserve"> Internet Foundation in Sweden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Pr="008A4BB4">
                      <w:rPr>
                        <w:sz w:val="14"/>
                        <w:szCs w:val="14"/>
                      </w:rPr>
                      <w:t xml:space="preserve">Box </w:t>
                    </w:r>
                    <w:r>
                      <w:rPr>
                        <w:sz w:val="14"/>
                        <w:szCs w:val="14"/>
                      </w:rPr>
                      <w:t>92073</w:t>
                    </w:r>
                    <w:r w:rsidRPr="008A4BB4">
                      <w:rPr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sz w:val="14"/>
                        <w:szCs w:val="14"/>
                      </w:rPr>
                      <w:t>SE-120 07</w:t>
                    </w:r>
                    <w:r w:rsidR="00424997">
                      <w:rPr>
                        <w:sz w:val="14"/>
                        <w:szCs w:val="14"/>
                      </w:rPr>
                      <w:t xml:space="preserve"> Stockholm, Sweden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="00424997">
                      <w:rPr>
                        <w:sz w:val="14"/>
                        <w:szCs w:val="14"/>
                      </w:rPr>
                      <w:t xml:space="preserve">Phone +46 8 452 35 00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="00BC0DA3">
                      <w:rPr>
                        <w:sz w:val="14"/>
                        <w:szCs w:val="14"/>
                      </w:rPr>
                      <w:t>internetstiftelsen.se</w:t>
                    </w:r>
                  </w:p>
                  <w:p w14:paraId="6A33AA56" w14:textId="77777777" w:rsidR="007B1ABB" w:rsidRDefault="007B1ABB" w:rsidP="0073734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F4912" w14:textId="77777777" w:rsidR="00B819A0" w:rsidRDefault="00B819A0" w:rsidP="00226AE8">
      <w:r>
        <w:separator/>
      </w:r>
    </w:p>
  </w:footnote>
  <w:footnote w:type="continuationSeparator" w:id="0">
    <w:p w14:paraId="1CCC1A05" w14:textId="77777777" w:rsidR="00B819A0" w:rsidRDefault="00B819A0" w:rsidP="00226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E4A3" w14:textId="77777777" w:rsidR="007B1ABB" w:rsidRDefault="00424997" w:rsidP="009D0445">
    <w:r>
      <w:rPr>
        <w:noProof/>
        <w:lang w:eastAsia="en-US"/>
      </w:rPr>
      <w:drawing>
        <wp:anchor distT="0" distB="0" distL="114300" distR="114300" simplePos="0" relativeHeight="251656704" behindDoc="0" locked="0" layoutInCell="1" allowOverlap="1" wp14:anchorId="39DD2090" wp14:editId="7337095A">
          <wp:simplePos x="0" y="0"/>
          <wp:positionH relativeFrom="column">
            <wp:posOffset>-1028065</wp:posOffset>
          </wp:positionH>
          <wp:positionV relativeFrom="paragraph">
            <wp:posOffset>-43815</wp:posOffset>
          </wp:positionV>
          <wp:extent cx="1219342" cy="360000"/>
          <wp:effectExtent l="0" t="0" r="0" b="0"/>
          <wp:wrapThrough wrapText="bothSides">
            <wp:wrapPolygon edited="0">
              <wp:start x="0" y="0"/>
              <wp:lineTo x="0" y="19845"/>
              <wp:lineTo x="21150" y="19845"/>
              <wp:lineTo x="21150" y="0"/>
              <wp:lineTo x="0" y="0"/>
            </wp:wrapPolygon>
          </wp:wrapThrough>
          <wp:docPr id="2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4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72AE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AFCD3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9E646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865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3E4B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22220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5BA38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651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C50F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8DAB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D89E7E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</w:abstractNum>
  <w:abstractNum w:abstractNumId="11" w15:restartNumberingAfterBreak="0">
    <w:nsid w:val="06157335"/>
    <w:multiLevelType w:val="multilevel"/>
    <w:tmpl w:val="23D85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2A17AB"/>
    <w:multiLevelType w:val="multilevel"/>
    <w:tmpl w:val="D52A40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4C53A0"/>
    <w:multiLevelType w:val="multilevel"/>
    <w:tmpl w:val="C31A4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4D66D9"/>
    <w:multiLevelType w:val="hybridMultilevel"/>
    <w:tmpl w:val="E2AA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537"/>
    <w:multiLevelType w:val="multilevel"/>
    <w:tmpl w:val="CD5CEF4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5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32"/>
    <w:rsid w:val="00000028"/>
    <w:rsid w:val="0000129A"/>
    <w:rsid w:val="00003A86"/>
    <w:rsid w:val="0001118E"/>
    <w:rsid w:val="00015A4C"/>
    <w:rsid w:val="00026FF2"/>
    <w:rsid w:val="000271B8"/>
    <w:rsid w:val="00027927"/>
    <w:rsid w:val="00042C06"/>
    <w:rsid w:val="0004497F"/>
    <w:rsid w:val="00050C45"/>
    <w:rsid w:val="00052BAC"/>
    <w:rsid w:val="00056DDE"/>
    <w:rsid w:val="00063757"/>
    <w:rsid w:val="000675EE"/>
    <w:rsid w:val="00071271"/>
    <w:rsid w:val="00072691"/>
    <w:rsid w:val="00073B18"/>
    <w:rsid w:val="00077FE5"/>
    <w:rsid w:val="0008706E"/>
    <w:rsid w:val="00090529"/>
    <w:rsid w:val="00090790"/>
    <w:rsid w:val="000A3D60"/>
    <w:rsid w:val="000B0CF1"/>
    <w:rsid w:val="000B61DD"/>
    <w:rsid w:val="000D131E"/>
    <w:rsid w:val="000D3CBE"/>
    <w:rsid w:val="000F58F8"/>
    <w:rsid w:val="00110372"/>
    <w:rsid w:val="00120592"/>
    <w:rsid w:val="00125178"/>
    <w:rsid w:val="001432FD"/>
    <w:rsid w:val="00151D2D"/>
    <w:rsid w:val="00152025"/>
    <w:rsid w:val="0015300F"/>
    <w:rsid w:val="0015784C"/>
    <w:rsid w:val="00173F05"/>
    <w:rsid w:val="0017474E"/>
    <w:rsid w:val="001850A9"/>
    <w:rsid w:val="001958C4"/>
    <w:rsid w:val="001A5932"/>
    <w:rsid w:val="001B0CFB"/>
    <w:rsid w:val="001C4DCD"/>
    <w:rsid w:val="001D4836"/>
    <w:rsid w:val="001E552E"/>
    <w:rsid w:val="0020025B"/>
    <w:rsid w:val="002114B0"/>
    <w:rsid w:val="002114B7"/>
    <w:rsid w:val="0022035B"/>
    <w:rsid w:val="002212A0"/>
    <w:rsid w:val="002232B5"/>
    <w:rsid w:val="00226AE8"/>
    <w:rsid w:val="0022773F"/>
    <w:rsid w:val="002404E9"/>
    <w:rsid w:val="00242E62"/>
    <w:rsid w:val="002806A1"/>
    <w:rsid w:val="00284AA8"/>
    <w:rsid w:val="00297CBD"/>
    <w:rsid w:val="002A2F89"/>
    <w:rsid w:val="002A3DD4"/>
    <w:rsid w:val="002A49E3"/>
    <w:rsid w:val="002C56D6"/>
    <w:rsid w:val="002D222C"/>
    <w:rsid w:val="002E0F84"/>
    <w:rsid w:val="002E3036"/>
    <w:rsid w:val="002F11EF"/>
    <w:rsid w:val="002F152C"/>
    <w:rsid w:val="0030208D"/>
    <w:rsid w:val="003033C6"/>
    <w:rsid w:val="00317E17"/>
    <w:rsid w:val="00320F0B"/>
    <w:rsid w:val="003318C8"/>
    <w:rsid w:val="00334686"/>
    <w:rsid w:val="003354C2"/>
    <w:rsid w:val="00344CF2"/>
    <w:rsid w:val="0035499D"/>
    <w:rsid w:val="00376E3A"/>
    <w:rsid w:val="003816FB"/>
    <w:rsid w:val="003855C3"/>
    <w:rsid w:val="00392231"/>
    <w:rsid w:val="00392A1F"/>
    <w:rsid w:val="00395C80"/>
    <w:rsid w:val="003A2A91"/>
    <w:rsid w:val="003B219B"/>
    <w:rsid w:val="003B73B2"/>
    <w:rsid w:val="003C535F"/>
    <w:rsid w:val="003E03F2"/>
    <w:rsid w:val="003E710E"/>
    <w:rsid w:val="003F659F"/>
    <w:rsid w:val="0040717F"/>
    <w:rsid w:val="0041512D"/>
    <w:rsid w:val="004164A5"/>
    <w:rsid w:val="00424997"/>
    <w:rsid w:val="00425E91"/>
    <w:rsid w:val="00434623"/>
    <w:rsid w:val="004361BE"/>
    <w:rsid w:val="00437008"/>
    <w:rsid w:val="004409C5"/>
    <w:rsid w:val="00453EBD"/>
    <w:rsid w:val="0046054A"/>
    <w:rsid w:val="004704ED"/>
    <w:rsid w:val="00471095"/>
    <w:rsid w:val="00492BDB"/>
    <w:rsid w:val="00495A9F"/>
    <w:rsid w:val="004B3910"/>
    <w:rsid w:val="004B434D"/>
    <w:rsid w:val="004C1A19"/>
    <w:rsid w:val="004C53C7"/>
    <w:rsid w:val="004D78EF"/>
    <w:rsid w:val="004E6878"/>
    <w:rsid w:val="004F0EC5"/>
    <w:rsid w:val="005007F6"/>
    <w:rsid w:val="00505E0D"/>
    <w:rsid w:val="005400C6"/>
    <w:rsid w:val="00553131"/>
    <w:rsid w:val="0056617F"/>
    <w:rsid w:val="005670C4"/>
    <w:rsid w:val="00584170"/>
    <w:rsid w:val="005A0029"/>
    <w:rsid w:val="005A129B"/>
    <w:rsid w:val="005A2FE4"/>
    <w:rsid w:val="005A443E"/>
    <w:rsid w:val="005B48D0"/>
    <w:rsid w:val="005F399B"/>
    <w:rsid w:val="005F50AF"/>
    <w:rsid w:val="006135D9"/>
    <w:rsid w:val="00613D6A"/>
    <w:rsid w:val="00615391"/>
    <w:rsid w:val="006239C3"/>
    <w:rsid w:val="00624C3B"/>
    <w:rsid w:val="00636E46"/>
    <w:rsid w:val="00654DD7"/>
    <w:rsid w:val="00665B90"/>
    <w:rsid w:val="006677A6"/>
    <w:rsid w:val="00676726"/>
    <w:rsid w:val="006805F0"/>
    <w:rsid w:val="00695E41"/>
    <w:rsid w:val="006A1F32"/>
    <w:rsid w:val="006B2C89"/>
    <w:rsid w:val="006C46DA"/>
    <w:rsid w:val="006C51DD"/>
    <w:rsid w:val="006F3A70"/>
    <w:rsid w:val="006F7061"/>
    <w:rsid w:val="00700972"/>
    <w:rsid w:val="00705107"/>
    <w:rsid w:val="007078E4"/>
    <w:rsid w:val="0071183E"/>
    <w:rsid w:val="007272B0"/>
    <w:rsid w:val="007303D5"/>
    <w:rsid w:val="0073418A"/>
    <w:rsid w:val="00737341"/>
    <w:rsid w:val="00747D6B"/>
    <w:rsid w:val="00752DDA"/>
    <w:rsid w:val="00755985"/>
    <w:rsid w:val="007632E5"/>
    <w:rsid w:val="00763C5A"/>
    <w:rsid w:val="0079601B"/>
    <w:rsid w:val="007A02D9"/>
    <w:rsid w:val="007B1ABB"/>
    <w:rsid w:val="007B67AC"/>
    <w:rsid w:val="007C548F"/>
    <w:rsid w:val="007C7556"/>
    <w:rsid w:val="007D5CE5"/>
    <w:rsid w:val="007F08AD"/>
    <w:rsid w:val="007F1BE2"/>
    <w:rsid w:val="007F223A"/>
    <w:rsid w:val="007F2E32"/>
    <w:rsid w:val="00805E67"/>
    <w:rsid w:val="00810A51"/>
    <w:rsid w:val="00830A2D"/>
    <w:rsid w:val="00867EAF"/>
    <w:rsid w:val="00884C07"/>
    <w:rsid w:val="0088757D"/>
    <w:rsid w:val="00887F3F"/>
    <w:rsid w:val="00893812"/>
    <w:rsid w:val="008C47B9"/>
    <w:rsid w:val="008C4F23"/>
    <w:rsid w:val="008E22AC"/>
    <w:rsid w:val="009172F3"/>
    <w:rsid w:val="00926FEC"/>
    <w:rsid w:val="00931D71"/>
    <w:rsid w:val="009509A9"/>
    <w:rsid w:val="0097184C"/>
    <w:rsid w:val="00991ABE"/>
    <w:rsid w:val="00994BEC"/>
    <w:rsid w:val="0099580B"/>
    <w:rsid w:val="00997840"/>
    <w:rsid w:val="009C1927"/>
    <w:rsid w:val="009C4071"/>
    <w:rsid w:val="009C46AF"/>
    <w:rsid w:val="009D0445"/>
    <w:rsid w:val="009E0B6E"/>
    <w:rsid w:val="009E1426"/>
    <w:rsid w:val="00A0025C"/>
    <w:rsid w:val="00A0209B"/>
    <w:rsid w:val="00A2339D"/>
    <w:rsid w:val="00A33F63"/>
    <w:rsid w:val="00A36BA4"/>
    <w:rsid w:val="00A40147"/>
    <w:rsid w:val="00A41AD4"/>
    <w:rsid w:val="00A432CA"/>
    <w:rsid w:val="00A44674"/>
    <w:rsid w:val="00A54B44"/>
    <w:rsid w:val="00A5520B"/>
    <w:rsid w:val="00A556A9"/>
    <w:rsid w:val="00A613AF"/>
    <w:rsid w:val="00A61EEB"/>
    <w:rsid w:val="00A62EF2"/>
    <w:rsid w:val="00A634E9"/>
    <w:rsid w:val="00A74932"/>
    <w:rsid w:val="00A7688D"/>
    <w:rsid w:val="00A87B50"/>
    <w:rsid w:val="00A979BD"/>
    <w:rsid w:val="00AA621D"/>
    <w:rsid w:val="00AB06B3"/>
    <w:rsid w:val="00AB64AD"/>
    <w:rsid w:val="00AC4418"/>
    <w:rsid w:val="00AD1D5E"/>
    <w:rsid w:val="00AE2CBF"/>
    <w:rsid w:val="00AF01AA"/>
    <w:rsid w:val="00AF2B7D"/>
    <w:rsid w:val="00AF61E0"/>
    <w:rsid w:val="00B04F6A"/>
    <w:rsid w:val="00B4660C"/>
    <w:rsid w:val="00B54767"/>
    <w:rsid w:val="00B62B67"/>
    <w:rsid w:val="00B701E0"/>
    <w:rsid w:val="00B74219"/>
    <w:rsid w:val="00B819A0"/>
    <w:rsid w:val="00B91DE4"/>
    <w:rsid w:val="00B9464F"/>
    <w:rsid w:val="00B961C0"/>
    <w:rsid w:val="00BA4500"/>
    <w:rsid w:val="00BA6FFB"/>
    <w:rsid w:val="00BB4516"/>
    <w:rsid w:val="00BC0700"/>
    <w:rsid w:val="00BC0DA3"/>
    <w:rsid w:val="00BC3AC8"/>
    <w:rsid w:val="00BD4068"/>
    <w:rsid w:val="00BE0FDA"/>
    <w:rsid w:val="00BE24AF"/>
    <w:rsid w:val="00C07258"/>
    <w:rsid w:val="00C11DAC"/>
    <w:rsid w:val="00C14916"/>
    <w:rsid w:val="00C227D9"/>
    <w:rsid w:val="00C339AA"/>
    <w:rsid w:val="00C36CC5"/>
    <w:rsid w:val="00C556EE"/>
    <w:rsid w:val="00C63199"/>
    <w:rsid w:val="00C65E33"/>
    <w:rsid w:val="00C77234"/>
    <w:rsid w:val="00C7763D"/>
    <w:rsid w:val="00C87469"/>
    <w:rsid w:val="00CB6ACF"/>
    <w:rsid w:val="00CB714A"/>
    <w:rsid w:val="00CC2C78"/>
    <w:rsid w:val="00CC46B9"/>
    <w:rsid w:val="00CD6552"/>
    <w:rsid w:val="00CE55DE"/>
    <w:rsid w:val="00CF40A3"/>
    <w:rsid w:val="00D043D6"/>
    <w:rsid w:val="00D14A9A"/>
    <w:rsid w:val="00D279AE"/>
    <w:rsid w:val="00D57933"/>
    <w:rsid w:val="00D579F5"/>
    <w:rsid w:val="00D60AA8"/>
    <w:rsid w:val="00D62628"/>
    <w:rsid w:val="00D630E0"/>
    <w:rsid w:val="00D63565"/>
    <w:rsid w:val="00D64F01"/>
    <w:rsid w:val="00D821D2"/>
    <w:rsid w:val="00D83D0A"/>
    <w:rsid w:val="00D86001"/>
    <w:rsid w:val="00D96C02"/>
    <w:rsid w:val="00DC01E3"/>
    <w:rsid w:val="00DC4633"/>
    <w:rsid w:val="00DC61EB"/>
    <w:rsid w:val="00DE3264"/>
    <w:rsid w:val="00DF18C7"/>
    <w:rsid w:val="00E010EC"/>
    <w:rsid w:val="00E16CB1"/>
    <w:rsid w:val="00E177CC"/>
    <w:rsid w:val="00E30843"/>
    <w:rsid w:val="00E4091E"/>
    <w:rsid w:val="00E41A23"/>
    <w:rsid w:val="00E45CD1"/>
    <w:rsid w:val="00E47F24"/>
    <w:rsid w:val="00E500E9"/>
    <w:rsid w:val="00E66424"/>
    <w:rsid w:val="00E7512B"/>
    <w:rsid w:val="00E816CA"/>
    <w:rsid w:val="00E827E7"/>
    <w:rsid w:val="00E842FB"/>
    <w:rsid w:val="00E90F0A"/>
    <w:rsid w:val="00E94F6A"/>
    <w:rsid w:val="00E95DFE"/>
    <w:rsid w:val="00EA5C32"/>
    <w:rsid w:val="00EB5B6A"/>
    <w:rsid w:val="00EC32F5"/>
    <w:rsid w:val="00EC751A"/>
    <w:rsid w:val="00ED2773"/>
    <w:rsid w:val="00EE16B3"/>
    <w:rsid w:val="00EE43B2"/>
    <w:rsid w:val="00EE68D4"/>
    <w:rsid w:val="00EF480C"/>
    <w:rsid w:val="00F244C0"/>
    <w:rsid w:val="00F57F55"/>
    <w:rsid w:val="00F742EB"/>
    <w:rsid w:val="00F816D8"/>
    <w:rsid w:val="00F87A38"/>
    <w:rsid w:val="00FA123E"/>
    <w:rsid w:val="00FA7CEC"/>
    <w:rsid w:val="00FC4319"/>
    <w:rsid w:val="00FC5996"/>
    <w:rsid w:val="00FD007F"/>
    <w:rsid w:val="00FD0ACE"/>
    <w:rsid w:val="00FD4734"/>
    <w:rsid w:val="00FE7F83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3D0B98A2"/>
  <w15:docId w15:val="{C56BB5D1-9258-864B-8815-7284A882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78"/>
    <w:pPr>
      <w:spacing w:after="140" w:line="312" w:lineRule="auto"/>
    </w:pPr>
    <w:rPr>
      <w:rFonts w:ascii="Arial" w:eastAsia="Times New Roman" w:hAnsi="Arial"/>
      <w:szCs w:val="18"/>
      <w:lang w:eastAsia="sv-S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F399B"/>
    <w:pPr>
      <w:spacing w:after="240" w:line="440" w:lineRule="exact"/>
      <w:outlineLvl w:val="0"/>
    </w:pPr>
    <w:rPr>
      <w:rFonts w:eastAsia="MS Mincho" w:cs="Arial"/>
      <w:bCs/>
      <w:sz w:val="36"/>
      <w:szCs w:val="44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5A443E"/>
    <w:pPr>
      <w:keepNext/>
      <w:spacing w:after="120" w:line="240" w:lineRule="auto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5F399B"/>
    <w:pPr>
      <w:keepNext/>
      <w:keepLines/>
      <w:spacing w:after="120"/>
      <w:outlineLvl w:val="2"/>
    </w:pPr>
    <w:rPr>
      <w:rFonts w:eastAsia="MS Mincho"/>
      <w:b/>
      <w:bCs/>
      <w:sz w:val="22"/>
    </w:rPr>
  </w:style>
  <w:style w:type="paragraph" w:styleId="Heading4">
    <w:name w:val="heading 4"/>
    <w:basedOn w:val="Heading3"/>
    <w:next w:val="Normal"/>
    <w:link w:val="Heading4Char"/>
    <w:uiPriority w:val="4"/>
    <w:semiHidden/>
    <w:rsid w:val="00E827E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827E7"/>
    <w:pPr>
      <w:keepNext/>
      <w:keepLines/>
      <w:spacing w:before="200"/>
      <w:outlineLvl w:val="4"/>
    </w:pPr>
    <w:rPr>
      <w:rFonts w:eastAsia="MS Mincho"/>
      <w:b/>
      <w:i/>
      <w:color w:val="004D6D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827E7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827E7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827E7"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827E7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F399B"/>
    <w:rPr>
      <w:rFonts w:ascii="Arial" w:hAnsi="Arial" w:cs="Arial"/>
      <w:bCs/>
      <w:sz w:val="36"/>
      <w:szCs w:val="44"/>
      <w:lang w:val="en-US" w:eastAsia="ja-JP"/>
    </w:rPr>
  </w:style>
  <w:style w:type="character" w:customStyle="1" w:styleId="Heading2Char">
    <w:name w:val="Heading 2 Char"/>
    <w:link w:val="Heading2"/>
    <w:uiPriority w:val="2"/>
    <w:rsid w:val="005A443E"/>
    <w:rPr>
      <w:rFonts w:ascii="Arial" w:hAnsi="Arial" w:cs="Arial"/>
      <w:bCs/>
      <w:sz w:val="28"/>
      <w:szCs w:val="26"/>
      <w:lang w:eastAsia="ja-JP"/>
    </w:rPr>
  </w:style>
  <w:style w:type="character" w:customStyle="1" w:styleId="Heading3Char">
    <w:name w:val="Heading 3 Char"/>
    <w:link w:val="Heading3"/>
    <w:uiPriority w:val="3"/>
    <w:rsid w:val="005F399B"/>
    <w:rPr>
      <w:rFonts w:ascii="Arial" w:hAnsi="Arial"/>
      <w:b/>
      <w:bCs/>
      <w:sz w:val="22"/>
      <w:szCs w:val="18"/>
      <w:lang w:val="en-US"/>
    </w:rPr>
  </w:style>
  <w:style w:type="character" w:customStyle="1" w:styleId="Heading4Char">
    <w:name w:val="Heading 4 Char"/>
    <w:link w:val="Heading4"/>
    <w:uiPriority w:val="4"/>
    <w:semiHidden/>
    <w:rsid w:val="00E827E7"/>
    <w:rPr>
      <w:rFonts w:ascii="Arial" w:hAnsi="Arial"/>
      <w:b/>
      <w:bCs/>
      <w:sz w:val="18"/>
      <w:szCs w:val="18"/>
    </w:rPr>
  </w:style>
  <w:style w:type="character" w:customStyle="1" w:styleId="Heading5Char">
    <w:name w:val="Heading 5 Char"/>
    <w:link w:val="Heading5"/>
    <w:uiPriority w:val="9"/>
    <w:semiHidden/>
    <w:rsid w:val="00E827E7"/>
    <w:rPr>
      <w:rFonts w:ascii="Arial" w:hAnsi="Arial"/>
      <w:b/>
      <w:i/>
      <w:color w:val="004D6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rsid w:val="00A54B44"/>
    <w:pPr>
      <w:pBdr>
        <w:bottom w:val="single" w:sz="8" w:space="4" w:color="009CDC"/>
      </w:pBdr>
      <w:spacing w:after="300"/>
    </w:pPr>
    <w:rPr>
      <w:rFonts w:ascii="Gill Sans MT" w:eastAsia="MS Mincho" w:hAnsi="Gill Sans MT"/>
      <w:color w:val="00568C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A54B44"/>
    <w:rPr>
      <w:rFonts w:ascii="Gill Sans MT" w:eastAsia="MS Mincho" w:hAnsi="Gill Sans MT" w:cs="Times New Roman"/>
      <w:color w:val="00568C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54B44"/>
    <w:pPr>
      <w:pBdr>
        <w:bottom w:val="single" w:sz="4" w:space="4" w:color="009CDC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semiHidden/>
    <w:rsid w:val="00A54B44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semiHidden/>
    <w:rsid w:val="00A54B44"/>
    <w:rPr>
      <w:i/>
      <w:iCs/>
    </w:rPr>
  </w:style>
  <w:style w:type="character" w:customStyle="1" w:styleId="QuoteChar">
    <w:name w:val="Quote Char"/>
    <w:link w:val="Quote"/>
    <w:uiPriority w:val="29"/>
    <w:semiHidden/>
    <w:rsid w:val="00A54B44"/>
    <w:rPr>
      <w:i/>
      <w:iCs/>
      <w:color w:val="auto"/>
    </w:rPr>
  </w:style>
  <w:style w:type="character" w:styleId="IntenseEmphasis">
    <w:name w:val="Intense Emphasis"/>
    <w:uiPriority w:val="21"/>
    <w:semiHidden/>
    <w:rsid w:val="00A54B44"/>
    <w:rPr>
      <w:rFonts w:ascii="Gill Sans MT" w:hAnsi="Gill Sans MT"/>
      <w:b/>
      <w:bCs/>
      <w:i/>
      <w:iCs/>
      <w:color w:val="auto"/>
    </w:rPr>
  </w:style>
  <w:style w:type="character" w:styleId="SubtleEmphasis">
    <w:name w:val="Subtle Emphasis"/>
    <w:uiPriority w:val="19"/>
    <w:semiHidden/>
    <w:rsid w:val="00A54B44"/>
    <w:rPr>
      <w:i/>
      <w:iCs/>
      <w:color w:val="auto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54B44"/>
    <w:pPr>
      <w:numPr>
        <w:ilvl w:val="1"/>
      </w:numPr>
    </w:pPr>
    <w:rPr>
      <w:rFonts w:ascii="Gill Sans MT" w:eastAsia="MS Mincho" w:hAnsi="Gill Sans MT"/>
      <w:i/>
      <w:iCs/>
      <w:spacing w:val="15"/>
    </w:rPr>
  </w:style>
  <w:style w:type="character" w:customStyle="1" w:styleId="SubtitleChar">
    <w:name w:val="Subtitle Char"/>
    <w:link w:val="Subtitle"/>
    <w:uiPriority w:val="11"/>
    <w:semiHidden/>
    <w:rsid w:val="00A54B44"/>
    <w:rPr>
      <w:rFonts w:ascii="Gill Sans MT" w:eastAsia="MS Mincho" w:hAnsi="Gill Sans MT" w:cs="Times New Roman"/>
      <w:i/>
      <w:iCs/>
      <w:color w:val="auto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B44"/>
    <w:rPr>
      <w:rFonts w:ascii="Tahoma" w:hAnsi="Tahoma" w:cs="Tahoma"/>
      <w:color w:val="auto"/>
      <w:sz w:val="16"/>
      <w:szCs w:val="16"/>
    </w:rPr>
  </w:style>
  <w:style w:type="table" w:styleId="TableGrid">
    <w:name w:val="Table Grid"/>
    <w:basedOn w:val="TableNormal"/>
    <w:uiPriority w:val="59"/>
    <w:rsid w:val="00A54B44"/>
    <w:rPr>
      <w:rFonts w:ascii="Gill Sans MT" w:hAnsi="Gill Sans MT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jusskuggning1">
    <w:name w:val="Ljus skuggning1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jusskuggning-dekorfrg11">
    <w:name w:val="Ljus skuggning - dekorfärg 11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bottom w:val="single" w:sz="8" w:space="0" w:color="009CD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/>
          <w:left w:val="nil"/>
          <w:bottom w:val="single" w:sz="8" w:space="0" w:color="009CD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/>
          <w:left w:val="nil"/>
          <w:bottom w:val="single" w:sz="8" w:space="0" w:color="009CD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</w:style>
  <w:style w:type="table" w:styleId="LightShading-Accent2">
    <w:name w:val="Light Shading Accent 2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bottom w:val="single" w:sz="8" w:space="0" w:color="9FCBE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/>
          <w:left w:val="nil"/>
          <w:bottom w:val="single" w:sz="8" w:space="0" w:color="9FCBE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/>
          <w:left w:val="nil"/>
          <w:bottom w:val="single" w:sz="8" w:space="0" w:color="9FCBE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</w:style>
  <w:style w:type="table" w:styleId="LightShading-Accent3">
    <w:name w:val="Light Shading Accent 3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bottom w:val="single" w:sz="8" w:space="0" w:color="FFDF1A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/>
          <w:left w:val="nil"/>
          <w:bottom w:val="single" w:sz="8" w:space="0" w:color="FFDF1A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/>
          <w:left w:val="nil"/>
          <w:bottom w:val="single" w:sz="8" w:space="0" w:color="FFDF1A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</w:style>
  <w:style w:type="table" w:styleId="LightShading-Accent4">
    <w:name w:val="Light Shading Accent 4"/>
    <w:basedOn w:val="TableNormal"/>
    <w:uiPriority w:val="60"/>
    <w:rsid w:val="00A33F63"/>
    <w:rPr>
      <w:rFonts w:ascii="Gill Sans MT" w:hAnsi="Gill Sans MT"/>
    </w:rPr>
    <w:tblPr>
      <w:tblStyleRowBandSize w:val="1"/>
      <w:tblStyleColBandSize w:val="1"/>
      <w:tblBorders>
        <w:top w:val="single" w:sz="8" w:space="0" w:color="FFEF6F"/>
        <w:bottom w:val="single" w:sz="8" w:space="0" w:color="FFEF6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/>
          <w:left w:val="nil"/>
          <w:bottom w:val="single" w:sz="8" w:space="0" w:color="FFEF6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/>
          <w:left w:val="nil"/>
          <w:bottom w:val="single" w:sz="8" w:space="0" w:color="FFEF6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</w:style>
  <w:style w:type="table" w:styleId="LightShading-Accent5">
    <w:name w:val="Light Shading Accent 5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bottom w:val="single" w:sz="8" w:space="0" w:color="FDB81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/>
          <w:left w:val="nil"/>
          <w:bottom w:val="single" w:sz="8" w:space="0" w:color="FDB81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/>
          <w:left w:val="nil"/>
          <w:bottom w:val="single" w:sz="8" w:space="0" w:color="FDB81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</w:style>
  <w:style w:type="table" w:styleId="ColourfulGridAccent6">
    <w:name w:val="Colorful Grid Accent 6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1F1D6"/>
    </w:tcPr>
    <w:tblStylePr w:type="firstRow">
      <w:rPr>
        <w:b/>
        <w:bCs/>
      </w:rPr>
      <w:tblPr/>
      <w:tcPr>
        <w:shd w:val="clear" w:color="auto" w:fill="C3E3AF"/>
      </w:tcPr>
    </w:tblStylePr>
    <w:tblStylePr w:type="lastRow">
      <w:rPr>
        <w:b/>
        <w:bCs/>
        <w:color w:val="000000"/>
      </w:rPr>
      <w:tblPr/>
      <w:tcPr>
        <w:shd w:val="clear" w:color="auto" w:fill="C3E3AF"/>
      </w:tcPr>
    </w:tblStylePr>
    <w:tblStylePr w:type="firstCol">
      <w:rPr>
        <w:color w:val="FFFFFF"/>
      </w:rPr>
      <w:tblPr/>
      <w:tcPr>
        <w:shd w:val="clear" w:color="auto" w:fill="50852E"/>
      </w:tcPr>
    </w:tblStylePr>
    <w:tblStylePr w:type="lastCol">
      <w:rPr>
        <w:color w:val="FFFFFF"/>
      </w:rPr>
      <w:tblPr/>
      <w:tcPr>
        <w:shd w:val="clear" w:color="auto" w:fill="50852E"/>
      </w:tcPr>
    </w:tblStylePr>
    <w:tblStylePr w:type="band1Vert">
      <w:tblPr/>
      <w:tcPr>
        <w:shd w:val="clear" w:color="auto" w:fill="B4DC9B"/>
      </w:tcPr>
    </w:tblStylePr>
    <w:tblStylePr w:type="band1Horz">
      <w:tblPr/>
      <w:tcPr>
        <w:shd w:val="clear" w:color="auto" w:fill="B4DC9B"/>
      </w:tcPr>
    </w:tblStylePr>
  </w:style>
  <w:style w:type="table" w:styleId="ColourfulGridAccent5">
    <w:name w:val="Colorful Grid Accent 5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0CF"/>
    </w:tcPr>
    <w:tblStylePr w:type="firstRow">
      <w:rPr>
        <w:b/>
        <w:bCs/>
      </w:rPr>
      <w:tblPr/>
      <w:tcPr>
        <w:shd w:val="clear" w:color="auto" w:fill="FEE2A0"/>
      </w:tcPr>
    </w:tblStylePr>
    <w:tblStylePr w:type="lastRow">
      <w:rPr>
        <w:b/>
        <w:bCs/>
        <w:color w:val="000000"/>
      </w:rPr>
      <w:tblPr/>
      <w:tcPr>
        <w:shd w:val="clear" w:color="auto" w:fill="FEE2A0"/>
      </w:tcPr>
    </w:tblStylePr>
    <w:tblStylePr w:type="firstCol">
      <w:rPr>
        <w:color w:val="FFFFFF"/>
      </w:rPr>
      <w:tblPr/>
      <w:tcPr>
        <w:shd w:val="clear" w:color="auto" w:fill="C88E01"/>
      </w:tcPr>
    </w:tblStylePr>
    <w:tblStylePr w:type="lastCol">
      <w:rPr>
        <w:color w:val="FFFFFF"/>
      </w:rPr>
      <w:tblPr/>
      <w:tcPr>
        <w:shd w:val="clear" w:color="auto" w:fill="C88E01"/>
      </w:tcPr>
    </w:tblStylePr>
    <w:tblStylePr w:type="band1Vert">
      <w:tblPr/>
      <w:tcPr>
        <w:shd w:val="clear" w:color="auto" w:fill="FEDB88"/>
      </w:tcPr>
    </w:tblStylePr>
    <w:tblStylePr w:type="band1Horz">
      <w:tblPr/>
      <w:tcPr>
        <w:shd w:val="clear" w:color="auto" w:fill="FEDB88"/>
      </w:tcPr>
    </w:tblStylePr>
  </w:style>
  <w:style w:type="table" w:styleId="ColourfulGridAccent3">
    <w:name w:val="Colorful Grid Accent 3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8D1"/>
    </w:tcPr>
    <w:tblStylePr w:type="firstRow">
      <w:rPr>
        <w:b/>
        <w:bCs/>
      </w:rPr>
      <w:tblPr/>
      <w:tcPr>
        <w:shd w:val="clear" w:color="auto" w:fill="FFF2A3"/>
      </w:tcPr>
    </w:tblStylePr>
    <w:tblStylePr w:type="lastRow">
      <w:rPr>
        <w:b/>
        <w:bCs/>
        <w:color w:val="000000"/>
      </w:rPr>
      <w:tblPr/>
      <w:tcPr>
        <w:shd w:val="clear" w:color="auto" w:fill="FFF2A3"/>
      </w:tcPr>
    </w:tblStylePr>
    <w:tblStylePr w:type="firstCol">
      <w:rPr>
        <w:color w:val="FFFFFF"/>
      </w:rPr>
      <w:tblPr/>
      <w:tcPr>
        <w:shd w:val="clear" w:color="auto" w:fill="D2B400"/>
      </w:tcPr>
    </w:tblStylePr>
    <w:tblStylePr w:type="lastCol">
      <w:rPr>
        <w:color w:val="FFFFFF"/>
      </w:rPr>
      <w:tblPr/>
      <w:tcPr>
        <w:shd w:val="clear" w:color="auto" w:fill="D2B400"/>
      </w:tcPr>
    </w:tblStylePr>
    <w:tblStylePr w:type="band1Vert">
      <w:tblPr/>
      <w:tcPr>
        <w:shd w:val="clear" w:color="auto" w:fill="FFEE8C"/>
      </w:tcPr>
    </w:tblStylePr>
    <w:tblStylePr w:type="band1Horz">
      <w:tblPr/>
      <w:tcPr>
        <w:shd w:val="clear" w:color="auto" w:fill="FFEE8C"/>
      </w:tcPr>
    </w:tblStylePr>
  </w:style>
  <w:style w:type="table" w:styleId="ColourfulGridAccent2">
    <w:name w:val="Colorful Grid Accent 2"/>
    <w:basedOn w:val="TableNorma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BF4FB"/>
    </w:tcPr>
    <w:tblStylePr w:type="firstRow">
      <w:rPr>
        <w:b/>
        <w:bCs/>
      </w:rPr>
      <w:tblPr/>
      <w:tcPr>
        <w:shd w:val="clear" w:color="auto" w:fill="D8EAF7"/>
      </w:tcPr>
    </w:tblStylePr>
    <w:tblStylePr w:type="lastRow">
      <w:rPr>
        <w:b/>
        <w:bCs/>
        <w:color w:val="000000"/>
      </w:rPr>
      <w:tblPr/>
      <w:tcPr>
        <w:shd w:val="clear" w:color="auto" w:fill="D8EAF7"/>
      </w:tcPr>
    </w:tblStylePr>
    <w:tblStylePr w:type="firstCol">
      <w:rPr>
        <w:color w:val="FFFFFF"/>
      </w:rPr>
      <w:tblPr/>
      <w:tcPr>
        <w:shd w:val="clear" w:color="auto" w:fill="4B9DDD"/>
      </w:tcPr>
    </w:tblStylePr>
    <w:tblStylePr w:type="lastCol">
      <w:rPr>
        <w:color w:val="FFFFFF"/>
      </w:rPr>
      <w:tblPr/>
      <w:tcPr>
        <w:shd w:val="clear" w:color="auto" w:fill="4B9DDD"/>
      </w:tcPr>
    </w:tblStylePr>
    <w:tblStylePr w:type="band1Vert">
      <w:tblPr/>
      <w:tcPr>
        <w:shd w:val="clear" w:color="auto" w:fill="CFE4F6"/>
      </w:tcPr>
    </w:tblStylePr>
    <w:tblStylePr w:type="band1Horz">
      <w:tblPr/>
      <w:tcPr>
        <w:shd w:val="clear" w:color="auto" w:fill="CFE4F6"/>
      </w:tcPr>
    </w:tblStylePr>
  </w:style>
  <w:style w:type="table" w:customStyle="1" w:styleId="Mellanmrkskuggning21">
    <w:name w:val="Mellanmörk skuggning 21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llanmrklista11">
    <w:name w:val="Mellanmörk lista 11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llanmrklista1-dekorfrg11">
    <w:name w:val="Mellanmörk lista 1 - dekorfärg 11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bottom w:val="single" w:sz="8" w:space="0" w:color="009CDC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009CDC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009CDC"/>
          <w:bottom w:val="single" w:sz="8" w:space="0" w:color="009C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C"/>
          <w:bottom w:val="single" w:sz="8" w:space="0" w:color="009CDC"/>
        </w:tcBorders>
      </w:tcPr>
    </w:tblStylePr>
    <w:tblStylePr w:type="band1Vert">
      <w:tblPr/>
      <w:tcPr>
        <w:shd w:val="clear" w:color="auto" w:fill="B7E9FF"/>
      </w:tcPr>
    </w:tblStylePr>
    <w:tblStylePr w:type="band1Horz">
      <w:tblPr/>
      <w:tcPr>
        <w:shd w:val="clear" w:color="auto" w:fill="B7E9FF"/>
      </w:tcPr>
    </w:tblStylePr>
  </w:style>
  <w:style w:type="table" w:styleId="MediumList1-Accent2">
    <w:name w:val="Medium List 1 Accent 2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bottom w:val="single" w:sz="8" w:space="0" w:color="9FCBED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9FCBED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9FCBED"/>
          <w:bottom w:val="single" w:sz="8" w:space="0" w:color="9FCBE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BED"/>
          <w:bottom w:val="single" w:sz="8" w:space="0" w:color="9FCBED"/>
        </w:tcBorders>
      </w:tcPr>
    </w:tblStylePr>
    <w:tblStylePr w:type="band1Vert">
      <w:tblPr/>
      <w:tcPr>
        <w:shd w:val="clear" w:color="auto" w:fill="E7F2FA"/>
      </w:tcPr>
    </w:tblStylePr>
    <w:tblStylePr w:type="band1Horz">
      <w:tblPr/>
      <w:tcPr>
        <w:shd w:val="clear" w:color="auto" w:fill="E7F2FA"/>
      </w:tcPr>
    </w:tblStylePr>
  </w:style>
  <w:style w:type="table" w:styleId="MediumList1-Accent3">
    <w:name w:val="Medium List 1 Accent 3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bottom w:val="single" w:sz="8" w:space="0" w:color="FFDF1A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FDF1A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FDF1A"/>
          <w:bottom w:val="single" w:sz="8" w:space="0" w:color="FFDF1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F1A"/>
          <w:bottom w:val="single" w:sz="8" w:space="0" w:color="FFDF1A"/>
        </w:tcBorders>
      </w:tcPr>
    </w:tblStylePr>
    <w:tblStylePr w:type="band1Vert">
      <w:tblPr/>
      <w:tcPr>
        <w:shd w:val="clear" w:color="auto" w:fill="FFF7C6"/>
      </w:tcPr>
    </w:tblStylePr>
    <w:tblStylePr w:type="band1Horz">
      <w:tblPr/>
      <w:tcPr>
        <w:shd w:val="clear" w:color="auto" w:fill="FFF7C6"/>
      </w:tcPr>
    </w:tblStylePr>
  </w:style>
  <w:style w:type="table" w:styleId="MediumList1-Accent4">
    <w:name w:val="Medium List 1 Accent 4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bottom w:val="single" w:sz="8" w:space="0" w:color="FFEF6F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FEF6F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FEF6F"/>
          <w:bottom w:val="single" w:sz="8" w:space="0" w:color="FFEF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F6F"/>
          <w:bottom w:val="single" w:sz="8" w:space="0" w:color="FFEF6F"/>
        </w:tcBorders>
      </w:tcPr>
    </w:tblStylePr>
    <w:tblStylePr w:type="band1Vert">
      <w:tblPr/>
      <w:tcPr>
        <w:shd w:val="clear" w:color="auto" w:fill="FFFADB"/>
      </w:tcPr>
    </w:tblStylePr>
    <w:tblStylePr w:type="band1Horz">
      <w:tblPr/>
      <w:tcPr>
        <w:shd w:val="clear" w:color="auto" w:fill="FFFADB"/>
      </w:tcPr>
    </w:tblStylePr>
  </w:style>
  <w:style w:type="table" w:styleId="MediumList1-Accent5">
    <w:name w:val="Medium List 1 Accent 5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bottom w:val="single" w:sz="8" w:space="0" w:color="FDB812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DB812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DB812"/>
          <w:bottom w:val="single" w:sz="8" w:space="0" w:color="FDB81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812"/>
          <w:bottom w:val="single" w:sz="8" w:space="0" w:color="FDB812"/>
        </w:tcBorders>
      </w:tcPr>
    </w:tblStylePr>
    <w:tblStylePr w:type="band1Vert">
      <w:tblPr/>
      <w:tcPr>
        <w:shd w:val="clear" w:color="auto" w:fill="FEEDC4"/>
      </w:tcPr>
    </w:tblStylePr>
    <w:tblStylePr w:type="band1Horz">
      <w:tblPr/>
      <w:tcPr>
        <w:shd w:val="clear" w:color="auto" w:fill="FEEDC4"/>
      </w:tcPr>
    </w:tblStylePr>
  </w:style>
  <w:style w:type="table" w:styleId="MediumList1-Accent6">
    <w:name w:val="Medium List 1 Accent 6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bottom w:val="single" w:sz="8" w:space="0" w:color="6CB33E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6CB33E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6CB33E"/>
          <w:bottom w:val="single" w:sz="8" w:space="0" w:color="6CB33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B33E"/>
          <w:bottom w:val="single" w:sz="8" w:space="0" w:color="6CB33E"/>
        </w:tcBorders>
      </w:tcPr>
    </w:tblStylePr>
    <w:tblStylePr w:type="band1Vert">
      <w:tblPr/>
      <w:tcPr>
        <w:shd w:val="clear" w:color="auto" w:fill="DAEDCD"/>
      </w:tcPr>
    </w:tblStylePr>
    <w:tblStylePr w:type="band1Horz">
      <w:tblPr/>
      <w:tcPr>
        <w:shd w:val="clear" w:color="auto" w:fill="DAEDCD"/>
      </w:tcPr>
    </w:tblStylePr>
  </w:style>
  <w:style w:type="table" w:customStyle="1" w:styleId="Mellanmrklista21">
    <w:name w:val="Mellanmörk lista 21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9CDC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9CD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FCBE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BE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FCBE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2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F1A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DF1A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F1A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DF1A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C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81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DB81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81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DB81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olourfulGridAccent1">
    <w:name w:val="Colorful Grid Accent 1"/>
    <w:basedOn w:val="TableNorma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EDFF"/>
    </w:tcPr>
    <w:tblStylePr w:type="firstRow">
      <w:rPr>
        <w:b/>
        <w:bCs/>
      </w:rPr>
      <w:tblPr/>
      <w:tcPr>
        <w:shd w:val="clear" w:color="auto" w:fill="8BDCFF"/>
      </w:tcPr>
    </w:tblStylePr>
    <w:tblStylePr w:type="lastRow">
      <w:rPr>
        <w:b/>
        <w:bCs/>
        <w:color w:val="000000"/>
      </w:rPr>
      <w:tblPr/>
      <w:tcPr>
        <w:shd w:val="clear" w:color="auto" w:fill="8BDCFF"/>
      </w:tcPr>
    </w:tblStylePr>
    <w:tblStylePr w:type="firstCol">
      <w:rPr>
        <w:color w:val="FFFFFF"/>
      </w:rPr>
      <w:tblPr/>
      <w:tcPr>
        <w:shd w:val="clear" w:color="auto" w:fill="0074A4"/>
      </w:tcPr>
    </w:tblStylePr>
    <w:tblStylePr w:type="lastCol">
      <w:rPr>
        <w:color w:val="FFFFFF"/>
      </w:rPr>
      <w:tblPr/>
      <w:tcPr>
        <w:shd w:val="clear" w:color="auto" w:fill="0074A4"/>
      </w:tcPr>
    </w:tblStylePr>
    <w:tblStylePr w:type="band1Vert">
      <w:tblPr/>
      <w:tcPr>
        <w:shd w:val="clear" w:color="auto" w:fill="6ED4FF"/>
      </w:tcPr>
    </w:tblStylePr>
    <w:tblStylePr w:type="band1Horz">
      <w:tblPr/>
      <w:tcPr>
        <w:shd w:val="clear" w:color="auto" w:fill="6ED4FF"/>
      </w:tcPr>
    </w:tblStylePr>
  </w:style>
  <w:style w:type="table" w:customStyle="1" w:styleId="Frgatrutnt1">
    <w:name w:val="Färgat rutnät1"/>
    <w:basedOn w:val="TableNormal"/>
    <w:uiPriority w:val="73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List2-Accent6">
    <w:name w:val="Medium List 2 Accent 6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B33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CB33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B33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CB33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bottom w:val="single" w:sz="8" w:space="0" w:color="6CB33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/>
          <w:left w:val="nil"/>
          <w:bottom w:val="single" w:sz="8" w:space="0" w:color="6CB33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/>
          <w:left w:val="nil"/>
          <w:bottom w:val="single" w:sz="8" w:space="0" w:color="6CB33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</w:style>
  <w:style w:type="table" w:styleId="ColourfulListAccent6">
    <w:name w:val="Colorful List Accent 6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0F8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69802"/>
      </w:tcPr>
    </w:tblStylePr>
    <w:tblStylePr w:type="lastRow">
      <w:rPr>
        <w:b/>
        <w:bCs/>
        <w:color w:val="D6980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shd w:val="clear" w:color="auto" w:fill="E1F1D6"/>
      </w:tcPr>
    </w:tblStylePr>
  </w:style>
  <w:style w:type="table" w:styleId="ColourfulListAccent5">
    <w:name w:val="Colorful List Accent 5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EF7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68F31"/>
      </w:tcPr>
    </w:tblStylePr>
    <w:tblStylePr w:type="lastRow">
      <w:rPr>
        <w:b/>
        <w:bCs/>
        <w:color w:val="568F3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shd w:val="clear" w:color="auto" w:fill="FEF0CF"/>
      </w:tcPr>
    </w:tblStylePr>
  </w:style>
  <w:style w:type="table" w:styleId="ColourfulListAccent4">
    <w:name w:val="Colorful List Accent 4"/>
    <w:basedOn w:val="TableNormal"/>
    <w:uiPriority w:val="72"/>
    <w:rsid w:val="00D821D2"/>
    <w:rPr>
      <w:rFonts w:ascii="Gill Sans MT" w:hAnsi="Gill Sans MT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E0C000"/>
      </w:tcPr>
    </w:tblStylePr>
    <w:tblStylePr w:type="lastRow">
      <w:rPr>
        <w:b/>
        <w:bCs/>
        <w:color w:val="E0C0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shd w:val="clear" w:color="auto" w:fill="FFFBE2"/>
      </w:tcPr>
    </w:tblStylePr>
  </w:style>
  <w:style w:type="table" w:customStyle="1" w:styleId="Mellanmrktrutnt21">
    <w:name w:val="Mellanmörkt rutnät 21"/>
    <w:basedOn w:val="TableNormal"/>
    <w:uiPriority w:val="68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FD4734"/>
    <w:rPr>
      <w:rFonts w:ascii="Gill Sans MT" w:hAnsi="Gill Sans MT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  <w:insideH w:val="single" w:sz="8" w:space="0" w:color="009CDC"/>
        <w:insideV w:val="single" w:sz="8" w:space="0" w:color="009CDC"/>
      </w:tblBorders>
    </w:tblPr>
    <w:tcPr>
      <w:shd w:val="clear" w:color="auto" w:fill="B7E9FF"/>
    </w:tcPr>
    <w:tblStylePr w:type="firstRow">
      <w:rPr>
        <w:b/>
        <w:bCs/>
        <w:color w:val="000000"/>
      </w:rPr>
      <w:tblPr/>
      <w:tcPr>
        <w:shd w:val="clear" w:color="auto" w:fill="E2F6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/>
      </w:tcPr>
    </w:tblStylePr>
    <w:tblStylePr w:type="band1Vert">
      <w:tblPr/>
      <w:tcPr>
        <w:shd w:val="clear" w:color="auto" w:fill="6ED4FF"/>
      </w:tcPr>
    </w:tblStylePr>
    <w:tblStylePr w:type="band1Horz">
      <w:tblPr/>
      <w:tcPr>
        <w:tcBorders>
          <w:insideH w:val="single" w:sz="6" w:space="0" w:color="009CDC"/>
          <w:insideV w:val="single" w:sz="6" w:space="0" w:color="009CDC"/>
        </w:tcBorders>
        <w:shd w:val="clear" w:color="auto" w:fill="6ED4FF"/>
      </w:tcPr>
    </w:tblStylePr>
    <w:tblStylePr w:type="nwCell">
      <w:tblPr/>
      <w:tcPr>
        <w:shd w:val="clear" w:color="auto" w:fill="FFFFFF"/>
      </w:tcPr>
    </w:tblStylePr>
  </w:style>
  <w:style w:type="table" w:styleId="ColourfulListAccent3">
    <w:name w:val="Colorful List Accent 3"/>
    <w:basedOn w:val="TableNormal"/>
    <w:uiPriority w:val="72"/>
    <w:rsid w:val="00D821D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FE625"/>
      </w:tcPr>
    </w:tblStylePr>
    <w:tblStylePr w:type="lastRow">
      <w:rPr>
        <w:b/>
        <w:bCs/>
        <w:color w:val="FFE62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shd w:val="clear" w:color="auto" w:fill="FFF8D1"/>
      </w:tcPr>
    </w:tblStylePr>
  </w:style>
  <w:style w:type="table" w:styleId="MediumShading2-Accent6">
    <w:name w:val="Medium Shading 2 Accent 6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B33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EF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band1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</w:style>
  <w:style w:type="table" w:styleId="ColourfulListAccent2">
    <w:name w:val="Colorful List Accent 2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5F9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shd w:val="clear" w:color="auto" w:fill="EBF4FB"/>
      </w:tcPr>
    </w:tblStylePr>
  </w:style>
  <w:style w:type="table" w:styleId="MediumShading2-Accent2">
    <w:name w:val="Medium Shading 2 Accent 2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BE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urfulListAccent1">
    <w:name w:val="Colorful List Accent 1"/>
    <w:basedOn w:val="TableNormal"/>
    <w:uiPriority w:val="72"/>
    <w:rsid w:val="003B73B2"/>
    <w:rPr>
      <w:rFonts w:ascii="Gill Sans MT" w:hAnsi="Gill Sans MT"/>
    </w:rPr>
    <w:tblPr>
      <w:tblStyleRowBandSize w:val="1"/>
      <w:tblStyleColBandSize w:val="1"/>
    </w:tblPr>
    <w:tcPr>
      <w:shd w:val="clear" w:color="auto" w:fill="E2F6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shd w:val="clear" w:color="auto" w:fill="C5EDFF"/>
      </w:tcPr>
    </w:tblStylePr>
  </w:style>
  <w:style w:type="table" w:customStyle="1" w:styleId="Frgadlista1">
    <w:name w:val="Färgad lista1"/>
    <w:basedOn w:val="TableNormal"/>
    <w:uiPriority w:val="72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MediumGrid2-Accent6">
    <w:name w:val="Medium Grid 2 Accent 6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  <w:insideH w:val="single" w:sz="8" w:space="0" w:color="6CB33E"/>
        <w:insideV w:val="single" w:sz="8" w:space="0" w:color="6CB33E"/>
      </w:tblBorders>
    </w:tblPr>
    <w:tcPr>
      <w:shd w:val="clear" w:color="auto" w:fill="DAEDCD"/>
    </w:tcPr>
    <w:tblStylePr w:type="firstRow">
      <w:rPr>
        <w:b/>
        <w:bCs/>
        <w:color w:val="000000"/>
      </w:rPr>
      <w:tblPr/>
      <w:tcPr>
        <w:shd w:val="clear" w:color="auto" w:fill="F0F8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6"/>
      </w:tcPr>
    </w:tblStylePr>
    <w:tblStylePr w:type="band1Vert">
      <w:tblPr/>
      <w:tcPr>
        <w:shd w:val="clear" w:color="auto" w:fill="B4DC9B"/>
      </w:tcPr>
    </w:tblStylePr>
    <w:tblStylePr w:type="band1Horz">
      <w:tblPr/>
      <w:tcPr>
        <w:tcBorders>
          <w:insideH w:val="single" w:sz="6" w:space="0" w:color="6CB33E"/>
          <w:insideV w:val="single" w:sz="6" w:space="0" w:color="6CB33E"/>
        </w:tcBorders>
        <w:shd w:val="clear" w:color="auto" w:fill="B4DC9B"/>
      </w:tcPr>
    </w:tblStylePr>
    <w:tblStylePr w:type="nwCell">
      <w:tblPr/>
      <w:tcPr>
        <w:shd w:val="clear" w:color="auto" w:fill="FFFFFF"/>
      </w:tcPr>
    </w:tblStylePr>
  </w:style>
  <w:style w:type="table" w:styleId="ColourfulShadingAccent6">
    <w:name w:val="Colorful Shading Accent 6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DB812"/>
        <w:left w:val="single" w:sz="4" w:space="0" w:color="6CB33E"/>
        <w:bottom w:val="single" w:sz="4" w:space="0" w:color="6CB33E"/>
        <w:right w:val="single" w:sz="4" w:space="0" w:color="6CB33E"/>
        <w:insideH w:val="single" w:sz="4" w:space="0" w:color="FFFFFF"/>
        <w:insideV w:val="single" w:sz="4" w:space="0" w:color="FFFFFF"/>
      </w:tblBorders>
    </w:tblPr>
    <w:tcPr>
      <w:shd w:val="clear" w:color="auto" w:fill="F0F8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81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06B2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06B25"/>
          <w:insideV w:val="nil"/>
        </w:tcBorders>
        <w:shd w:val="clear" w:color="auto" w:fill="406B2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B25"/>
      </w:tcPr>
    </w:tblStylePr>
    <w:tblStylePr w:type="band1Vert">
      <w:tblPr/>
      <w:tcPr>
        <w:shd w:val="clear" w:color="auto" w:fill="C3E3AF"/>
      </w:tcPr>
    </w:tblStylePr>
    <w:tblStylePr w:type="band1Horz">
      <w:tblPr/>
      <w:tcPr>
        <w:shd w:val="clear" w:color="auto" w:fill="B4DC9B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Mellanmrkskuggning2-dekorfrg11">
    <w:name w:val="Mellanmörk skuggning 2 - dekorfärg 11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F1A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6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81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urfulShadingAccent2">
    <w:name w:val="Colorful Shading Accent 2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/>
        <w:left w:val="single" w:sz="4" w:space="0" w:color="9FCBED"/>
        <w:bottom w:val="single" w:sz="4" w:space="0" w:color="9FCBED"/>
        <w:right w:val="single" w:sz="4" w:space="0" w:color="9FCBED"/>
        <w:insideH w:val="single" w:sz="4" w:space="0" w:color="FFFFFF"/>
        <w:insideV w:val="single" w:sz="4" w:space="0" w:color="FFFFFF"/>
      </w:tblBorders>
    </w:tblPr>
    <w:tcPr>
      <w:shd w:val="clear" w:color="auto" w:fill="F5F9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80C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80C7"/>
          <w:insideV w:val="nil"/>
        </w:tcBorders>
        <w:shd w:val="clear" w:color="auto" w:fill="2580C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0C7"/>
      </w:tcPr>
    </w:tblStylePr>
    <w:tblStylePr w:type="band1Vert">
      <w:tblPr/>
      <w:tcPr>
        <w:shd w:val="clear" w:color="auto" w:fill="D8EAF7"/>
      </w:tcPr>
    </w:tblStylePr>
    <w:tblStylePr w:type="band1Horz">
      <w:tblPr/>
      <w:tcPr>
        <w:shd w:val="clear" w:color="auto" w:fill="CFE4F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3">
    <w:name w:val="Colorful Shading Accent 3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EF6F"/>
        <w:left w:val="single" w:sz="4" w:space="0" w:color="FFDF1A"/>
        <w:bottom w:val="single" w:sz="4" w:space="0" w:color="FFDF1A"/>
        <w:right w:val="single" w:sz="4" w:space="0" w:color="FFDF1A"/>
        <w:insideH w:val="single" w:sz="4" w:space="0" w:color="FFFFFF"/>
        <w:insideV w:val="single" w:sz="4" w:space="0" w:color="FFFFFF"/>
      </w:tblBorders>
    </w:tblPr>
    <w:tcPr>
      <w:shd w:val="clear" w:color="auto" w:fill="FFFB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F6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89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89000"/>
          <w:insideV w:val="nil"/>
        </w:tcBorders>
        <w:shd w:val="clear" w:color="auto" w:fill="A89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9000"/>
      </w:tcPr>
    </w:tblStylePr>
    <w:tblStylePr w:type="band1Vert">
      <w:tblPr/>
      <w:tcPr>
        <w:shd w:val="clear" w:color="auto" w:fill="FFF2A3"/>
      </w:tcPr>
    </w:tblStylePr>
    <w:tblStylePr w:type="band1Horz">
      <w:tblPr/>
      <w:tcPr>
        <w:shd w:val="clear" w:color="auto" w:fill="FFEE8C"/>
      </w:tcPr>
    </w:tblStylePr>
  </w:style>
  <w:style w:type="table" w:customStyle="1" w:styleId="Frgadskuggning1">
    <w:name w:val="Färgad skuggning1"/>
    <w:basedOn w:val="TableNormal"/>
    <w:uiPriority w:val="71"/>
    <w:rsid w:val="00EF480C"/>
    <w:rPr>
      <w:rFonts w:ascii="Gill Sans MT" w:hAnsi="Gill Sans MT"/>
    </w:rPr>
    <w:tblPr>
      <w:tblStyleRowBandSize w:val="1"/>
      <w:tblStyleColBandSize w:val="1"/>
      <w:tblBorders>
        <w:top w:val="single" w:sz="24" w:space="0" w:color="9FCBE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3">
    <w:name w:val="Light List Accent 3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DF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band1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</w:style>
  <w:style w:type="table" w:styleId="ColourfulShadingAccent4">
    <w:name w:val="Colorful Shading Accent 4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DF1A"/>
        <w:left w:val="single" w:sz="4" w:space="0" w:color="FFEF6F"/>
        <w:bottom w:val="single" w:sz="4" w:space="0" w:color="FFEF6F"/>
        <w:right w:val="single" w:sz="4" w:space="0" w:color="FFEF6F"/>
        <w:insideH w:val="single" w:sz="4" w:space="0" w:color="FFFFFF"/>
        <w:insideV w:val="single" w:sz="4" w:space="0" w:color="FFFFFF"/>
      </w:tblBorders>
    </w:tblPr>
    <w:tcPr>
      <w:shd w:val="clear" w:color="auto" w:fill="FFFD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F1A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DBC2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DBC200"/>
          <w:insideV w:val="nil"/>
        </w:tcBorders>
        <w:shd w:val="clear" w:color="auto" w:fill="DBC2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200"/>
      </w:tcPr>
    </w:tblStylePr>
    <w:tblStylePr w:type="band1Vert">
      <w:tblPr/>
      <w:tcPr>
        <w:shd w:val="clear" w:color="auto" w:fill="FFF8C5"/>
      </w:tcPr>
    </w:tblStylePr>
    <w:tblStylePr w:type="band1Horz">
      <w:tblPr/>
      <w:tcPr>
        <w:shd w:val="clear" w:color="auto" w:fill="FFF6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5">
    <w:name w:val="Colorful Shading Accent 5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6CB33E"/>
        <w:left w:val="single" w:sz="4" w:space="0" w:color="FDB812"/>
        <w:bottom w:val="single" w:sz="4" w:space="0" w:color="FDB812"/>
        <w:right w:val="single" w:sz="4" w:space="0" w:color="FDB812"/>
        <w:insideH w:val="single" w:sz="4" w:space="0" w:color="FFFFFF"/>
        <w:insideV w:val="single" w:sz="4" w:space="0" w:color="FFFFFF"/>
      </w:tblBorders>
    </w:tblPr>
    <w:tcPr>
      <w:shd w:val="clear" w:color="auto" w:fill="FEF7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B33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0710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07101"/>
          <w:insideV w:val="nil"/>
        </w:tcBorders>
        <w:shd w:val="clear" w:color="auto" w:fill="A0710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101"/>
      </w:tcPr>
    </w:tblStylePr>
    <w:tblStylePr w:type="band1Vert">
      <w:tblPr/>
      <w:tcPr>
        <w:shd w:val="clear" w:color="auto" w:fill="FEE2A0"/>
      </w:tcPr>
    </w:tblStylePr>
    <w:tblStylePr w:type="band1Horz">
      <w:tblPr/>
      <w:tcPr>
        <w:shd w:val="clear" w:color="auto" w:fill="FEDB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-Accent1">
    <w:name w:val="Dark List Accent 1"/>
    <w:basedOn w:val="TableNormal"/>
    <w:uiPriority w:val="70"/>
    <w:rsid w:val="00392231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009CD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4D6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74A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74A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/>
      </w:tcPr>
    </w:tblStylePr>
  </w:style>
  <w:style w:type="table" w:styleId="ColourfulShadingAccent1">
    <w:name w:val="Colorful Shading Accent 1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/>
        <w:left w:val="single" w:sz="4" w:space="0" w:color="009CDC"/>
        <w:bottom w:val="single" w:sz="4" w:space="0" w:color="009CDC"/>
        <w:right w:val="single" w:sz="4" w:space="0" w:color="009CDC"/>
        <w:insideH w:val="single" w:sz="4" w:space="0" w:color="FFFFFF"/>
        <w:insideV w:val="single" w:sz="4" w:space="0" w:color="FFFFFF"/>
      </w:tblBorders>
    </w:tblPr>
    <w:tcPr>
      <w:shd w:val="clear" w:color="auto" w:fill="E2F6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5D8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5D84"/>
          <w:insideV w:val="nil"/>
        </w:tcBorders>
        <w:shd w:val="clear" w:color="auto" w:fill="005D8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/>
      </w:tcPr>
    </w:tblStylePr>
    <w:tblStylePr w:type="band1Vert">
      <w:tblPr/>
      <w:tcPr>
        <w:shd w:val="clear" w:color="auto" w:fill="8BDCFF"/>
      </w:tcPr>
    </w:tblStylePr>
    <w:tblStylePr w:type="band1Horz">
      <w:tblPr/>
      <w:tcPr>
        <w:shd w:val="clear" w:color="auto" w:fill="6ED4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-Accent4">
    <w:name w:val="Dark List Accent 4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B6A1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FFE41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FFE41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/>
      </w:tcPr>
    </w:tblStylePr>
  </w:style>
  <w:style w:type="table" w:styleId="MediumGrid2-Accent2">
    <w:name w:val="Medium Grid 2 Accent 2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  <w:insideH w:val="single" w:sz="8" w:space="0" w:color="9FCBED"/>
        <w:insideV w:val="single" w:sz="8" w:space="0" w:color="9FCBED"/>
      </w:tblBorders>
    </w:tblPr>
    <w:tcPr>
      <w:shd w:val="clear" w:color="auto" w:fill="E7F2FA"/>
    </w:tcPr>
    <w:tblStylePr w:type="firstRow">
      <w:rPr>
        <w:b/>
        <w:bCs/>
        <w:color w:val="000000"/>
      </w:rPr>
      <w:tblPr/>
      <w:tcPr>
        <w:shd w:val="clear" w:color="auto" w:fill="F5F9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/>
      </w:tcPr>
    </w:tblStylePr>
    <w:tblStylePr w:type="band1Vert">
      <w:tblPr/>
      <w:tcPr>
        <w:shd w:val="clear" w:color="auto" w:fill="CFE4F6"/>
      </w:tcPr>
    </w:tblStylePr>
    <w:tblStylePr w:type="band1Horz">
      <w:tblPr/>
      <w:tcPr>
        <w:tcBorders>
          <w:insideH w:val="single" w:sz="6" w:space="0" w:color="9FCBED"/>
          <w:insideV w:val="single" w:sz="6" w:space="0" w:color="9FCBED"/>
        </w:tcBorders>
        <w:shd w:val="clear" w:color="auto" w:fill="CFE4F6"/>
      </w:tcPr>
    </w:tblStylePr>
    <w:tblStylePr w:type="nwCell">
      <w:tblPr/>
      <w:tcPr>
        <w:shd w:val="clear" w:color="auto" w:fill="FFFFFF"/>
      </w:tcPr>
    </w:tblStylePr>
  </w:style>
  <w:style w:type="table" w:styleId="DarkList-Accent2">
    <w:name w:val="Dark List Accent 2"/>
    <w:basedOn w:val="TableNormal"/>
    <w:uiPriority w:val="70"/>
    <w:rsid w:val="00392231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9FCBE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6AA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B9DDD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B9DD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/>
      </w:tcPr>
    </w:tblStylePr>
  </w:style>
  <w:style w:type="table" w:customStyle="1" w:styleId="Mrklista1">
    <w:name w:val="Mörk lista1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character" w:styleId="SubtleReference">
    <w:name w:val="Subtle Reference"/>
    <w:uiPriority w:val="31"/>
    <w:semiHidden/>
    <w:rsid w:val="00A54B44"/>
    <w:rPr>
      <w:smallCaps/>
      <w:color w:val="000000"/>
      <w:u w:val="single"/>
    </w:rPr>
  </w:style>
  <w:style w:type="character" w:styleId="IntenseReference">
    <w:name w:val="Intense Reference"/>
    <w:uiPriority w:val="32"/>
    <w:semiHidden/>
    <w:rsid w:val="00A54B44"/>
    <w:rPr>
      <w:b/>
      <w:bCs/>
      <w:smallCaps/>
      <w:color w:val="000000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B44"/>
    <w:rPr>
      <w:b/>
      <w:bCs/>
    </w:rPr>
  </w:style>
  <w:style w:type="paragraph" w:styleId="BlockText">
    <w:name w:val="Block Text"/>
    <w:basedOn w:val="Normal"/>
    <w:uiPriority w:val="99"/>
    <w:semiHidden/>
    <w:unhideWhenUsed/>
    <w:rsid w:val="00A54B44"/>
    <w:pPr>
      <w:pBdr>
        <w:top w:val="single" w:sz="2" w:space="10" w:color="009CDC" w:shadow="1"/>
        <w:left w:val="single" w:sz="2" w:space="10" w:color="009CDC" w:shadow="1"/>
        <w:bottom w:val="single" w:sz="2" w:space="10" w:color="009CDC" w:shadow="1"/>
        <w:right w:val="single" w:sz="2" w:space="10" w:color="009CDC" w:shadow="1"/>
      </w:pBdr>
      <w:ind w:left="1152" w:right="1152"/>
    </w:pPr>
    <w:rPr>
      <w:i/>
      <w:iCs/>
    </w:rPr>
  </w:style>
  <w:style w:type="table" w:styleId="MediumGrid3-Accent6">
    <w:name w:val="Medium Grid 3 Accent 6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AED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CB33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CB33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CB33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CB33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4DC9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4DC9B"/>
      </w:tcPr>
    </w:tblStylePr>
  </w:style>
  <w:style w:type="table" w:styleId="DarkList-Accent5">
    <w:name w:val="Dark List Accent 5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DB81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55E0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88E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88E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/>
      </w:tcPr>
    </w:tblStylePr>
  </w:style>
  <w:style w:type="table" w:customStyle="1" w:styleId="Mellanmrkskuggning11">
    <w:name w:val="Mellanmörk skuggning 11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54B44"/>
    <w:rPr>
      <w:rFonts w:ascii="Gill Sans MT" w:hAnsi="Gill Sans MT"/>
      <w:color w:val="000080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A54B44"/>
    <w:rPr>
      <w:rFonts w:ascii="Gill Sans MT" w:hAnsi="Gill Sans MT"/>
      <w:sz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Ljuslista1">
    <w:name w:val="Ljus lista1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List2-Accent4">
    <w:name w:val="Medium List 2 Accent 4"/>
    <w:basedOn w:val="TableNormal"/>
    <w:uiPriority w:val="66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F6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EF6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F6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EF6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juslista-dekorfrg11">
    <w:name w:val="Ljus lista - dekorfärg 11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9CD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band1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</w:style>
  <w:style w:type="table" w:styleId="LightList-Accent2">
    <w:name w:val="Light List Accent 2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FCBE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band1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</w:style>
  <w:style w:type="table" w:styleId="LightList-Accent5">
    <w:name w:val="Light List Accent 5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DB81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band1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</w:style>
  <w:style w:type="table" w:styleId="LightList-Accent6">
    <w:name w:val="Light List Accent 6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CB33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band1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</w:style>
  <w:style w:type="table" w:customStyle="1" w:styleId="Ljustrutnt1">
    <w:name w:val="Ljust rutnät1"/>
    <w:basedOn w:val="TableNormal"/>
    <w:uiPriority w:val="62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justrutnt-dekorfrg11">
    <w:name w:val="Ljust rutnät - dekorfärg 11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  <w:insideH w:val="single" w:sz="8" w:space="0" w:color="009CDC"/>
        <w:insideV w:val="single" w:sz="8" w:space="0" w:color="009CDC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9CDC"/>
          <w:left w:val="single" w:sz="8" w:space="0" w:color="009CDC"/>
          <w:bottom w:val="single" w:sz="18" w:space="0" w:color="009CDC"/>
          <w:right w:val="single" w:sz="8" w:space="0" w:color="009CDC"/>
          <w:insideH w:val="nil"/>
          <w:insideV w:val="single" w:sz="8" w:space="0" w:color="009CDC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009CDC"/>
          <w:left w:val="single" w:sz="8" w:space="0" w:color="009CDC"/>
          <w:bottom w:val="single" w:sz="8" w:space="0" w:color="009CDC"/>
          <w:right w:val="single" w:sz="8" w:space="0" w:color="009CDC"/>
          <w:insideH w:val="nil"/>
          <w:insideV w:val="single" w:sz="8" w:space="0" w:color="009CDC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band1Vert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  <w:shd w:val="clear" w:color="auto" w:fill="B7E9FF"/>
      </w:tcPr>
    </w:tblStylePr>
    <w:tblStylePr w:type="band1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  <w:insideV w:val="single" w:sz="8" w:space="0" w:color="009CDC"/>
        </w:tcBorders>
        <w:shd w:val="clear" w:color="auto" w:fill="B7E9FF"/>
      </w:tcPr>
    </w:tblStylePr>
    <w:tblStylePr w:type="band2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  <w:insideV w:val="single" w:sz="8" w:space="0" w:color="009CDC"/>
        </w:tcBorders>
      </w:tcPr>
    </w:tblStylePr>
  </w:style>
  <w:style w:type="table" w:styleId="LightGrid-Accent2">
    <w:name w:val="Light Grid Accent 2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  <w:insideH w:val="single" w:sz="8" w:space="0" w:color="9FCBED"/>
        <w:insideV w:val="single" w:sz="8" w:space="0" w:color="9FCBED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9FCBED"/>
          <w:left w:val="single" w:sz="8" w:space="0" w:color="9FCBED"/>
          <w:bottom w:val="single" w:sz="18" w:space="0" w:color="9FCBED"/>
          <w:right w:val="single" w:sz="8" w:space="0" w:color="9FCBED"/>
          <w:insideH w:val="nil"/>
          <w:insideV w:val="single" w:sz="8" w:space="0" w:color="9FCBED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9FCBED"/>
          <w:left w:val="single" w:sz="8" w:space="0" w:color="9FCBED"/>
          <w:bottom w:val="single" w:sz="8" w:space="0" w:color="9FCBED"/>
          <w:right w:val="single" w:sz="8" w:space="0" w:color="9FCBED"/>
          <w:insideH w:val="nil"/>
          <w:insideV w:val="single" w:sz="8" w:space="0" w:color="9FCBED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band1Vert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  <w:shd w:val="clear" w:color="auto" w:fill="E7F2FA"/>
      </w:tcPr>
    </w:tblStylePr>
    <w:tblStylePr w:type="band1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  <w:insideV w:val="single" w:sz="8" w:space="0" w:color="9FCBED"/>
        </w:tcBorders>
        <w:shd w:val="clear" w:color="auto" w:fill="E7F2FA"/>
      </w:tcPr>
    </w:tblStylePr>
    <w:tblStylePr w:type="band2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  <w:insideV w:val="single" w:sz="8" w:space="0" w:color="9FCBED"/>
        </w:tcBorders>
      </w:tcPr>
    </w:tblStylePr>
  </w:style>
  <w:style w:type="table" w:styleId="LightGrid-Accent3">
    <w:name w:val="Light Grid Accent 3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  <w:insideH w:val="single" w:sz="8" w:space="0" w:color="FFDF1A"/>
        <w:insideV w:val="single" w:sz="8" w:space="0" w:color="FFDF1A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DF1A"/>
          <w:left w:val="single" w:sz="8" w:space="0" w:color="FFDF1A"/>
          <w:bottom w:val="single" w:sz="18" w:space="0" w:color="FFDF1A"/>
          <w:right w:val="single" w:sz="8" w:space="0" w:color="FFDF1A"/>
          <w:insideH w:val="nil"/>
          <w:insideV w:val="single" w:sz="8" w:space="0" w:color="FFDF1A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FDF1A"/>
          <w:left w:val="single" w:sz="8" w:space="0" w:color="FFDF1A"/>
          <w:bottom w:val="single" w:sz="8" w:space="0" w:color="FFDF1A"/>
          <w:right w:val="single" w:sz="8" w:space="0" w:color="FFDF1A"/>
          <w:insideH w:val="nil"/>
          <w:insideV w:val="single" w:sz="8" w:space="0" w:color="FFDF1A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band1Vert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  <w:shd w:val="clear" w:color="auto" w:fill="FFF7C6"/>
      </w:tcPr>
    </w:tblStylePr>
    <w:tblStylePr w:type="band1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  <w:insideV w:val="single" w:sz="8" w:space="0" w:color="FFDF1A"/>
        </w:tcBorders>
        <w:shd w:val="clear" w:color="auto" w:fill="FFF7C6"/>
      </w:tcPr>
    </w:tblStylePr>
    <w:tblStylePr w:type="band2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  <w:insideV w:val="single" w:sz="8" w:space="0" w:color="FFDF1A"/>
        </w:tcBorders>
      </w:tcPr>
    </w:tblStylePr>
  </w:style>
  <w:style w:type="table" w:styleId="LightGrid-Accent4">
    <w:name w:val="Light Grid Accent 4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  <w:insideH w:val="single" w:sz="8" w:space="0" w:color="FFEF6F"/>
        <w:insideV w:val="single" w:sz="8" w:space="0" w:color="FFEF6F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EF6F"/>
          <w:left w:val="single" w:sz="8" w:space="0" w:color="FFEF6F"/>
          <w:bottom w:val="single" w:sz="18" w:space="0" w:color="FFEF6F"/>
          <w:right w:val="single" w:sz="8" w:space="0" w:color="FFEF6F"/>
          <w:insideH w:val="nil"/>
          <w:insideV w:val="single" w:sz="8" w:space="0" w:color="FFEF6F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FEF6F"/>
          <w:left w:val="single" w:sz="8" w:space="0" w:color="FFEF6F"/>
          <w:bottom w:val="single" w:sz="8" w:space="0" w:color="FFEF6F"/>
          <w:right w:val="single" w:sz="8" w:space="0" w:color="FFEF6F"/>
          <w:insideH w:val="nil"/>
          <w:insideV w:val="single" w:sz="8" w:space="0" w:color="FFEF6F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band1Vert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  <w:shd w:val="clear" w:color="auto" w:fill="FFFADB"/>
      </w:tcPr>
    </w:tblStylePr>
    <w:tblStylePr w:type="band1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  <w:insideV w:val="single" w:sz="8" w:space="0" w:color="FFEF6F"/>
        </w:tcBorders>
        <w:shd w:val="clear" w:color="auto" w:fill="FFFADB"/>
      </w:tcPr>
    </w:tblStylePr>
    <w:tblStylePr w:type="band2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  <w:insideV w:val="single" w:sz="8" w:space="0" w:color="FFEF6F"/>
        </w:tcBorders>
      </w:tcPr>
    </w:tblStylePr>
  </w:style>
  <w:style w:type="table" w:styleId="LightGrid-Accent5">
    <w:name w:val="Light Grid Accent 5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  <w:insideH w:val="single" w:sz="8" w:space="0" w:color="FDB812"/>
        <w:insideV w:val="single" w:sz="8" w:space="0" w:color="FDB812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DB812"/>
          <w:left w:val="single" w:sz="8" w:space="0" w:color="FDB812"/>
          <w:bottom w:val="single" w:sz="18" w:space="0" w:color="FDB812"/>
          <w:right w:val="single" w:sz="8" w:space="0" w:color="FDB812"/>
          <w:insideH w:val="nil"/>
          <w:insideV w:val="single" w:sz="8" w:space="0" w:color="FDB812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DB812"/>
          <w:left w:val="single" w:sz="8" w:space="0" w:color="FDB812"/>
          <w:bottom w:val="single" w:sz="8" w:space="0" w:color="FDB812"/>
          <w:right w:val="single" w:sz="8" w:space="0" w:color="FDB812"/>
          <w:insideH w:val="nil"/>
          <w:insideV w:val="single" w:sz="8" w:space="0" w:color="FDB812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band1Vert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  <w:shd w:val="clear" w:color="auto" w:fill="FEEDC4"/>
      </w:tcPr>
    </w:tblStylePr>
    <w:tblStylePr w:type="band1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  <w:insideV w:val="single" w:sz="8" w:space="0" w:color="FDB812"/>
        </w:tcBorders>
        <w:shd w:val="clear" w:color="auto" w:fill="FEEDC4"/>
      </w:tcPr>
    </w:tblStylePr>
    <w:tblStylePr w:type="band2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  <w:insideV w:val="single" w:sz="8" w:space="0" w:color="FDB812"/>
        </w:tcBorders>
      </w:tcPr>
    </w:tblStylePr>
  </w:style>
  <w:style w:type="table" w:styleId="LightGrid-Accent6">
    <w:name w:val="Light Grid Accent 6"/>
    <w:basedOn w:val="TableNormal"/>
    <w:uiPriority w:val="62"/>
    <w:rsid w:val="002806A1"/>
    <w:rPr>
      <w:rFonts w:ascii="Gill Sans MT" w:hAnsi="Gill Sans MT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  <w:insideH w:val="single" w:sz="8" w:space="0" w:color="6CB33E"/>
        <w:insideV w:val="single" w:sz="8" w:space="0" w:color="6CB33E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6CB33E"/>
          <w:left w:val="single" w:sz="8" w:space="0" w:color="6CB33E"/>
          <w:bottom w:val="single" w:sz="18" w:space="0" w:color="6CB33E"/>
          <w:right w:val="single" w:sz="8" w:space="0" w:color="6CB33E"/>
          <w:insideH w:val="nil"/>
          <w:insideV w:val="single" w:sz="8" w:space="0" w:color="6CB33E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6CB33E"/>
          <w:left w:val="single" w:sz="8" w:space="0" w:color="6CB33E"/>
          <w:bottom w:val="single" w:sz="8" w:space="0" w:color="6CB33E"/>
          <w:right w:val="single" w:sz="8" w:space="0" w:color="6CB33E"/>
          <w:insideH w:val="nil"/>
          <w:insideV w:val="single" w:sz="8" w:space="0" w:color="6CB33E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band1Vert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  <w:shd w:val="clear" w:color="auto" w:fill="DAEDCD"/>
      </w:tcPr>
    </w:tblStylePr>
    <w:tblStylePr w:type="band1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  <w:insideV w:val="single" w:sz="8" w:space="0" w:color="6CB33E"/>
        </w:tcBorders>
        <w:shd w:val="clear" w:color="auto" w:fill="DAEDCD"/>
      </w:tcPr>
    </w:tblStylePr>
    <w:tblStylePr w:type="band2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  <w:insideV w:val="single" w:sz="8" w:space="0" w:color="6CB33E"/>
        </w:tcBorders>
      </w:tcPr>
    </w:tblStylePr>
  </w:style>
  <w:style w:type="table" w:customStyle="1" w:styleId="Mellanmrkskuggning1-dekorfrg11">
    <w:name w:val="Mellanmörk skuggning 1 - dekorfärg 11"/>
    <w:basedOn w:val="TableNormal"/>
    <w:uiPriority w:val="63"/>
    <w:rsid w:val="00297CBD"/>
    <w:rPr>
      <w:rFonts w:ascii="Gill Sans MT" w:hAnsi="Gill Sans MT"/>
    </w:rPr>
    <w:tblPr>
      <w:tblStyleRowBandSize w:val="1"/>
      <w:tblStyleColBandSize w:val="1"/>
      <w:tblBorders>
        <w:top w:val="single" w:sz="8" w:space="0" w:color="25BFFF"/>
        <w:left w:val="single" w:sz="8" w:space="0" w:color="25BFFF"/>
        <w:bottom w:val="single" w:sz="8" w:space="0" w:color="25BFFF"/>
        <w:right w:val="single" w:sz="8" w:space="0" w:color="25BFFF"/>
        <w:insideH w:val="single" w:sz="8" w:space="0" w:color="25BF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5BFFF"/>
          <w:left w:val="single" w:sz="8" w:space="0" w:color="25BFFF"/>
          <w:bottom w:val="single" w:sz="8" w:space="0" w:color="25BFFF"/>
          <w:right w:val="single" w:sz="8" w:space="0" w:color="25BFFF"/>
          <w:insideH w:val="nil"/>
          <w:insideV w:val="nil"/>
        </w:tcBorders>
        <w:shd w:val="clear" w:color="auto" w:fill="009CD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BFFF"/>
          <w:left w:val="single" w:sz="8" w:space="0" w:color="25BFFF"/>
          <w:bottom w:val="single" w:sz="8" w:space="0" w:color="25BFFF"/>
          <w:right w:val="single" w:sz="8" w:space="0" w:color="25BF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/>
        <w:left w:val="single" w:sz="8" w:space="0" w:color="B6D7F1"/>
        <w:bottom w:val="single" w:sz="8" w:space="0" w:color="B6D7F1"/>
        <w:right w:val="single" w:sz="8" w:space="0" w:color="B6D7F1"/>
        <w:insideH w:val="single" w:sz="8" w:space="0" w:color="B6D7F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6D7F1"/>
          <w:left w:val="single" w:sz="8" w:space="0" w:color="B6D7F1"/>
          <w:bottom w:val="single" w:sz="8" w:space="0" w:color="B6D7F1"/>
          <w:right w:val="single" w:sz="8" w:space="0" w:color="B6D7F1"/>
          <w:insideH w:val="nil"/>
          <w:insideV w:val="nil"/>
        </w:tcBorders>
        <w:shd w:val="clear" w:color="auto" w:fill="9FCBE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7F1"/>
          <w:left w:val="single" w:sz="8" w:space="0" w:color="B6D7F1"/>
          <w:bottom w:val="single" w:sz="8" w:space="0" w:color="B6D7F1"/>
          <w:right w:val="single" w:sz="8" w:space="0" w:color="B6D7F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FA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2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/>
        <w:left w:val="single" w:sz="8" w:space="0" w:color="FFE653"/>
        <w:bottom w:val="single" w:sz="8" w:space="0" w:color="FFE653"/>
        <w:right w:val="single" w:sz="8" w:space="0" w:color="FFE653"/>
        <w:insideH w:val="single" w:sz="8" w:space="0" w:color="FFE65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E653"/>
          <w:left w:val="single" w:sz="8" w:space="0" w:color="FFE653"/>
          <w:bottom w:val="single" w:sz="8" w:space="0" w:color="FFE653"/>
          <w:right w:val="single" w:sz="8" w:space="0" w:color="FFE653"/>
          <w:insideH w:val="nil"/>
          <w:insideV w:val="nil"/>
        </w:tcBorders>
        <w:shd w:val="clear" w:color="auto" w:fill="FFDF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53"/>
          <w:left w:val="single" w:sz="8" w:space="0" w:color="FFE653"/>
          <w:bottom w:val="single" w:sz="8" w:space="0" w:color="FFE653"/>
          <w:right w:val="single" w:sz="8" w:space="0" w:color="FFE65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6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C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/>
        <w:left w:val="single" w:sz="8" w:space="0" w:color="FFF293"/>
        <w:bottom w:val="single" w:sz="8" w:space="0" w:color="FFF293"/>
        <w:right w:val="single" w:sz="8" w:space="0" w:color="FFF293"/>
        <w:insideH w:val="single" w:sz="8" w:space="0" w:color="FFF29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F293"/>
          <w:left w:val="single" w:sz="8" w:space="0" w:color="FFF293"/>
          <w:bottom w:val="single" w:sz="8" w:space="0" w:color="FFF293"/>
          <w:right w:val="single" w:sz="8" w:space="0" w:color="FFF293"/>
          <w:insideH w:val="nil"/>
          <w:insideV w:val="nil"/>
        </w:tcBorders>
        <w:shd w:val="clear" w:color="auto" w:fill="FFEF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93"/>
          <w:left w:val="single" w:sz="8" w:space="0" w:color="FFF293"/>
          <w:bottom w:val="single" w:sz="8" w:space="0" w:color="FFF293"/>
          <w:right w:val="single" w:sz="8" w:space="0" w:color="FFF29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DB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/>
        <w:left w:val="single" w:sz="8" w:space="0" w:color="FDC94D"/>
        <w:bottom w:val="single" w:sz="8" w:space="0" w:color="FDC94D"/>
        <w:right w:val="single" w:sz="8" w:space="0" w:color="FDC94D"/>
        <w:insideH w:val="single" w:sz="8" w:space="0" w:color="FDC9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DC94D"/>
          <w:left w:val="single" w:sz="8" w:space="0" w:color="FDC94D"/>
          <w:bottom w:val="single" w:sz="8" w:space="0" w:color="FDC94D"/>
          <w:right w:val="single" w:sz="8" w:space="0" w:color="FDC94D"/>
          <w:insideH w:val="nil"/>
          <w:insideV w:val="nil"/>
        </w:tcBorders>
        <w:shd w:val="clear" w:color="auto" w:fill="FDB81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94D"/>
          <w:left w:val="single" w:sz="8" w:space="0" w:color="FDC94D"/>
          <w:bottom w:val="single" w:sz="8" w:space="0" w:color="FDC94D"/>
          <w:right w:val="single" w:sz="8" w:space="0" w:color="FDC94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4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97CBD"/>
    <w:rPr>
      <w:rFonts w:ascii="Gill Sans MT" w:hAnsi="Gill Sans MT"/>
    </w:rPr>
    <w:tblPr>
      <w:tblStyleRowBandSize w:val="1"/>
      <w:tblStyleColBandSize w:val="1"/>
      <w:tblBorders>
        <w:top w:val="single" w:sz="8" w:space="0" w:color="8FCB69"/>
        <w:left w:val="single" w:sz="8" w:space="0" w:color="8FCB69"/>
        <w:bottom w:val="single" w:sz="8" w:space="0" w:color="8FCB69"/>
        <w:right w:val="single" w:sz="8" w:space="0" w:color="8FCB69"/>
        <w:insideH w:val="single" w:sz="8" w:space="0" w:color="8FCB6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FCB69"/>
          <w:left w:val="single" w:sz="8" w:space="0" w:color="8FCB69"/>
          <w:bottom w:val="single" w:sz="8" w:space="0" w:color="8FCB69"/>
          <w:right w:val="single" w:sz="8" w:space="0" w:color="8FCB69"/>
          <w:insideH w:val="nil"/>
          <w:insideV w:val="nil"/>
        </w:tcBorders>
        <w:shd w:val="clear" w:color="auto" w:fill="6CB33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B69"/>
          <w:left w:val="single" w:sz="8" w:space="0" w:color="8FCB69"/>
          <w:bottom w:val="single" w:sz="8" w:space="0" w:color="8FCB69"/>
          <w:right w:val="single" w:sz="8" w:space="0" w:color="8FCB6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CD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297CBD"/>
    <w:rPr>
      <w:rFonts w:ascii="Gill Sans MT" w:hAnsi="Gill Sans MT"/>
      <w:sz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Mellanmrktrutnt11">
    <w:name w:val="Mellanmörkt rutnät 11"/>
    <w:basedOn w:val="TableNormal"/>
    <w:uiPriority w:val="67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25BFFF"/>
        <w:left w:val="single" w:sz="8" w:space="0" w:color="25BFFF"/>
        <w:bottom w:val="single" w:sz="8" w:space="0" w:color="25BFFF"/>
        <w:right w:val="single" w:sz="8" w:space="0" w:color="25BFFF"/>
        <w:insideH w:val="single" w:sz="8" w:space="0" w:color="25BFFF"/>
        <w:insideV w:val="single" w:sz="8" w:space="0" w:color="25BFFF"/>
      </w:tblBorders>
    </w:tblPr>
    <w:tcPr>
      <w:shd w:val="clear" w:color="auto" w:fill="B7E9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B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4FF"/>
      </w:tcPr>
    </w:tblStylePr>
    <w:tblStylePr w:type="band1Horz">
      <w:tblPr/>
      <w:tcPr>
        <w:shd w:val="clear" w:color="auto" w:fill="6ED4FF"/>
      </w:tcPr>
    </w:tblStylePr>
  </w:style>
  <w:style w:type="table" w:styleId="MediumGrid1-Accent2">
    <w:name w:val="Medium Grid 1 Accent 2"/>
    <w:basedOn w:val="TableNormal"/>
    <w:uiPriority w:val="67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/>
        <w:left w:val="single" w:sz="8" w:space="0" w:color="B6D7F1"/>
        <w:bottom w:val="single" w:sz="8" w:space="0" w:color="B6D7F1"/>
        <w:right w:val="single" w:sz="8" w:space="0" w:color="B6D7F1"/>
        <w:insideH w:val="single" w:sz="8" w:space="0" w:color="B6D7F1"/>
        <w:insideV w:val="single" w:sz="8" w:space="0" w:color="B6D7F1"/>
      </w:tblBorders>
    </w:tblPr>
    <w:tcPr>
      <w:shd w:val="clear" w:color="auto" w:fill="E7F2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7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6"/>
      </w:tcPr>
    </w:tblStylePr>
    <w:tblStylePr w:type="band1Horz">
      <w:tblPr/>
      <w:tcPr>
        <w:shd w:val="clear" w:color="auto" w:fill="CFE4F6"/>
      </w:tcPr>
    </w:tblStylePr>
  </w:style>
  <w:style w:type="table" w:styleId="MediumGrid1-Accent3">
    <w:name w:val="Medium Grid 1 Accent 3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/>
        <w:left w:val="single" w:sz="8" w:space="0" w:color="FFE653"/>
        <w:bottom w:val="single" w:sz="8" w:space="0" w:color="FFE653"/>
        <w:right w:val="single" w:sz="8" w:space="0" w:color="FFE653"/>
        <w:insideH w:val="single" w:sz="8" w:space="0" w:color="FFE653"/>
        <w:insideV w:val="single" w:sz="8" w:space="0" w:color="FFE653"/>
      </w:tblBorders>
    </w:tblPr>
    <w:tcPr>
      <w:shd w:val="clear" w:color="auto" w:fill="FFF7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65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8C"/>
      </w:tcPr>
    </w:tblStylePr>
    <w:tblStylePr w:type="band1Horz">
      <w:tblPr/>
      <w:tcPr>
        <w:shd w:val="clear" w:color="auto" w:fill="FFEE8C"/>
      </w:tcPr>
    </w:tblStylePr>
  </w:style>
  <w:style w:type="table" w:styleId="MediumGrid1-Accent4">
    <w:name w:val="Medium Grid 1 Accent 4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/>
        <w:left w:val="single" w:sz="8" w:space="0" w:color="FFF293"/>
        <w:bottom w:val="single" w:sz="8" w:space="0" w:color="FFF293"/>
        <w:right w:val="single" w:sz="8" w:space="0" w:color="FFF293"/>
        <w:insideH w:val="single" w:sz="8" w:space="0" w:color="FFF293"/>
        <w:insideV w:val="single" w:sz="8" w:space="0" w:color="FFF293"/>
      </w:tblBorders>
    </w:tblPr>
    <w:tcPr>
      <w:shd w:val="clear" w:color="auto" w:fill="FFFA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2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7"/>
      </w:tcPr>
    </w:tblStylePr>
    <w:tblStylePr w:type="band1Horz">
      <w:tblPr/>
      <w:tcPr>
        <w:shd w:val="clear" w:color="auto" w:fill="FFF6B7"/>
      </w:tcPr>
    </w:tblStylePr>
  </w:style>
  <w:style w:type="table" w:styleId="MediumGrid1-Accent5">
    <w:name w:val="Medium Grid 1 Accent 5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/>
        <w:left w:val="single" w:sz="8" w:space="0" w:color="FDC94D"/>
        <w:bottom w:val="single" w:sz="8" w:space="0" w:color="FDC94D"/>
        <w:right w:val="single" w:sz="8" w:space="0" w:color="FDC94D"/>
        <w:insideH w:val="single" w:sz="8" w:space="0" w:color="FDC94D"/>
        <w:insideV w:val="single" w:sz="8" w:space="0" w:color="FDC94D"/>
      </w:tblBorders>
    </w:tblPr>
    <w:tcPr>
      <w:shd w:val="clear" w:color="auto" w:fill="FEEDC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9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8"/>
      </w:tcPr>
    </w:tblStylePr>
    <w:tblStylePr w:type="band1Horz">
      <w:tblPr/>
      <w:tcPr>
        <w:shd w:val="clear" w:color="auto" w:fill="FEDB88"/>
      </w:tcPr>
    </w:tblStylePr>
  </w:style>
  <w:style w:type="table" w:styleId="MediumGrid1-Accent6">
    <w:name w:val="Medium Grid 1 Accent 6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8FCB69"/>
        <w:left w:val="single" w:sz="8" w:space="0" w:color="8FCB69"/>
        <w:bottom w:val="single" w:sz="8" w:space="0" w:color="8FCB69"/>
        <w:right w:val="single" w:sz="8" w:space="0" w:color="8FCB69"/>
        <w:insideH w:val="single" w:sz="8" w:space="0" w:color="8FCB69"/>
        <w:insideV w:val="single" w:sz="8" w:space="0" w:color="8FCB69"/>
      </w:tblBorders>
    </w:tblPr>
    <w:tcPr>
      <w:shd w:val="clear" w:color="auto" w:fill="DAED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B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C9B"/>
      </w:tcPr>
    </w:tblStylePr>
    <w:tblStylePr w:type="band1Horz">
      <w:tblPr/>
      <w:tcPr>
        <w:shd w:val="clear" w:color="auto" w:fill="B4DC9B"/>
      </w:tcPr>
    </w:tblStylePr>
  </w:style>
  <w:style w:type="table" w:styleId="MediumGrid2-Accent3">
    <w:name w:val="Medium Grid 2 Accent 3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  <w:insideH w:val="single" w:sz="8" w:space="0" w:color="FFDF1A"/>
        <w:insideV w:val="single" w:sz="8" w:space="0" w:color="FFDF1A"/>
      </w:tblBorders>
    </w:tblPr>
    <w:tcPr>
      <w:shd w:val="clear" w:color="auto" w:fill="FFF7C6"/>
    </w:tcPr>
    <w:tblStylePr w:type="firstRow">
      <w:rPr>
        <w:b/>
        <w:bCs/>
        <w:color w:val="000000"/>
      </w:rPr>
      <w:tblPr/>
      <w:tcPr>
        <w:shd w:val="clear" w:color="auto" w:fill="FFFB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1"/>
      </w:tcPr>
    </w:tblStylePr>
    <w:tblStylePr w:type="band1Vert">
      <w:tblPr/>
      <w:tcPr>
        <w:shd w:val="clear" w:color="auto" w:fill="FFEE8C"/>
      </w:tcPr>
    </w:tblStylePr>
    <w:tblStylePr w:type="band1Horz">
      <w:tblPr/>
      <w:tcPr>
        <w:tcBorders>
          <w:insideH w:val="single" w:sz="6" w:space="0" w:color="FFDF1A"/>
          <w:insideV w:val="single" w:sz="6" w:space="0" w:color="FFDF1A"/>
        </w:tcBorders>
        <w:shd w:val="clear" w:color="auto" w:fill="FFEE8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  <w:insideH w:val="single" w:sz="8" w:space="0" w:color="FFEF6F"/>
        <w:insideV w:val="single" w:sz="8" w:space="0" w:color="FFEF6F"/>
      </w:tblBorders>
    </w:tblPr>
    <w:tcPr>
      <w:shd w:val="clear" w:color="auto" w:fill="FFFADB"/>
    </w:tcPr>
    <w:tblStylePr w:type="firstRow">
      <w:rPr>
        <w:b/>
        <w:bCs/>
        <w:color w:val="000000"/>
      </w:rPr>
      <w:tblPr/>
      <w:tcPr>
        <w:shd w:val="clear" w:color="auto" w:fill="FFFD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E2"/>
      </w:tcPr>
    </w:tblStylePr>
    <w:tblStylePr w:type="band1Vert">
      <w:tblPr/>
      <w:tcPr>
        <w:shd w:val="clear" w:color="auto" w:fill="FFF6B7"/>
      </w:tcPr>
    </w:tblStylePr>
    <w:tblStylePr w:type="band1Horz">
      <w:tblPr/>
      <w:tcPr>
        <w:tcBorders>
          <w:insideH w:val="single" w:sz="6" w:space="0" w:color="FFEF6F"/>
          <w:insideV w:val="single" w:sz="6" w:space="0" w:color="FFEF6F"/>
        </w:tcBorders>
        <w:shd w:val="clear" w:color="auto" w:fill="FFF6B7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  <w:insideH w:val="single" w:sz="8" w:space="0" w:color="FDB812"/>
        <w:insideV w:val="single" w:sz="8" w:space="0" w:color="FDB812"/>
      </w:tblBorders>
    </w:tblPr>
    <w:tcPr>
      <w:shd w:val="clear" w:color="auto" w:fill="FEEDC4"/>
    </w:tcPr>
    <w:tblStylePr w:type="firstRow">
      <w:rPr>
        <w:b/>
        <w:bCs/>
        <w:color w:val="000000"/>
      </w:rPr>
      <w:tblPr/>
      <w:tcPr>
        <w:shd w:val="clear" w:color="auto" w:fill="FEF7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F"/>
      </w:tcPr>
    </w:tblStylePr>
    <w:tblStylePr w:type="band1Vert">
      <w:tblPr/>
      <w:tcPr>
        <w:shd w:val="clear" w:color="auto" w:fill="FEDB88"/>
      </w:tcPr>
    </w:tblStylePr>
    <w:tblStylePr w:type="band1Horz">
      <w:tblPr/>
      <w:tcPr>
        <w:tcBorders>
          <w:insideH w:val="single" w:sz="6" w:space="0" w:color="FDB812"/>
          <w:insideV w:val="single" w:sz="6" w:space="0" w:color="FDB812"/>
        </w:tcBorders>
        <w:shd w:val="clear" w:color="auto" w:fill="FEDB88"/>
      </w:tcPr>
    </w:tblStylePr>
    <w:tblStylePr w:type="nwCell">
      <w:tblPr/>
      <w:tcPr>
        <w:shd w:val="clear" w:color="auto" w:fill="FFFFFF"/>
      </w:tcPr>
    </w:tblStylePr>
  </w:style>
  <w:style w:type="table" w:customStyle="1" w:styleId="Mellanmrktrutnt31">
    <w:name w:val="Mellanmörkt rutnät 31"/>
    <w:basedOn w:val="TableNormal"/>
    <w:uiPriority w:val="69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F480C"/>
    <w:rPr>
      <w:rFonts w:ascii="Gill Sans MT" w:hAnsi="Gill Sans MT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9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CD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CD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CD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CD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ED4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ED4FF"/>
      </w:tcPr>
    </w:tblStylePr>
  </w:style>
  <w:style w:type="table" w:styleId="MediumGrid3-Accent2">
    <w:name w:val="Medium Grid 3 Accent 2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F2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CBE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CBE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FCBE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FCBE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FE4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FE4F6"/>
      </w:tcPr>
    </w:tblStylePr>
  </w:style>
  <w:style w:type="table" w:styleId="MediumGrid3-Accent3">
    <w:name w:val="Medium Grid 3 Accent 3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F7C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DF1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DF1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DF1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DF1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EE8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EE8C"/>
      </w:tcPr>
    </w:tblStylePr>
  </w:style>
  <w:style w:type="table" w:styleId="MediumGrid3-Accent4">
    <w:name w:val="Medium Grid 3 Accent 4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FA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EF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EF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EF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EF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F6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F6B7"/>
      </w:tcPr>
    </w:tblStylePr>
  </w:style>
  <w:style w:type="table" w:styleId="MediumGrid3-Accent5">
    <w:name w:val="Medium Grid 3 Accent 5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DC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DB81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DB81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DB81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DB81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B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B88"/>
      </w:tcPr>
    </w:tblStylePr>
  </w:style>
  <w:style w:type="table" w:styleId="DarkList-Accent3">
    <w:name w:val="Dark List Accent 3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DF1A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B77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2B4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2B4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/>
      </w:tcPr>
    </w:tblStylePr>
  </w:style>
  <w:style w:type="table" w:styleId="DarkList-Accent6">
    <w:name w:val="Dark List Accent 6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6CB33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5591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0852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0852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/>
      </w:tcPr>
    </w:tblStylePr>
  </w:style>
  <w:style w:type="character" w:styleId="FollowedHyperlink">
    <w:name w:val="FollowedHyperlink"/>
    <w:uiPriority w:val="99"/>
    <w:semiHidden/>
    <w:unhideWhenUsed/>
    <w:rsid w:val="002A3DD4"/>
    <w:rPr>
      <w:color w:val="005288"/>
      <w:u w:val="single"/>
    </w:rPr>
  </w:style>
  <w:style w:type="paragraph" w:styleId="ListBullet">
    <w:name w:val="List Bullet"/>
    <w:basedOn w:val="Normal"/>
    <w:uiPriority w:val="99"/>
    <w:unhideWhenUsed/>
    <w:rsid w:val="00D63565"/>
    <w:pPr>
      <w:numPr>
        <w:numId w:val="7"/>
      </w:numPr>
    </w:pPr>
  </w:style>
  <w:style w:type="paragraph" w:customStyle="1" w:styleId="Normalindrag">
    <w:name w:val="Normal indrag"/>
    <w:basedOn w:val="Normal"/>
    <w:semiHidden/>
    <w:rsid w:val="00D64F01"/>
    <w:pPr>
      <w:ind w:firstLine="260"/>
    </w:pPr>
  </w:style>
  <w:style w:type="character" w:styleId="PageNumber">
    <w:name w:val="page number"/>
    <w:basedOn w:val="DefaultParagraphFont"/>
    <w:uiPriority w:val="99"/>
    <w:semiHidden/>
    <w:unhideWhenUsed/>
    <w:rsid w:val="00D630E0"/>
  </w:style>
  <w:style w:type="character" w:customStyle="1" w:styleId="Heading6Char">
    <w:name w:val="Heading 6 Char"/>
    <w:link w:val="Heading6"/>
    <w:uiPriority w:val="9"/>
    <w:semiHidden/>
    <w:rsid w:val="00E827E7"/>
    <w:rPr>
      <w:rFonts w:ascii="Calibri" w:eastAsia="MS Gothic" w:hAnsi="Calibri" w:cs="Times New Roman"/>
      <w:i/>
      <w:iCs/>
      <w:color w:val="243F60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sid w:val="00E827E7"/>
    <w:rPr>
      <w:rFonts w:ascii="Calibri" w:eastAsia="MS Gothic" w:hAnsi="Calibri" w:cs="Times New Roman"/>
      <w:i/>
      <w:iCs/>
      <w:color w:val="404040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sid w:val="00E827E7"/>
    <w:rPr>
      <w:rFonts w:ascii="Calibri" w:eastAsia="MS Gothic" w:hAnsi="Calibri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rsid w:val="00E827E7"/>
    <w:rPr>
      <w:rFonts w:ascii="Calibri" w:eastAsia="MS Gothic" w:hAnsi="Calibri" w:cs="Times New Roman"/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73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37341"/>
    <w:rPr>
      <w:rFonts w:ascii="Arial" w:eastAsia="Times New Roman" w:hAnsi="Arial"/>
      <w:sz w:val="18"/>
      <w:szCs w:val="18"/>
    </w:rPr>
  </w:style>
  <w:style w:type="character" w:customStyle="1" w:styleId="unicode">
    <w:name w:val="unicode"/>
    <w:rsid w:val="00424997"/>
  </w:style>
  <w:style w:type="paragraph" w:customStyle="1" w:styleId="Tabletext">
    <w:name w:val="Table text"/>
    <w:basedOn w:val="Normal"/>
    <w:qFormat/>
    <w:rsid w:val="006677A6"/>
    <w:pPr>
      <w:spacing w:after="0" w:line="240" w:lineRule="auto"/>
    </w:pPr>
    <w:rPr>
      <w:sz w:val="16"/>
      <w:lang w:eastAsia="ja-JP"/>
    </w:rPr>
  </w:style>
  <w:style w:type="paragraph" w:customStyle="1" w:styleId="Tableheader">
    <w:name w:val="Table header"/>
    <w:basedOn w:val="Tabletext"/>
    <w:qFormat/>
    <w:rsid w:val="003E03F2"/>
    <w:rPr>
      <w:b/>
    </w:rPr>
  </w:style>
  <w:style w:type="paragraph" w:styleId="ListParagraph">
    <w:name w:val="List Paragraph"/>
    <w:basedOn w:val="Normal"/>
    <w:uiPriority w:val="34"/>
    <w:rsid w:val="006677A6"/>
    <w:pPr>
      <w:ind w:left="720"/>
      <w:contextualSpacing/>
    </w:pPr>
  </w:style>
  <w:style w:type="character" w:styleId="Hyperlink">
    <w:name w:val="Hyperlink"/>
    <w:basedOn w:val="DefaultParagraphFont"/>
    <w:uiPriority w:val="9"/>
    <w:semiHidden/>
    <w:rsid w:val="00917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2F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29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29A"/>
    <w:rPr>
      <w:rFonts w:ascii="Arial" w:eastAsia="Times New Roman" w:hAnsi="Arial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00129A"/>
    <w:rPr>
      <w:vertAlign w:val="superscript"/>
    </w:rPr>
  </w:style>
  <w:style w:type="paragraph" w:customStyle="1" w:styleId="Updated-text">
    <w:name w:val="Updated-text"/>
    <w:basedOn w:val="Normal"/>
    <w:qFormat/>
    <w:rsid w:val="00052BAC"/>
    <w:pPr>
      <w:spacing w:before="240" w:after="0" w:line="240" w:lineRule="auto"/>
    </w:pPr>
    <w:rPr>
      <w:sz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ode.org/chart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tse.github.io/IDN-tables/IDN_table_nu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s.dufberg/Library/Group%20Containers/UBF8T346G9.Office/User%20Content.localized/Templates.localized/Wordmall%20-%20Internetstiftelsen%20Normal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94740-9AAF-3F4F-A3DE-8C06819C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- Internetstiftelsen Normal English.dotx</Template>
  <TotalTime>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Dufberg</dc:creator>
  <cp:keywords/>
  <cp:lastModifiedBy>Mats Dufberg</cp:lastModifiedBy>
  <cp:revision>6</cp:revision>
  <cp:lastPrinted>2015-05-29T12:37:00Z</cp:lastPrinted>
  <dcterms:created xsi:type="dcterms:W3CDTF">2020-06-16T08:47:00Z</dcterms:created>
  <dcterms:modified xsi:type="dcterms:W3CDTF">2020-10-02T09:26:00Z</dcterms:modified>
</cp:coreProperties>
</file>